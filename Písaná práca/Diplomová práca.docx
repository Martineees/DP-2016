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30F5" w:rsidRPr="00642CC1" w:rsidRDefault="000830F5" w:rsidP="001517CE">
      <w:pPr>
        <w:pStyle w:val="Obal"/>
      </w:pPr>
      <w:r w:rsidRPr="00642CC1">
        <w:t>SLOVENSK</w:t>
      </w:r>
      <w:r w:rsidR="00642CC1" w:rsidRPr="00642CC1">
        <w:t>Á TECHNICKÁ</w:t>
      </w:r>
      <w:r w:rsidRPr="00642CC1">
        <w:t xml:space="preserve"> UNIVERZITA V BRATISLAVE</w:t>
      </w:r>
    </w:p>
    <w:p w:rsidR="00DB41CC" w:rsidRDefault="000830F5" w:rsidP="001517CE">
      <w:pPr>
        <w:pStyle w:val="Obal"/>
      </w:pPr>
      <w:r w:rsidRPr="00642CC1">
        <w:t>FAKULTA ELEKTROTECHNIKY A</w:t>
      </w:r>
      <w:r w:rsidR="001517CE">
        <w:t> </w:t>
      </w:r>
      <w:r w:rsidRPr="00642CC1">
        <w:t>INFORMATIKY</w:t>
      </w:r>
    </w:p>
    <w:p w:rsidR="001517CE" w:rsidRDefault="001517CE" w:rsidP="00D34752">
      <w:pPr>
        <w:pStyle w:val="Zakladny"/>
      </w:pPr>
    </w:p>
    <w:p w:rsidR="00AD3CFD" w:rsidRDefault="00AD3CFD" w:rsidP="00D34752">
      <w:pPr>
        <w:pStyle w:val="Zakladny"/>
      </w:pPr>
    </w:p>
    <w:p w:rsidR="001D6977" w:rsidRDefault="00AC3136" w:rsidP="00D34752">
      <w:pPr>
        <w:pStyle w:val="Zakladny"/>
      </w:pPr>
      <w:r>
        <w:rPr>
          <w:noProof/>
          <w:lang w:eastAsia="sk-SK"/>
        </w:rPr>
        <mc:AlternateContent>
          <mc:Choice Requires="wps">
            <w:drawing>
              <wp:anchor distT="45720" distB="45720" distL="114300" distR="114300" simplePos="0" relativeHeight="251659264" behindDoc="0" locked="0" layoutInCell="1" allowOverlap="1" wp14:anchorId="3B6FC5CE" wp14:editId="4A044BB3">
                <wp:simplePos x="0" y="0"/>
                <wp:positionH relativeFrom="margin">
                  <wp:align>right</wp:align>
                </wp:positionH>
                <wp:positionV relativeFrom="margin">
                  <wp:posOffset>3791585</wp:posOffset>
                </wp:positionV>
                <wp:extent cx="5575935" cy="9144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5935" cy="914400"/>
                        </a:xfrm>
                        <a:prstGeom prst="rect">
                          <a:avLst/>
                        </a:prstGeom>
                        <a:solidFill>
                          <a:srgbClr val="FFFFFF"/>
                        </a:solidFill>
                        <a:ln w="9525">
                          <a:noFill/>
                          <a:miter lim="800000"/>
                          <a:headEnd/>
                          <a:tailEnd/>
                        </a:ln>
                      </wps:spPr>
                      <wps:txbx>
                        <w:txbxContent>
                          <w:sdt>
                            <w:sdtPr>
                              <w:rPr>
                                <w:rStyle w:val="ObalChar"/>
                              </w:rPr>
                              <w:id w:val="780072569"/>
                            </w:sdtPr>
                            <w:sdtEndPr>
                              <w:rPr>
                                <w:rStyle w:val="Predvolenpsmoodseku"/>
                                <w:rFonts w:asciiTheme="minorHAnsi" w:hAnsiTheme="minorHAnsi" w:cstheme="minorBidi"/>
                                <w:b w:val="0"/>
                                <w:caps w:val="0"/>
                                <w:sz w:val="22"/>
                                <w:szCs w:val="22"/>
                              </w:rPr>
                            </w:sdtEndPr>
                            <w:sdtContent>
                              <w:p w:rsidR="009437E4" w:rsidRPr="00A555DC" w:rsidRDefault="009437E4" w:rsidP="00A555DC">
                                <w:pPr>
                                  <w:spacing w:after="0" w:line="240" w:lineRule="auto"/>
                                  <w:jc w:val="center"/>
                                  <w:rPr>
                                    <w:rFonts w:ascii="Times New Roman" w:hAnsi="Times New Roman" w:cs="Times New Roman"/>
                                    <w:b/>
                                    <w:caps/>
                                    <w:sz w:val="32"/>
                                    <w:szCs w:val="32"/>
                                  </w:rPr>
                                </w:pPr>
                                <w:r>
                                  <w:rPr>
                                    <w:rStyle w:val="ObalChar"/>
                                  </w:rPr>
                                  <w:t>Návrh, analýza a testovanie systému pre rozšírenú realitu</w:t>
                                </w:r>
                              </w:p>
                            </w:sdtContent>
                          </w:sdt>
                          <w:p w:rsidR="009437E4" w:rsidRPr="004B2C4C" w:rsidRDefault="009437E4" w:rsidP="004B2C4C">
                            <w:pPr>
                              <w:spacing w:after="0" w:line="240" w:lineRule="auto"/>
                              <w:jc w:val="center"/>
                              <w:rPr>
                                <w:rFonts w:ascii="Times New Roman" w:hAnsi="Times New Roman" w:cs="Times New Roman"/>
                                <w:b/>
                                <w:caps/>
                                <w:color w:val="FF0000"/>
                                <w:sz w:val="32"/>
                                <w:szCs w:val="32"/>
                              </w:rPr>
                            </w:pPr>
                            <w:sdt>
                              <w:sdtPr>
                                <w:rPr>
                                  <w:rStyle w:val="obal2Char"/>
                                </w:rPr>
                                <w:alias w:val="Typ práce"/>
                                <w:tag w:val="Typ práce"/>
                                <w:id w:val="-618534781"/>
                                <w:dropDownList>
                                  <w:listItem w:value="Choose an item."/>
                                  <w:listItem w:displayText="Bakalárska práca" w:value="Bakalárska práca"/>
                                  <w:listItem w:displayText="Diplomová práca" w:value="Diplomová práca"/>
                                </w:dropDownList>
                              </w:sdtPr>
                              <w:sdtEndPr>
                                <w:rPr>
                                  <w:rStyle w:val="Predvolenpsmoodseku"/>
                                  <w:rFonts w:asciiTheme="minorHAnsi" w:hAnsiTheme="minorHAnsi" w:cstheme="minorBidi"/>
                                  <w:b w:val="0"/>
                                  <w:caps w:val="0"/>
                                  <w:sz w:val="22"/>
                                  <w:szCs w:val="22"/>
                                </w:rPr>
                              </w:sdtEndPr>
                              <w:sdtContent>
                                <w:r>
                                  <w:rPr>
                                    <w:rStyle w:val="obal2Char"/>
                                  </w:rPr>
                                  <w:t>Diplomová práca</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6FC5CE" id="_x0000_t202" coordsize="21600,21600" o:spt="202" path="m,l,21600r21600,l21600,xe">
                <v:stroke joinstyle="miter"/>
                <v:path gradientshapeok="t" o:connecttype="rect"/>
              </v:shapetype>
              <v:shape id="Text Box 2" o:spid="_x0000_s1026" type="#_x0000_t202" style="position:absolute;left:0;text-align:left;margin-left:387.85pt;margin-top:298.55pt;width:439.05pt;height:1in;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" stroked="f">
                <v:textbox>
                  <w:txbxContent>
                    <w:sdt>
                      <w:sdtPr>
                        <w:rPr>
                          <w:rStyle w:val="ObalChar"/>
                        </w:rPr>
                        <w:id w:val="780072569"/>
                      </w:sdtPr>
                      <w:sdtEndPr>
                        <w:rPr>
                          <w:rStyle w:val="Predvolenpsmoodseku"/>
                          <w:rFonts w:asciiTheme="minorHAnsi" w:hAnsiTheme="minorHAnsi" w:cstheme="minorBidi"/>
                          <w:b w:val="0"/>
                          <w:caps w:val="0"/>
                          <w:sz w:val="22"/>
                          <w:szCs w:val="22"/>
                        </w:rPr>
                      </w:sdtEndPr>
                      <w:sdtContent>
                        <w:p w:rsidR="009437E4" w:rsidRPr="00A555DC" w:rsidRDefault="009437E4" w:rsidP="00A555DC">
                          <w:pPr>
                            <w:spacing w:after="0" w:line="240" w:lineRule="auto"/>
                            <w:jc w:val="center"/>
                            <w:rPr>
                              <w:rFonts w:ascii="Times New Roman" w:hAnsi="Times New Roman" w:cs="Times New Roman"/>
                              <w:b/>
                              <w:caps/>
                              <w:sz w:val="32"/>
                              <w:szCs w:val="32"/>
                            </w:rPr>
                          </w:pPr>
                          <w:r>
                            <w:rPr>
                              <w:rStyle w:val="ObalChar"/>
                            </w:rPr>
                            <w:t>Návrh, analýza a testovanie systému pre rozšírenú realitu</w:t>
                          </w:r>
                        </w:p>
                      </w:sdtContent>
                    </w:sdt>
                    <w:p w:rsidR="009437E4" w:rsidRPr="004B2C4C" w:rsidRDefault="009437E4" w:rsidP="004B2C4C">
                      <w:pPr>
                        <w:spacing w:after="0" w:line="240" w:lineRule="auto"/>
                        <w:jc w:val="center"/>
                        <w:rPr>
                          <w:rFonts w:ascii="Times New Roman" w:hAnsi="Times New Roman" w:cs="Times New Roman"/>
                          <w:b/>
                          <w:caps/>
                          <w:color w:val="FF0000"/>
                          <w:sz w:val="32"/>
                          <w:szCs w:val="32"/>
                        </w:rPr>
                      </w:pPr>
                      <w:sdt>
                        <w:sdtPr>
                          <w:rPr>
                            <w:rStyle w:val="obal2Char"/>
                          </w:rPr>
                          <w:alias w:val="Typ práce"/>
                          <w:tag w:val="Typ práce"/>
                          <w:id w:val="-618534781"/>
                          <w:dropDownList>
                            <w:listItem w:value="Choose an item."/>
                            <w:listItem w:displayText="Bakalárska práca" w:value="Bakalárska práca"/>
                            <w:listItem w:displayText="Diplomová práca" w:value="Diplomová práca"/>
                          </w:dropDownList>
                        </w:sdtPr>
                        <w:sdtEndPr>
                          <w:rPr>
                            <w:rStyle w:val="Predvolenpsmoodseku"/>
                            <w:rFonts w:asciiTheme="minorHAnsi" w:hAnsiTheme="minorHAnsi" w:cstheme="minorBidi"/>
                            <w:b w:val="0"/>
                            <w:caps w:val="0"/>
                            <w:sz w:val="22"/>
                            <w:szCs w:val="22"/>
                          </w:rPr>
                        </w:sdtEndPr>
                        <w:sdtContent>
                          <w:r>
                            <w:rPr>
                              <w:rStyle w:val="obal2Char"/>
                            </w:rPr>
                            <w:t>Diplomová práca</w:t>
                          </w:r>
                        </w:sdtContent>
                      </w:sdt>
                    </w:p>
                  </w:txbxContent>
                </v:textbox>
                <w10:wrap type="square" anchorx="margin" anchory="margin"/>
              </v:shape>
            </w:pict>
          </mc:Fallback>
        </mc:AlternateContent>
      </w:r>
      <w:r w:rsidR="001517CE">
        <w:t>Evidenčné číslo:</w:t>
      </w:r>
      <w:r w:rsidR="00AD3CFD">
        <w:t xml:space="preserve"> </w:t>
      </w:r>
      <w:sdt>
        <w:sdtPr>
          <w:rPr>
            <w:rStyle w:val="ZakladnyChar"/>
          </w:rPr>
          <w:id w:val="-63804806"/>
          <w:placeholder>
            <w:docPart w:val="BC65AAB69FF147A19B1E204D18735CAA"/>
          </w:placeholder>
        </w:sdtPr>
        <w:sdtEndPr>
          <w:rPr>
            <w:rStyle w:val="Predvolenpsmoodseku"/>
          </w:rPr>
        </w:sdtEndPr>
        <w:sdtContent>
          <w:r w:rsidR="00405862">
            <w:rPr>
              <w:rStyle w:val="ZakladnyChar"/>
            </w:rPr>
            <w:t>53905</w:t>
          </w:r>
        </w:sdtContent>
      </w:sdt>
    </w:p>
    <w:p w:rsidR="001D6977" w:rsidRPr="001D6977" w:rsidRDefault="001D6977" w:rsidP="001D6977"/>
    <w:p w:rsidR="001D6977" w:rsidRPr="001D6977" w:rsidRDefault="001D6977" w:rsidP="001D6977"/>
    <w:p w:rsidR="001D6977" w:rsidRPr="001D6977" w:rsidRDefault="001D6977" w:rsidP="001D6977"/>
    <w:p w:rsidR="001D6977" w:rsidRPr="001D6977" w:rsidRDefault="001D6977" w:rsidP="001D6977"/>
    <w:p w:rsidR="001D6977" w:rsidRPr="001D6977" w:rsidRDefault="001D6977" w:rsidP="001D6977"/>
    <w:p w:rsidR="001D6977" w:rsidRPr="001D6977" w:rsidRDefault="001D6977" w:rsidP="001D6977"/>
    <w:p w:rsidR="001D6977" w:rsidRPr="001D6977" w:rsidRDefault="001D6977" w:rsidP="001D6977"/>
    <w:p w:rsidR="001D6977" w:rsidRPr="001D6977" w:rsidRDefault="001D6977" w:rsidP="001D6977"/>
    <w:p w:rsidR="001D6977" w:rsidRPr="001D6977" w:rsidRDefault="001D6977" w:rsidP="001D6977"/>
    <w:p w:rsidR="001D6977" w:rsidRPr="001D6977" w:rsidRDefault="001D6977" w:rsidP="001D6977"/>
    <w:p w:rsidR="001D6977" w:rsidRPr="001D6977" w:rsidRDefault="001D6977" w:rsidP="001D6977"/>
    <w:p w:rsidR="001D6977" w:rsidRPr="001D6977" w:rsidRDefault="001D6977" w:rsidP="001D6977"/>
    <w:p w:rsidR="001D6977" w:rsidRPr="001D6977" w:rsidRDefault="001D6977" w:rsidP="001D6977"/>
    <w:p w:rsidR="001D6977" w:rsidRDefault="001D6977" w:rsidP="001D6977">
      <w:pPr>
        <w:tabs>
          <w:tab w:val="left" w:pos="3489"/>
        </w:tabs>
        <w:sectPr w:rsidR="001D6977" w:rsidSect="00642CC1">
          <w:footerReference w:type="default" r:id="rId9"/>
          <w:pgSz w:w="11906" w:h="16838"/>
          <w:pgMar w:top="1701" w:right="1418" w:bottom="1701" w:left="1701" w:header="709" w:footer="709" w:gutter="0"/>
          <w:cols w:space="708"/>
          <w:docGrid w:linePitch="360"/>
        </w:sectPr>
      </w:pPr>
      <w:r>
        <w:tab/>
      </w:r>
    </w:p>
    <w:p w:rsidR="001D6977" w:rsidRPr="00642CC1" w:rsidRDefault="001D6977" w:rsidP="001D6977">
      <w:pPr>
        <w:pStyle w:val="Obal"/>
      </w:pPr>
      <w:r w:rsidRPr="00642CC1">
        <w:lastRenderedPageBreak/>
        <w:t>SLOVENSKÁ TECHNICKÁ UNIVERZITA V BRATISLAVE</w:t>
      </w:r>
    </w:p>
    <w:p w:rsidR="001D6977" w:rsidRDefault="001D6977" w:rsidP="001D6977">
      <w:pPr>
        <w:pStyle w:val="Obal"/>
      </w:pPr>
      <w:r w:rsidRPr="00642CC1">
        <w:t>FAKULTA ELEKTROTECHNIKY A</w:t>
      </w:r>
      <w:r>
        <w:t> </w:t>
      </w:r>
      <w:r w:rsidRPr="00642CC1">
        <w:t>INFORMATIKY</w:t>
      </w:r>
    </w:p>
    <w:p w:rsidR="001D6977" w:rsidRDefault="001D6977" w:rsidP="00D34752">
      <w:pPr>
        <w:pStyle w:val="Zakladny"/>
      </w:pPr>
    </w:p>
    <w:p w:rsidR="001D6977" w:rsidRDefault="001D6977" w:rsidP="00D34752">
      <w:pPr>
        <w:pStyle w:val="Zakladny"/>
      </w:pPr>
    </w:p>
    <w:p w:rsidR="001D6977" w:rsidRDefault="00AC3136" w:rsidP="00D34752">
      <w:pPr>
        <w:pStyle w:val="Zakladny"/>
      </w:pPr>
      <w:r>
        <w:rPr>
          <w:noProof/>
          <w:lang w:eastAsia="sk-SK"/>
        </w:rPr>
        <mc:AlternateContent>
          <mc:Choice Requires="wps">
            <w:drawing>
              <wp:anchor distT="45720" distB="45720" distL="114300" distR="114300" simplePos="0" relativeHeight="251661312" behindDoc="0" locked="0" layoutInCell="1" allowOverlap="1" wp14:anchorId="21D8E008" wp14:editId="181749C2">
                <wp:simplePos x="0" y="0"/>
                <wp:positionH relativeFrom="margin">
                  <wp:align>right</wp:align>
                </wp:positionH>
                <wp:positionV relativeFrom="margin">
                  <wp:posOffset>3791585</wp:posOffset>
                </wp:positionV>
                <wp:extent cx="5575935" cy="91440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5935" cy="914400"/>
                        </a:xfrm>
                        <a:prstGeom prst="rect">
                          <a:avLst/>
                        </a:prstGeom>
                        <a:solidFill>
                          <a:srgbClr val="FFFFFF"/>
                        </a:solidFill>
                        <a:ln w="9525">
                          <a:noFill/>
                          <a:miter lim="800000"/>
                          <a:headEnd/>
                          <a:tailEnd/>
                        </a:ln>
                      </wps:spPr>
                      <wps:txbx>
                        <w:txbxContent>
                          <w:sdt>
                            <w:sdtPr>
                              <w:rPr>
                                <w:rStyle w:val="ObalChar"/>
                              </w:rPr>
                              <w:id w:val="176095450"/>
                            </w:sdtPr>
                            <w:sdtEndPr>
                              <w:rPr>
                                <w:rStyle w:val="Predvolenpsmoodseku"/>
                                <w:rFonts w:asciiTheme="minorHAnsi" w:hAnsiTheme="minorHAnsi" w:cstheme="minorBidi"/>
                                <w:b w:val="0"/>
                                <w:caps w:val="0"/>
                                <w:sz w:val="22"/>
                                <w:szCs w:val="22"/>
                              </w:rPr>
                            </w:sdtEndPr>
                            <w:sdtContent>
                              <w:p w:rsidR="009437E4" w:rsidRPr="00A555DC" w:rsidRDefault="009437E4" w:rsidP="001D6977">
                                <w:pPr>
                                  <w:spacing w:after="0" w:line="240" w:lineRule="auto"/>
                                  <w:jc w:val="center"/>
                                  <w:rPr>
                                    <w:rFonts w:ascii="Times New Roman" w:hAnsi="Times New Roman" w:cs="Times New Roman"/>
                                    <w:b/>
                                    <w:caps/>
                                    <w:sz w:val="32"/>
                                    <w:szCs w:val="32"/>
                                  </w:rPr>
                                </w:pPr>
                                <w:r>
                                  <w:rPr>
                                    <w:rStyle w:val="ObalChar"/>
                                  </w:rPr>
                                  <w:t>Návrh, analýza a testovanie systému pre rozšírenú realitu</w:t>
                                </w:r>
                              </w:p>
                            </w:sdtContent>
                          </w:sdt>
                          <w:p w:rsidR="009437E4" w:rsidRPr="004B2C4C" w:rsidRDefault="009437E4" w:rsidP="001D6977">
                            <w:pPr>
                              <w:spacing w:after="0" w:line="240" w:lineRule="auto"/>
                              <w:jc w:val="center"/>
                              <w:rPr>
                                <w:rFonts w:ascii="Times New Roman" w:hAnsi="Times New Roman" w:cs="Times New Roman"/>
                                <w:b/>
                                <w:caps/>
                                <w:color w:val="FF0000"/>
                                <w:sz w:val="32"/>
                                <w:szCs w:val="32"/>
                              </w:rPr>
                            </w:pPr>
                            <w:sdt>
                              <w:sdtPr>
                                <w:rPr>
                                  <w:rStyle w:val="obal2Char"/>
                                </w:rPr>
                                <w:alias w:val="Typ práce"/>
                                <w:tag w:val="Typ práce"/>
                                <w:id w:val="109718955"/>
                                <w:dropDownList>
                                  <w:listItem w:value="Choose an item."/>
                                  <w:listItem w:displayText="Bakalárska práca" w:value="Bakalárska práca"/>
                                  <w:listItem w:displayText="Diplomová práca" w:value="Diplomová práca"/>
                                </w:dropDownList>
                              </w:sdtPr>
                              <w:sdtEndPr>
                                <w:rPr>
                                  <w:rStyle w:val="Predvolenpsmoodseku"/>
                                  <w:rFonts w:asciiTheme="minorHAnsi" w:hAnsiTheme="minorHAnsi" w:cstheme="minorBidi"/>
                                  <w:b w:val="0"/>
                                  <w:caps w:val="0"/>
                                  <w:sz w:val="22"/>
                                  <w:szCs w:val="22"/>
                                </w:rPr>
                              </w:sdtEndPr>
                              <w:sdtContent>
                                <w:r>
                                  <w:rPr>
                                    <w:rStyle w:val="obal2Char"/>
                                  </w:rPr>
                                  <w:t>Diplomová práca</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8E008" id="_x0000_s1027" type="#_x0000_t202" style="position:absolute;left:0;text-align:left;margin-left:387.85pt;margin-top:298.55pt;width:439.05pt;height:1in;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" stroked="f">
                <v:textbox>
                  <w:txbxContent>
                    <w:sdt>
                      <w:sdtPr>
                        <w:rPr>
                          <w:rStyle w:val="ObalChar"/>
                        </w:rPr>
                        <w:id w:val="176095450"/>
                      </w:sdtPr>
                      <w:sdtEndPr>
                        <w:rPr>
                          <w:rStyle w:val="Predvolenpsmoodseku"/>
                          <w:rFonts w:asciiTheme="minorHAnsi" w:hAnsiTheme="minorHAnsi" w:cstheme="minorBidi"/>
                          <w:b w:val="0"/>
                          <w:caps w:val="0"/>
                          <w:sz w:val="22"/>
                          <w:szCs w:val="22"/>
                        </w:rPr>
                      </w:sdtEndPr>
                      <w:sdtContent>
                        <w:p w:rsidR="009437E4" w:rsidRPr="00A555DC" w:rsidRDefault="009437E4" w:rsidP="001D6977">
                          <w:pPr>
                            <w:spacing w:after="0" w:line="240" w:lineRule="auto"/>
                            <w:jc w:val="center"/>
                            <w:rPr>
                              <w:rFonts w:ascii="Times New Roman" w:hAnsi="Times New Roman" w:cs="Times New Roman"/>
                              <w:b/>
                              <w:caps/>
                              <w:sz w:val="32"/>
                              <w:szCs w:val="32"/>
                            </w:rPr>
                          </w:pPr>
                          <w:r>
                            <w:rPr>
                              <w:rStyle w:val="ObalChar"/>
                            </w:rPr>
                            <w:t>Návrh, analýza a testovanie systému pre rozšírenú realitu</w:t>
                          </w:r>
                        </w:p>
                      </w:sdtContent>
                    </w:sdt>
                    <w:p w:rsidR="009437E4" w:rsidRPr="004B2C4C" w:rsidRDefault="009437E4" w:rsidP="001D6977">
                      <w:pPr>
                        <w:spacing w:after="0" w:line="240" w:lineRule="auto"/>
                        <w:jc w:val="center"/>
                        <w:rPr>
                          <w:rFonts w:ascii="Times New Roman" w:hAnsi="Times New Roman" w:cs="Times New Roman"/>
                          <w:b/>
                          <w:caps/>
                          <w:color w:val="FF0000"/>
                          <w:sz w:val="32"/>
                          <w:szCs w:val="32"/>
                        </w:rPr>
                      </w:pPr>
                      <w:sdt>
                        <w:sdtPr>
                          <w:rPr>
                            <w:rStyle w:val="obal2Char"/>
                          </w:rPr>
                          <w:alias w:val="Typ práce"/>
                          <w:tag w:val="Typ práce"/>
                          <w:id w:val="109718955"/>
                          <w:dropDownList>
                            <w:listItem w:value="Choose an item."/>
                            <w:listItem w:displayText="Bakalárska práca" w:value="Bakalárska práca"/>
                            <w:listItem w:displayText="Diplomová práca" w:value="Diplomová práca"/>
                          </w:dropDownList>
                        </w:sdtPr>
                        <w:sdtEndPr>
                          <w:rPr>
                            <w:rStyle w:val="Predvolenpsmoodseku"/>
                            <w:rFonts w:asciiTheme="minorHAnsi" w:hAnsiTheme="minorHAnsi" w:cstheme="minorBidi"/>
                            <w:b w:val="0"/>
                            <w:caps w:val="0"/>
                            <w:sz w:val="22"/>
                            <w:szCs w:val="22"/>
                          </w:rPr>
                        </w:sdtEndPr>
                        <w:sdtContent>
                          <w:r>
                            <w:rPr>
                              <w:rStyle w:val="obal2Char"/>
                            </w:rPr>
                            <w:t>Diplomová práca</w:t>
                          </w:r>
                        </w:sdtContent>
                      </w:sdt>
                    </w:p>
                  </w:txbxContent>
                </v:textbox>
                <w10:wrap type="square" anchorx="margin" anchory="margin"/>
              </v:shape>
            </w:pict>
          </mc:Fallback>
        </mc:AlternateContent>
      </w:r>
      <w:r w:rsidR="001D6977">
        <w:t xml:space="preserve">Evidenčné číslo: </w:t>
      </w:r>
      <w:sdt>
        <w:sdtPr>
          <w:rPr>
            <w:rStyle w:val="ZakladnyChar"/>
          </w:rPr>
          <w:id w:val="-434131631"/>
          <w:placeholder>
            <w:docPart w:val="6872D7B21BA140628289241BDBEFA172"/>
          </w:placeholder>
        </w:sdtPr>
        <w:sdtEndPr>
          <w:rPr>
            <w:rStyle w:val="Predvolenpsmoodseku"/>
          </w:rPr>
        </w:sdtEndPr>
        <w:sdtContent>
          <w:r w:rsidR="00EE7C7C">
            <w:rPr>
              <w:rStyle w:val="ZakladnyChar"/>
            </w:rPr>
            <w:t>53905</w:t>
          </w:r>
        </w:sdtContent>
      </w:sdt>
    </w:p>
    <w:p w:rsidR="001D6977" w:rsidRPr="001D6977" w:rsidRDefault="001D6977" w:rsidP="001D6977"/>
    <w:p w:rsidR="001D6977" w:rsidRPr="001D6977" w:rsidRDefault="001D6977" w:rsidP="001D6977"/>
    <w:p w:rsidR="001D6977" w:rsidRPr="001D6977" w:rsidRDefault="001D6977" w:rsidP="001D6977"/>
    <w:p w:rsidR="001D6977" w:rsidRPr="001D6977" w:rsidRDefault="001D6977" w:rsidP="001D6977"/>
    <w:p w:rsidR="001D6977" w:rsidRPr="001D6977" w:rsidRDefault="001D6977" w:rsidP="001D6977"/>
    <w:p w:rsidR="001D6977" w:rsidRPr="001D6977" w:rsidRDefault="001D6977" w:rsidP="001D6977"/>
    <w:p w:rsidR="001D6977" w:rsidRPr="001D6977" w:rsidRDefault="001D6977" w:rsidP="001D6977"/>
    <w:p w:rsidR="001D6977" w:rsidRPr="001D6977" w:rsidRDefault="001D6977" w:rsidP="001D6977"/>
    <w:p w:rsidR="001D6977" w:rsidRPr="001D6977" w:rsidRDefault="001D6977" w:rsidP="001D6977"/>
    <w:p w:rsidR="001D6977" w:rsidRPr="001D6977" w:rsidRDefault="001D6977" w:rsidP="001D6977"/>
    <w:p w:rsidR="001D6977" w:rsidRPr="001D6977" w:rsidRDefault="001D6977" w:rsidP="001D6977"/>
    <w:tbl>
      <w:tblPr>
        <w:tblStyle w:val="Mriekatabuky"/>
        <w:tblpPr w:leftFromText="141" w:rightFromText="141" w:vertAnchor="text" w:horzAnchor="margin" w:tblpY="23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397"/>
        <w:gridCol w:w="5103"/>
      </w:tblGrid>
      <w:tr w:rsidR="0061717F" w:rsidRPr="0061717F" w:rsidTr="001C4183">
        <w:tc>
          <w:tcPr>
            <w:tcW w:w="3397" w:type="dxa"/>
          </w:tcPr>
          <w:p w:rsidR="0061717F" w:rsidRPr="0061717F" w:rsidRDefault="00E62BD5" w:rsidP="00D34752">
            <w:pPr>
              <w:pStyle w:val="Zakladny"/>
            </w:pPr>
            <w:sdt>
              <w:sdtPr>
                <w:id w:val="-199865357"/>
                <w:lock w:val="sdtContentLocked"/>
                <w:placeholder>
                  <w:docPart w:val="9270CE8484A54B2B944695F3E7D35792"/>
                </w:placeholder>
                <w:showingPlcHdr/>
              </w:sdtPr>
              <w:sdtContent>
                <w:r w:rsidR="0061717F">
                  <w:t>Študijný program</w:t>
                </w:r>
                <w:r w:rsidR="0061717F" w:rsidRPr="008C3053">
                  <w:rPr>
                    <w:rStyle w:val="Zstupntext"/>
                  </w:rPr>
                  <w:t xml:space="preserve"> </w:t>
                </w:r>
                <w:r w:rsidR="0061717F">
                  <w:rPr>
                    <w:rStyle w:val="Zstupntext"/>
                  </w:rPr>
                  <w:t>:</w:t>
                </w:r>
              </w:sdtContent>
            </w:sdt>
          </w:p>
        </w:tc>
        <w:tc>
          <w:tcPr>
            <w:tcW w:w="5103" w:type="dxa"/>
          </w:tcPr>
          <w:p w:rsidR="0061717F" w:rsidRPr="0061717F" w:rsidRDefault="00E62BD5" w:rsidP="00D34752">
            <w:pPr>
              <w:pStyle w:val="Zakladny"/>
            </w:pPr>
            <w:sdt>
              <w:sdtPr>
                <w:id w:val="-1602716550"/>
                <w:lock w:val="sdtContentLocked"/>
                <w:placeholder>
                  <w:docPart w:val="0902F7379F01440EB6F60943A219A18E"/>
                </w:placeholder>
                <w:showingPlcHdr/>
              </w:sdtPr>
              <w:sdtContent>
                <w:r w:rsidR="0061717F" w:rsidRPr="0061717F">
                  <w:t>Aplikovaná informatika</w:t>
                </w:r>
              </w:sdtContent>
            </w:sdt>
          </w:p>
        </w:tc>
      </w:tr>
      <w:tr w:rsidR="0061717F" w:rsidRPr="0061717F" w:rsidTr="001C4183">
        <w:tc>
          <w:tcPr>
            <w:tcW w:w="3397" w:type="dxa"/>
          </w:tcPr>
          <w:p w:rsidR="0061717F" w:rsidRPr="0061717F" w:rsidRDefault="00E62BD5" w:rsidP="00D34752">
            <w:pPr>
              <w:pStyle w:val="Zakladny"/>
            </w:pPr>
            <w:sdt>
              <w:sdtPr>
                <w:id w:val="-1694068349"/>
                <w:lock w:val="sdtContentLocked"/>
                <w:placeholder>
                  <w:docPart w:val="79449BB56C844B28990D31A11372EFA9"/>
                </w:placeholder>
                <w:showingPlcHdr/>
              </w:sdtPr>
              <w:sdtContent>
                <w:r w:rsidR="0061717F" w:rsidRPr="0061717F">
                  <w:t>Číslo študijného odboru:</w:t>
                </w:r>
              </w:sdtContent>
            </w:sdt>
          </w:p>
        </w:tc>
        <w:tc>
          <w:tcPr>
            <w:tcW w:w="5103" w:type="dxa"/>
          </w:tcPr>
          <w:p w:rsidR="0061717F" w:rsidRPr="0061717F" w:rsidRDefault="00E62BD5" w:rsidP="00D34752">
            <w:pPr>
              <w:pStyle w:val="Zakladny"/>
            </w:pPr>
            <w:sdt>
              <w:sdtPr>
                <w:id w:val="268979638"/>
                <w:lock w:val="sdtContentLocked"/>
                <w:placeholder>
                  <w:docPart w:val="AA303A68BF2B4C679FA6954F0193C0B2"/>
                </w:placeholder>
                <w:showingPlcHdr/>
              </w:sdtPr>
              <w:sdtContent>
                <w:r w:rsidR="0061717F" w:rsidRPr="0061717F">
                  <w:t>2511</w:t>
                </w:r>
              </w:sdtContent>
            </w:sdt>
          </w:p>
        </w:tc>
      </w:tr>
      <w:tr w:rsidR="0061717F" w:rsidRPr="0061717F" w:rsidTr="001C4183">
        <w:tc>
          <w:tcPr>
            <w:tcW w:w="3397" w:type="dxa"/>
          </w:tcPr>
          <w:p w:rsidR="0061717F" w:rsidRPr="0061717F" w:rsidRDefault="00E62BD5" w:rsidP="00D34752">
            <w:pPr>
              <w:pStyle w:val="Zakladny"/>
            </w:pPr>
            <w:sdt>
              <w:sdtPr>
                <w:id w:val="1291793631"/>
                <w:lock w:val="sdtContentLocked"/>
                <w:placeholder>
                  <w:docPart w:val="69E3474314144CE6B8EC6C49C690096B"/>
                </w:placeholder>
                <w:showingPlcHdr/>
              </w:sdtPr>
              <w:sdtContent>
                <w:r w:rsidR="0061717F" w:rsidRPr="0061717F">
                  <w:t>Názov študijného odboru:</w:t>
                </w:r>
              </w:sdtContent>
            </w:sdt>
          </w:p>
        </w:tc>
        <w:tc>
          <w:tcPr>
            <w:tcW w:w="5103" w:type="dxa"/>
          </w:tcPr>
          <w:p w:rsidR="0061717F" w:rsidRPr="0061717F" w:rsidRDefault="00E62BD5" w:rsidP="00D34752">
            <w:pPr>
              <w:pStyle w:val="Zakladny"/>
            </w:pPr>
            <w:sdt>
              <w:sdtPr>
                <w:id w:val="-1740937123"/>
                <w:lock w:val="sdtContentLocked"/>
                <w:placeholder>
                  <w:docPart w:val="237F4A71E8EF444FA9BA7CD59D1EDE8D"/>
                </w:placeholder>
                <w:showingPlcHdr/>
              </w:sdtPr>
              <w:sdtContent>
                <w:r w:rsidR="0061717F" w:rsidRPr="0061717F">
                  <w:t>9.2.9 Aplikovaná informatika</w:t>
                </w:r>
                <w:r w:rsidR="0061717F" w:rsidRPr="0061717F">
                  <w:rPr>
                    <w:rStyle w:val="Zstupntext"/>
                  </w:rPr>
                  <w:t xml:space="preserve"> </w:t>
                </w:r>
              </w:sdtContent>
            </w:sdt>
          </w:p>
        </w:tc>
      </w:tr>
      <w:tr w:rsidR="0061717F" w:rsidRPr="0061717F" w:rsidTr="001C4183">
        <w:tc>
          <w:tcPr>
            <w:tcW w:w="3397" w:type="dxa"/>
          </w:tcPr>
          <w:p w:rsidR="0061717F" w:rsidRPr="0061717F" w:rsidRDefault="00E62BD5" w:rsidP="00D34752">
            <w:pPr>
              <w:pStyle w:val="Zakladny"/>
            </w:pPr>
            <w:sdt>
              <w:sdtPr>
                <w:id w:val="278066194"/>
                <w:lock w:val="sdtContentLocked"/>
                <w:placeholder>
                  <w:docPart w:val="4903A1EDBDE94BA99D39C4A08818385B"/>
                </w:placeholder>
                <w:showingPlcHdr/>
              </w:sdtPr>
              <w:sdtContent>
                <w:r w:rsidR="0061717F" w:rsidRPr="0061717F">
                  <w:t>Školiace pracovisko:</w:t>
                </w:r>
              </w:sdtContent>
            </w:sdt>
          </w:p>
        </w:tc>
        <w:tc>
          <w:tcPr>
            <w:tcW w:w="5103" w:type="dxa"/>
          </w:tcPr>
          <w:p w:rsidR="0061717F" w:rsidRPr="0061717F" w:rsidRDefault="00E62BD5" w:rsidP="00D34752">
            <w:pPr>
              <w:pStyle w:val="Zakladny"/>
            </w:pPr>
            <w:sdt>
              <w:sdtPr>
                <w:id w:val="697820879"/>
                <w:lock w:val="sdtContentLocked"/>
                <w:placeholder>
                  <w:docPart w:val="058487B95ED24A84BE42305966411134"/>
                </w:placeholder>
                <w:showingPlcHdr/>
              </w:sdtPr>
              <w:sdtContent>
                <w:r w:rsidR="0061717F" w:rsidRPr="0061717F">
                  <w:t>Ústav informatiky a matematiky</w:t>
                </w:r>
              </w:sdtContent>
            </w:sdt>
          </w:p>
        </w:tc>
      </w:tr>
      <w:tr w:rsidR="0061717F" w:rsidRPr="0061717F" w:rsidTr="001C4183">
        <w:tc>
          <w:tcPr>
            <w:tcW w:w="3397" w:type="dxa"/>
          </w:tcPr>
          <w:p w:rsidR="0061717F" w:rsidRPr="0061717F" w:rsidRDefault="00E62BD5" w:rsidP="00D34752">
            <w:pPr>
              <w:pStyle w:val="Zakladny"/>
            </w:pPr>
            <w:sdt>
              <w:sdtPr>
                <w:id w:val="-2006186842"/>
                <w:lock w:val="sdtContentLocked"/>
                <w:placeholder>
                  <w:docPart w:val="A423077DFC79420CB7EC980440AF4C89"/>
                </w:placeholder>
                <w:showingPlcHdr/>
              </w:sdtPr>
              <w:sdtContent>
                <w:r w:rsidR="0061717F" w:rsidRPr="0061717F">
                  <w:t>Vedúci záverečnej práce:</w:t>
                </w:r>
              </w:sdtContent>
            </w:sdt>
          </w:p>
        </w:tc>
        <w:tc>
          <w:tcPr>
            <w:tcW w:w="5103" w:type="dxa"/>
          </w:tcPr>
          <w:p w:rsidR="0061717F" w:rsidRPr="0061717F" w:rsidRDefault="00E62BD5" w:rsidP="00D34752">
            <w:pPr>
              <w:pStyle w:val="Zakladny"/>
            </w:pPr>
            <w:sdt>
              <w:sdtPr>
                <w:id w:val="-809168553"/>
                <w:placeholder>
                  <w:docPart w:val="3512E393C54D4F5A8C82AE0B6B19BEBC"/>
                </w:placeholder>
              </w:sdtPr>
              <w:sdtContent>
                <w:proofErr w:type="spellStart"/>
                <w:r w:rsidR="00EE7C7C">
                  <w:t>Privatdozent</w:t>
                </w:r>
                <w:proofErr w:type="spellEnd"/>
                <w:r w:rsidR="00EE7C7C">
                  <w:t xml:space="preserve"> Dr. </w:t>
                </w:r>
                <w:proofErr w:type="spellStart"/>
                <w:r w:rsidR="00EE7C7C">
                  <w:t>rer</w:t>
                </w:r>
                <w:proofErr w:type="spellEnd"/>
                <w:r w:rsidR="00EE7C7C">
                  <w:t xml:space="preserve">. </w:t>
                </w:r>
                <w:proofErr w:type="spellStart"/>
                <w:r w:rsidR="00EE7C7C">
                  <w:t>nat</w:t>
                </w:r>
                <w:proofErr w:type="spellEnd"/>
                <w:r w:rsidR="00EE7C7C">
                  <w:t>. Martin Drozda</w:t>
                </w:r>
              </w:sdtContent>
            </w:sdt>
          </w:p>
        </w:tc>
      </w:tr>
      <w:tr w:rsidR="0061717F" w:rsidTr="001C4183">
        <w:tc>
          <w:tcPr>
            <w:tcW w:w="3397" w:type="dxa"/>
          </w:tcPr>
          <w:p w:rsidR="0061717F" w:rsidRDefault="00E62BD5" w:rsidP="00D34752">
            <w:pPr>
              <w:pStyle w:val="Zakladny"/>
            </w:pPr>
            <w:sdt>
              <w:sdtPr>
                <w:id w:val="-72824771"/>
                <w:placeholder>
                  <w:docPart w:val="F3E11DD289734CBE8A04F87341B47880"/>
                </w:placeholder>
                <w:temporary/>
                <w:showingPlcHdr/>
              </w:sdtPr>
              <w:sdtContent>
                <w:r w:rsidR="0061717F" w:rsidRPr="00D52763">
                  <w:t>Konzultant ak bol určený</w:t>
                </w:r>
                <w:r w:rsidR="0061717F" w:rsidRPr="001C4183">
                  <w:t>:</w:t>
                </w:r>
              </w:sdtContent>
            </w:sdt>
          </w:p>
        </w:tc>
        <w:tc>
          <w:tcPr>
            <w:tcW w:w="5103" w:type="dxa"/>
          </w:tcPr>
          <w:p w:rsidR="0061717F" w:rsidRDefault="00EE7C7C" w:rsidP="00D34752">
            <w:pPr>
              <w:pStyle w:val="Zakladny"/>
            </w:pPr>
            <w:r>
              <w:rPr>
                <w:rStyle w:val="ZakladnyChar"/>
              </w:rPr>
              <w:t>Bez konzultanta</w:t>
            </w:r>
          </w:p>
        </w:tc>
      </w:tr>
    </w:tbl>
    <w:p w:rsidR="000F2AA3" w:rsidRDefault="000F2AA3" w:rsidP="001D6977">
      <w:pPr>
        <w:sectPr w:rsidR="000F2AA3" w:rsidSect="00642CC1">
          <w:headerReference w:type="even" r:id="rId10"/>
          <w:headerReference w:type="default" r:id="rId11"/>
          <w:footerReference w:type="even" r:id="rId12"/>
          <w:footerReference w:type="default" r:id="rId13"/>
          <w:headerReference w:type="first" r:id="rId14"/>
          <w:footerReference w:type="first" r:id="rId15"/>
          <w:pgSz w:w="11906" w:h="16838"/>
          <w:pgMar w:top="1701" w:right="1418" w:bottom="1701" w:left="1701" w:header="709" w:footer="709" w:gutter="0"/>
          <w:cols w:space="708"/>
          <w:docGrid w:linePitch="360"/>
        </w:sectPr>
      </w:pPr>
    </w:p>
    <w:sdt>
      <w:sdtPr>
        <w:id w:val="2064914114"/>
        <w:placeholder>
          <w:docPart w:val="5C5A3BEB92BE4907B7F4E1F252304237"/>
        </w:placeholder>
      </w:sdtPr>
      <w:sdtContent>
        <w:p w:rsidR="001D6977" w:rsidRPr="00674F57" w:rsidRDefault="00E62BD5" w:rsidP="00674F57">
          <w:pPr>
            <w:sectPr w:rsidR="001D6977" w:rsidRPr="00674F57" w:rsidSect="00642CC1">
              <w:footerReference w:type="default" r:id="rId16"/>
              <w:pgSz w:w="11906" w:h="16838"/>
              <w:pgMar w:top="1701" w:right="1418" w:bottom="1701" w:left="1701" w:header="709" w:footer="709" w:gutter="0"/>
              <w:cols w:space="708"/>
              <w:docGrid w:linePitch="360"/>
            </w:sectPr>
          </w:pPr>
          <w:sdt>
            <w:sdtPr>
              <w:id w:val="-1348480703"/>
              <w:picture/>
            </w:sdtPr>
            <w:sdtContent>
              <w:r w:rsidR="00AB7E9A" w:rsidRPr="00674F57">
                <w:rPr>
                  <w:noProof/>
                  <w:lang w:eastAsia="sk-SK"/>
                </w:rPr>
                <w:drawing>
                  <wp:inline distT="0" distB="0" distL="0" distR="0" wp14:anchorId="50754974" wp14:editId="3E8FC6E6">
                    <wp:extent cx="5543550" cy="6891273"/>
                    <wp:effectExtent l="0" t="0" r="0" b="508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tretch>
                              <a:fillRect/>
                            </a:stretch>
                          </pic:blipFill>
                          <pic:spPr bwMode="auto">
                            <a:xfrm>
                              <a:off x="0" y="0"/>
                              <a:ext cx="5547374" cy="6896026"/>
                            </a:xfrm>
                            <a:prstGeom prst="rect">
                              <a:avLst/>
                            </a:prstGeom>
                            <a:noFill/>
                            <a:ln>
                              <a:noFill/>
                            </a:ln>
                          </pic:spPr>
                        </pic:pic>
                      </a:graphicData>
                    </a:graphic>
                  </wp:inline>
                </w:drawing>
              </w:r>
            </w:sdtContent>
          </w:sdt>
        </w:p>
      </w:sdtContent>
    </w:sdt>
    <w:sdt>
      <w:sdtPr>
        <w:id w:val="-986012505"/>
        <w:lock w:val="contentLocked"/>
        <w:placeholder>
          <w:docPart w:val="5C5A3BEB92BE4907B7F4E1F252304237"/>
        </w:placeholder>
        <w:group/>
      </w:sdtPr>
      <w:sdtContent>
        <w:sdt>
          <w:sdtPr>
            <w:id w:val="1104841269"/>
            <w:lock w:val="sdtContentLocked"/>
            <w:placeholder>
              <w:docPart w:val="2D23E197F5944AE0B4AC9853EAAEC111"/>
            </w:placeholder>
            <w:showingPlcHdr/>
          </w:sdtPr>
          <w:sdtContent>
            <w:p w:rsidR="00F7112F" w:rsidRDefault="00F7112F" w:rsidP="00F7112F">
              <w:pPr>
                <w:tabs>
                  <w:tab w:val="left" w:pos="3489"/>
                </w:tabs>
              </w:pPr>
              <w:r>
                <w:rPr>
                  <w:rStyle w:val="Nadpis1rovneChar"/>
                </w:rPr>
                <w:t>SÚHRN</w:t>
              </w:r>
            </w:p>
          </w:sdtContent>
        </w:sdt>
        <w:sdt>
          <w:sdtPr>
            <w:id w:val="-1009523311"/>
            <w:lock w:val="sdtContentLocked"/>
            <w:placeholder>
              <w:docPart w:val="55831F1C55E94ACDB11A2E70F46E9EAE"/>
            </w:placeholder>
            <w:showingPlcHdr/>
          </w:sdtPr>
          <w:sdtContent>
            <w:p w:rsidR="00F7112F" w:rsidRPr="00642CC1" w:rsidRDefault="00F7112F" w:rsidP="00D34752">
              <w:pPr>
                <w:pStyle w:val="Zakladny"/>
              </w:pPr>
              <w:r w:rsidRPr="00642CC1">
                <w:t>SLOVENSKÁ TECHNICKÁ UNIVERZITA V BRATISLAVE</w:t>
              </w:r>
            </w:p>
            <w:p w:rsidR="001D6977" w:rsidRPr="001D6977" w:rsidRDefault="00F7112F" w:rsidP="00D34752">
              <w:pPr>
                <w:pStyle w:val="Zakladny"/>
              </w:pPr>
              <w:r w:rsidRPr="00642CC1">
                <w:t>FAKULTA ELEKTROTECHNIKY A</w:t>
              </w:r>
              <w:r>
                <w:t> </w:t>
              </w:r>
              <w:r w:rsidRPr="00642CC1">
                <w:t>INFORMATIKY</w:t>
              </w:r>
            </w:p>
          </w:sdtContent>
        </w:sdt>
        <w:p w:rsidR="001D6977" w:rsidRPr="001D6977" w:rsidRDefault="00E62BD5" w:rsidP="001D6977"/>
      </w:sdtContent>
    </w:sdt>
    <w:tbl>
      <w:tblPr>
        <w:tblStyle w:val="Mriekatabuky"/>
        <w:tblpPr w:leftFromText="141" w:rightFromText="141" w:vertAnchor="text" w:horzAnchor="margin" w:tblpX="-147" w:tblpY="23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106"/>
        <w:gridCol w:w="4394"/>
      </w:tblGrid>
      <w:tr w:rsidR="00AC4C7B" w:rsidRPr="0061717F" w:rsidTr="00A6591F">
        <w:tc>
          <w:tcPr>
            <w:tcW w:w="4106" w:type="dxa"/>
          </w:tcPr>
          <w:p w:rsidR="00AC4C7B" w:rsidRPr="0061717F" w:rsidRDefault="00E62BD5" w:rsidP="00D34752">
            <w:pPr>
              <w:pStyle w:val="Zakladny"/>
            </w:pPr>
            <w:sdt>
              <w:sdtPr>
                <w:id w:val="-1969420930"/>
                <w:placeholder>
                  <w:docPart w:val="05E663A948274BEBB953790132B80899"/>
                </w:placeholder>
                <w:showingPlcHdr/>
              </w:sdtPr>
              <w:sdtContent>
                <w:r w:rsidR="00AC4C7B">
                  <w:t>Študijný program</w:t>
                </w:r>
                <w:r w:rsidR="00AC4C7B" w:rsidRPr="008C3053">
                  <w:rPr>
                    <w:rStyle w:val="Zstupntext"/>
                  </w:rPr>
                  <w:t xml:space="preserve"> </w:t>
                </w:r>
                <w:r w:rsidR="00AC4C7B">
                  <w:rPr>
                    <w:rStyle w:val="Zstupntext"/>
                  </w:rPr>
                  <w:t>:</w:t>
                </w:r>
              </w:sdtContent>
            </w:sdt>
          </w:p>
        </w:tc>
        <w:tc>
          <w:tcPr>
            <w:tcW w:w="4394" w:type="dxa"/>
          </w:tcPr>
          <w:p w:rsidR="00AC4C7B" w:rsidRPr="0061717F" w:rsidRDefault="00E62BD5" w:rsidP="00D34752">
            <w:pPr>
              <w:pStyle w:val="Zakladny"/>
            </w:pPr>
            <w:sdt>
              <w:sdtPr>
                <w:id w:val="8493299"/>
                <w:placeholder>
                  <w:docPart w:val="665F180E7DC84BDF9D570AC77042416B"/>
                </w:placeholder>
                <w:showingPlcHdr/>
              </w:sdtPr>
              <w:sdtContent>
                <w:r w:rsidR="00AC4C7B" w:rsidRPr="0061717F">
                  <w:t>Aplikovaná informatika</w:t>
                </w:r>
              </w:sdtContent>
            </w:sdt>
          </w:p>
        </w:tc>
      </w:tr>
      <w:tr w:rsidR="00AC4C7B" w:rsidRPr="0061717F" w:rsidTr="00A6591F">
        <w:sdt>
          <w:sdtPr>
            <w:id w:val="-1067724283"/>
            <w:placeholder>
              <w:docPart w:val="CB6A1F8D73874DCB92EB8EBC369F1BF7"/>
            </w:placeholder>
            <w:dropDownList>
              <w:listItem w:value="Choose an item."/>
              <w:listItem w:displayText="Diplomová práca:" w:value="Diplomová práca:"/>
              <w:listItem w:displayText="Bakalárska práca:" w:value="Bakalárska práca:"/>
            </w:dropDownList>
          </w:sdtPr>
          <w:sdtContent>
            <w:tc>
              <w:tcPr>
                <w:tcW w:w="4106" w:type="dxa"/>
              </w:tcPr>
              <w:p w:rsidR="00AC4C7B" w:rsidRPr="0061717F" w:rsidRDefault="00674F57" w:rsidP="00D34752">
                <w:pPr>
                  <w:pStyle w:val="Zakladny"/>
                </w:pPr>
                <w:r>
                  <w:t>Diplomová práca:</w:t>
                </w:r>
              </w:p>
            </w:tc>
          </w:sdtContent>
        </w:sdt>
        <w:sdt>
          <w:sdtPr>
            <w:rPr>
              <w:rStyle w:val="ZakladnyChar"/>
            </w:rPr>
            <w:id w:val="-396511704"/>
            <w:placeholder>
              <w:docPart w:val="5B74A30F6A0C4D449C76F3A930E0B81D"/>
            </w:placeholder>
          </w:sdtPr>
          <w:sdtEndPr>
            <w:rPr>
              <w:rStyle w:val="Predvolenpsmoodseku"/>
            </w:rPr>
          </w:sdtEndPr>
          <w:sdtContent>
            <w:tc>
              <w:tcPr>
                <w:tcW w:w="4394" w:type="dxa"/>
              </w:tcPr>
              <w:p w:rsidR="00AC4C7B" w:rsidRPr="0061717F" w:rsidRDefault="00130C30" w:rsidP="00D34752">
                <w:pPr>
                  <w:pStyle w:val="Zakladny"/>
                </w:pPr>
                <w:r>
                  <w:rPr>
                    <w:rStyle w:val="ZakladnyChar"/>
                  </w:rPr>
                  <w:t>Návrh, analýza a testovanie systému pre rozšírenú realitu</w:t>
                </w:r>
              </w:p>
            </w:tc>
          </w:sdtContent>
        </w:sdt>
      </w:tr>
      <w:tr w:rsidR="00AC4C7B" w:rsidRPr="0061717F" w:rsidTr="00A6591F">
        <w:sdt>
          <w:sdtPr>
            <w:rPr>
              <w:rStyle w:val="ZakladnyChar"/>
            </w:rPr>
            <w:id w:val="-822653841"/>
            <w:lock w:val="sdtContentLocked"/>
            <w:placeholder>
              <w:docPart w:val="1CABA97F81D84EE4B3F7CC659368E784"/>
            </w:placeholder>
            <w:showingPlcHdr/>
          </w:sdtPr>
          <w:sdtEndPr>
            <w:rPr>
              <w:rStyle w:val="Predvolenpsmoodseku"/>
            </w:rPr>
          </w:sdtEndPr>
          <w:sdtContent>
            <w:tc>
              <w:tcPr>
                <w:tcW w:w="4106" w:type="dxa"/>
              </w:tcPr>
              <w:p w:rsidR="00AC4C7B" w:rsidRDefault="00AC4C7B" w:rsidP="00D34752">
                <w:pPr>
                  <w:pStyle w:val="Zakladny"/>
                </w:pPr>
                <w:r>
                  <w:t>Autor:</w:t>
                </w:r>
              </w:p>
            </w:tc>
          </w:sdtContent>
        </w:sdt>
        <w:tc>
          <w:tcPr>
            <w:tcW w:w="4394" w:type="dxa"/>
          </w:tcPr>
          <w:p w:rsidR="00AC4C7B" w:rsidRPr="0061717F" w:rsidRDefault="00E62BD5" w:rsidP="00D34752">
            <w:pPr>
              <w:pStyle w:val="Zakladny"/>
            </w:pPr>
            <w:sdt>
              <w:sdtPr>
                <w:id w:val="833804230"/>
                <w:placeholder>
                  <w:docPart w:val="80A066D0604F4103B551D55FE6B33AD7"/>
                </w:placeholder>
              </w:sdtPr>
              <w:sdtContent>
                <w:r w:rsidR="00674F57">
                  <w:t>Bc. Martin Lepko</w:t>
                </w:r>
              </w:sdtContent>
            </w:sdt>
          </w:p>
        </w:tc>
      </w:tr>
      <w:tr w:rsidR="00AC4C7B" w:rsidRPr="0061717F" w:rsidTr="00A6591F">
        <w:tc>
          <w:tcPr>
            <w:tcW w:w="4106" w:type="dxa"/>
          </w:tcPr>
          <w:p w:rsidR="00AC4C7B" w:rsidRPr="0061717F" w:rsidRDefault="00E62BD5" w:rsidP="00D34752">
            <w:pPr>
              <w:pStyle w:val="Zakladny"/>
            </w:pPr>
            <w:sdt>
              <w:sdtPr>
                <w:id w:val="-1630696343"/>
                <w:lock w:val="contentLocked"/>
                <w:placeholder>
                  <w:docPart w:val="4EF21A6CF71049FD808C1F02562C2A95"/>
                </w:placeholder>
                <w:showingPlcHdr/>
              </w:sdtPr>
              <w:sdtContent>
                <w:r w:rsidR="00AC4C7B" w:rsidRPr="0061717F">
                  <w:t>Vedúci záverečnej práce:</w:t>
                </w:r>
              </w:sdtContent>
            </w:sdt>
          </w:p>
        </w:tc>
        <w:tc>
          <w:tcPr>
            <w:tcW w:w="4394" w:type="dxa"/>
          </w:tcPr>
          <w:p w:rsidR="00AC4C7B" w:rsidRPr="0061717F" w:rsidRDefault="00E62BD5" w:rsidP="00D34752">
            <w:pPr>
              <w:pStyle w:val="Zakladny"/>
            </w:pPr>
            <w:sdt>
              <w:sdtPr>
                <w:id w:val="135455669"/>
                <w:placeholder>
                  <w:docPart w:val="A0BB28A2DB134E6488562FA7F854E519"/>
                </w:placeholder>
              </w:sdtPr>
              <w:sdtContent>
                <w:proofErr w:type="spellStart"/>
                <w:r w:rsidR="00674F57">
                  <w:t>Privatdozent</w:t>
                </w:r>
                <w:proofErr w:type="spellEnd"/>
                <w:r w:rsidR="00674F57">
                  <w:t xml:space="preserve"> Dr. </w:t>
                </w:r>
                <w:proofErr w:type="spellStart"/>
                <w:r w:rsidR="00674F57">
                  <w:t>rer</w:t>
                </w:r>
                <w:proofErr w:type="spellEnd"/>
                <w:r w:rsidR="00674F57">
                  <w:t xml:space="preserve">. </w:t>
                </w:r>
                <w:proofErr w:type="spellStart"/>
                <w:r w:rsidR="00674F57">
                  <w:t>nat</w:t>
                </w:r>
                <w:proofErr w:type="spellEnd"/>
                <w:r w:rsidR="00674F57">
                  <w:t>. Martin Drozda</w:t>
                </w:r>
              </w:sdtContent>
            </w:sdt>
          </w:p>
        </w:tc>
      </w:tr>
      <w:tr w:rsidR="00AC4C7B" w:rsidRPr="0061717F" w:rsidTr="00A6591F">
        <w:tc>
          <w:tcPr>
            <w:tcW w:w="4106" w:type="dxa"/>
          </w:tcPr>
          <w:p w:rsidR="00AC4C7B" w:rsidRPr="0061717F" w:rsidRDefault="00E62BD5" w:rsidP="00D34752">
            <w:pPr>
              <w:pStyle w:val="Zakladny"/>
            </w:pPr>
            <w:sdt>
              <w:sdtPr>
                <w:id w:val="-240795729"/>
                <w:placeholder>
                  <w:docPart w:val="6CFCB4010E354D43B91DF47B61CFA783"/>
                </w:placeholder>
                <w:temporary/>
                <w:showingPlcHdr/>
              </w:sdtPr>
              <w:sdtContent>
                <w:r w:rsidR="00AC4C7B" w:rsidRPr="00D52763">
                  <w:t>Konzultant ak bol určený</w:t>
                </w:r>
                <w:r w:rsidR="00AC4C7B" w:rsidRPr="001C4183">
                  <w:t>:</w:t>
                </w:r>
              </w:sdtContent>
            </w:sdt>
          </w:p>
        </w:tc>
        <w:tc>
          <w:tcPr>
            <w:tcW w:w="4394" w:type="dxa"/>
          </w:tcPr>
          <w:p w:rsidR="00AC4C7B" w:rsidRPr="0061717F" w:rsidRDefault="00674F57" w:rsidP="00D34752">
            <w:pPr>
              <w:pStyle w:val="Zakladny"/>
            </w:pPr>
            <w:r>
              <w:rPr>
                <w:rStyle w:val="ZakladnyChar"/>
              </w:rPr>
              <w:t>Bez konzultanta</w:t>
            </w:r>
          </w:p>
        </w:tc>
      </w:tr>
      <w:tr w:rsidR="00AC4C7B" w:rsidRPr="0061717F" w:rsidTr="00A6591F">
        <w:sdt>
          <w:sdtPr>
            <w:rPr>
              <w:rStyle w:val="ZakladnyChar"/>
            </w:rPr>
            <w:id w:val="1514567378"/>
            <w:lock w:val="sdtContentLocked"/>
            <w:placeholder>
              <w:docPart w:val="4719B2AD7F2B4FB8BB07415D3D96C792"/>
            </w:placeholder>
            <w:showingPlcHdr/>
          </w:sdtPr>
          <w:sdtEndPr>
            <w:rPr>
              <w:rStyle w:val="Predvolenpsmoodseku"/>
            </w:rPr>
          </w:sdtEndPr>
          <w:sdtContent>
            <w:tc>
              <w:tcPr>
                <w:tcW w:w="4106" w:type="dxa"/>
              </w:tcPr>
              <w:p w:rsidR="00AC4C7B" w:rsidRPr="0061717F" w:rsidRDefault="00AC4C7B" w:rsidP="00D34752">
                <w:pPr>
                  <w:pStyle w:val="Zakladny"/>
                </w:pPr>
                <w:r>
                  <w:t>Miesto a rok predloženia práce:</w:t>
                </w:r>
              </w:p>
            </w:tc>
          </w:sdtContent>
        </w:sdt>
        <w:sdt>
          <w:sdtPr>
            <w:id w:val="1827700786"/>
            <w:lock w:val="sdtLocked"/>
            <w:placeholder>
              <w:docPart w:val="B1361C22CCB04B11BACCB6C7C80DAAD6"/>
            </w:placeholder>
          </w:sdtPr>
          <w:sdtContent>
            <w:tc>
              <w:tcPr>
                <w:tcW w:w="4394" w:type="dxa"/>
              </w:tcPr>
              <w:p w:rsidR="00AC4C7B" w:rsidRPr="0061717F" w:rsidRDefault="007938A0" w:rsidP="00D34752">
                <w:pPr>
                  <w:pStyle w:val="Zakladny"/>
                </w:pPr>
                <w:r>
                  <w:t xml:space="preserve">Bratislava </w:t>
                </w:r>
                <w:r w:rsidR="00E93554">
                  <w:fldChar w:fldCharType="begin"/>
                </w:r>
                <w:r>
                  <w:instrText xml:space="preserve"> TIME \@ "yyyy" </w:instrText>
                </w:r>
                <w:r w:rsidR="00E93554">
                  <w:fldChar w:fldCharType="separate"/>
                </w:r>
                <w:r w:rsidR="00E62BD5">
                  <w:rPr>
                    <w:noProof/>
                  </w:rPr>
                  <w:t>2017</w:t>
                </w:r>
                <w:r w:rsidR="00E93554">
                  <w:fldChar w:fldCharType="end"/>
                </w:r>
              </w:p>
            </w:tc>
          </w:sdtContent>
        </w:sdt>
      </w:tr>
    </w:tbl>
    <w:p w:rsidR="001D6977" w:rsidRDefault="001D6977" w:rsidP="001D6977">
      <w:pPr>
        <w:rPr>
          <w:lang w:val="en-US"/>
        </w:rPr>
      </w:pPr>
    </w:p>
    <w:p w:rsidR="00B35510" w:rsidRDefault="00B35510" w:rsidP="001D6977">
      <w:pPr>
        <w:rPr>
          <w:lang w:val="en-US"/>
        </w:rPr>
      </w:pPr>
    </w:p>
    <w:p w:rsidR="00B35510" w:rsidRPr="00AC4C7B" w:rsidRDefault="00B35510" w:rsidP="001D6977">
      <w:pPr>
        <w:rPr>
          <w:lang w:val="en-US"/>
        </w:rPr>
      </w:pPr>
    </w:p>
    <w:sdt>
      <w:sdtPr>
        <w:rPr>
          <w:rStyle w:val="ZakladnyChar"/>
        </w:rPr>
        <w:id w:val="766351122"/>
        <w:placeholder>
          <w:docPart w:val="99B7CDE1AF4D4849BDA7BF8E61A2CD90"/>
        </w:placeholder>
      </w:sdtPr>
      <w:sdtEndPr>
        <w:rPr>
          <w:rStyle w:val="Predvolenpsmoodseku"/>
        </w:rPr>
      </w:sdtEndPr>
      <w:sdtContent>
        <w:p w:rsidR="0006179A" w:rsidRDefault="00674F57" w:rsidP="00D34752">
          <w:pPr>
            <w:pStyle w:val="Zakladny"/>
            <w:rPr>
              <w:rStyle w:val="ZakladnyChar"/>
            </w:rPr>
          </w:pPr>
          <w:r>
            <w:rPr>
              <w:rStyle w:val="ZakladnyChar"/>
            </w:rPr>
            <w:t>Hlavnou úlohou diplomovej práce je oboznámenie sa so súčasným stavom</w:t>
          </w:r>
          <w:r w:rsidR="005A180C">
            <w:rPr>
              <w:rStyle w:val="ZakladnyChar"/>
            </w:rPr>
            <w:t xml:space="preserve"> a možnosťami</w:t>
          </w:r>
          <w:r>
            <w:rPr>
              <w:rStyle w:val="ZakladnyChar"/>
            </w:rPr>
            <w:t xml:space="preserve"> použitia rozšírenej reality</w:t>
          </w:r>
          <w:r w:rsidR="00C03DB6">
            <w:rPr>
              <w:rStyle w:val="ZakladnyChar"/>
            </w:rPr>
            <w:t xml:space="preserve"> pre mobilné platformy. Rozšírená realita kombinuje prvky reálneho sveta so svetom virtuálnym. Dovoľuje nám obohatiť reálny svet o rôzne vizuálne, zvukové a iné zmyslové prvky, ktoré môžu mať informatívny, ale aj zábavný charakter.</w:t>
          </w:r>
          <w:r w:rsidR="00AD1DC1">
            <w:rPr>
              <w:rStyle w:val="ZakladnyChar"/>
            </w:rPr>
            <w:t xml:space="preserve"> Rozšírenú realitu môžeme vidieť bežne už aj v dnešných aplikáciách a jej použitie sa stáva čoraz viac populárnejším. Vzhľadom k technologickému rozmachu má preto veľký význam zanalyzovať súčasný stav a potenciál, aký nám ponúka. </w:t>
          </w:r>
          <w:r w:rsidR="00C03DB6">
            <w:rPr>
              <w:rStyle w:val="ZakladnyChar"/>
            </w:rPr>
            <w:t>Okrem samotného naštudovania súča</w:t>
          </w:r>
          <w:r w:rsidR="00AD1DC1">
            <w:rPr>
              <w:rStyle w:val="ZakladnyChar"/>
            </w:rPr>
            <w:t>sného stavu rozšírenej reality,</w:t>
          </w:r>
          <w:r w:rsidR="00C03DB6">
            <w:rPr>
              <w:rStyle w:val="ZakladnyChar"/>
            </w:rPr>
            <w:t xml:space="preserve"> sa v diplomovej práci venujeme aj implementácii reálneho riešenia pre mobilné zariadenia s operačným systémom Android, kde analyzujeme dostupné riešenia, na základe ktorých sa rozhodujeme o použití dostupných riešení, alebo implementácii vlastného riešenia.</w:t>
          </w:r>
          <w:r w:rsidR="00130C30">
            <w:rPr>
              <w:rStyle w:val="ZakladnyChar"/>
            </w:rPr>
            <w:t xml:space="preserve"> Naším implementovaným riešením, na ktorom demonštrujeme možnosti rozšírenej reality je hra, kvíz, pre viacerých hráčov.</w:t>
          </w:r>
          <w:r w:rsidR="00AD1DC1">
            <w:rPr>
              <w:rStyle w:val="ZakladnyChar"/>
            </w:rPr>
            <w:t xml:space="preserve"> </w:t>
          </w:r>
          <w:r w:rsidR="00C03DB6">
            <w:rPr>
              <w:rStyle w:val="ZakladnyChar"/>
            </w:rPr>
            <w:t>Pre lepšie zhodnotenie splnenia cieľov práce, sme navrhli metodológiu testovania nášho systému</w:t>
          </w:r>
          <w:r w:rsidR="00AD1DC1">
            <w:rPr>
              <w:rStyle w:val="ZakladnyChar"/>
            </w:rPr>
            <w:t>.</w:t>
          </w:r>
          <w:r w:rsidR="00130C30">
            <w:rPr>
              <w:rStyle w:val="ZakladnyChar"/>
            </w:rPr>
            <w:t xml:space="preserve"> Zozbierané dáta sme spracovali, vyhodnotili a spísali v závere našej práce.</w:t>
          </w:r>
        </w:p>
      </w:sdtContent>
    </w:sdt>
    <w:p w:rsidR="00976E12" w:rsidRDefault="00976E12" w:rsidP="00D34752">
      <w:pPr>
        <w:pStyle w:val="Zakladny"/>
        <w:rPr>
          <w:rStyle w:val="ZakladnyChar"/>
        </w:rPr>
      </w:pPr>
    </w:p>
    <w:p w:rsidR="0003045B" w:rsidRDefault="00E62BD5" w:rsidP="0003045B">
      <w:pPr>
        <w:pStyle w:val="Zakladny"/>
        <w:rPr>
          <w:rStyle w:val="ZakladnyChar"/>
        </w:rPr>
      </w:pPr>
      <w:sdt>
        <w:sdtPr>
          <w:id w:val="-1918853428"/>
          <w:lock w:val="sdtContentLocked"/>
          <w:placeholder>
            <w:docPart w:val="746370C9E308437891CB2C084ABFD9B9"/>
          </w:placeholder>
          <w:showingPlcHdr/>
        </w:sdtPr>
        <w:sdtContent>
          <w:r w:rsidR="00E66E98" w:rsidRPr="00E66E98">
            <w:t>Kľúčové slová:</w:t>
          </w:r>
          <w:r w:rsidR="00E66E98">
            <w:tab/>
          </w:r>
        </w:sdtContent>
      </w:sdt>
      <w:sdt>
        <w:sdtPr>
          <w:rPr>
            <w:rStyle w:val="ZakladnyChar"/>
          </w:rPr>
          <w:id w:val="-1770229256"/>
          <w:placeholder>
            <w:docPart w:val="5AD4DEC2717A419585BAE6F979EF4712"/>
          </w:placeholder>
        </w:sdtPr>
        <w:sdtEndPr>
          <w:rPr>
            <w:rStyle w:val="Predvolenpsmoodseku"/>
          </w:rPr>
        </w:sdtEndPr>
        <w:sdtContent>
          <w:r w:rsidR="00130C30">
            <w:rPr>
              <w:rStyle w:val="ZakladnyChar"/>
            </w:rPr>
            <w:t>Rozšírená realita,</w:t>
          </w:r>
          <w:r w:rsidR="001D19F4">
            <w:rPr>
              <w:rStyle w:val="ZakladnyChar"/>
            </w:rPr>
            <w:t xml:space="preserve"> AR,</w:t>
          </w:r>
          <w:r w:rsidR="00130C30">
            <w:rPr>
              <w:rStyle w:val="ZakladnyChar"/>
            </w:rPr>
            <w:t xml:space="preserve"> Android, Vuforia, aplikácia, hra</w:t>
          </w:r>
        </w:sdtContent>
      </w:sdt>
    </w:p>
    <w:sdt>
      <w:sdtPr>
        <w:rPr>
          <w:rFonts w:asciiTheme="minorHAnsi" w:hAnsiTheme="minorHAnsi" w:cstheme="minorBidi"/>
          <w:sz w:val="22"/>
          <w:szCs w:val="22"/>
        </w:rPr>
        <w:id w:val="-2012366898"/>
        <w:lock w:val="contentLocked"/>
        <w:placeholder>
          <w:docPart w:val="2D0DDF4261DA4F2D889C4566225A265D"/>
        </w:placeholder>
        <w:group/>
      </w:sdtPr>
      <w:sdtContent>
        <w:sdt>
          <w:sdtPr>
            <w:id w:val="-859042885"/>
            <w:lock w:val="contentLocked"/>
            <w:placeholder>
              <w:docPart w:val="7F7B553E9D8D47449755F637AEA28172"/>
            </w:placeholder>
            <w:showingPlcHdr/>
          </w:sdtPr>
          <w:sdtContent>
            <w:p w:rsidR="00803E9E" w:rsidRDefault="00803E9E" w:rsidP="0003045B">
              <w:pPr>
                <w:pStyle w:val="Zakladny"/>
                <w:ind w:firstLine="0"/>
              </w:pPr>
              <w:r>
                <w:rPr>
                  <w:rStyle w:val="Nadpis1rovneChar"/>
                </w:rPr>
                <w:t>ABSTRACT</w:t>
              </w:r>
            </w:p>
          </w:sdtContent>
        </w:sdt>
        <w:sdt>
          <w:sdtPr>
            <w:id w:val="1595820431"/>
            <w:lock w:val="contentLocked"/>
            <w:placeholder>
              <w:docPart w:val="5946E073D7CD4A78A34EC8A99FCF867E"/>
            </w:placeholder>
            <w:showingPlcHdr/>
          </w:sdtPr>
          <w:sdtContent>
            <w:p w:rsidR="00803E9E" w:rsidRDefault="00803E9E" w:rsidP="00D34752">
              <w:pPr>
                <w:pStyle w:val="Zakladny"/>
              </w:pPr>
              <w:r>
                <w:t>SLOVAK UNIVERSITY OF TECHNOLOGY IN BRATISLAVA</w:t>
              </w:r>
            </w:p>
            <w:p w:rsidR="00803E9E" w:rsidRPr="001D6977" w:rsidRDefault="00803E9E" w:rsidP="00D34752">
              <w:pPr>
                <w:pStyle w:val="Zakladny"/>
              </w:pPr>
              <w:r>
                <w:t>FACULTY OF ELECTRICAL ENGINEERING AND INFORMA</w:t>
              </w:r>
              <w:r w:rsidRPr="00803E9E">
                <w:t>TION TECHNOLOGY</w:t>
              </w:r>
              <w:r>
                <w:t xml:space="preserve"> </w:t>
              </w:r>
            </w:p>
          </w:sdtContent>
        </w:sdt>
        <w:p w:rsidR="00803E9E" w:rsidRPr="001D6977" w:rsidRDefault="00E62BD5" w:rsidP="00416686"/>
      </w:sdtContent>
    </w:sdt>
    <w:tbl>
      <w:tblPr>
        <w:tblStyle w:val="Mriekatabuky"/>
        <w:tblpPr w:leftFromText="141" w:rightFromText="141" w:vertAnchor="text" w:horzAnchor="margin" w:tblpX="-147" w:tblpY="231"/>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106"/>
        <w:gridCol w:w="4394"/>
      </w:tblGrid>
      <w:tr w:rsidR="00803E9E" w:rsidRPr="0061717F" w:rsidTr="00416686">
        <w:tc>
          <w:tcPr>
            <w:tcW w:w="4106" w:type="dxa"/>
          </w:tcPr>
          <w:p w:rsidR="00803E9E" w:rsidRPr="0061717F" w:rsidRDefault="00E62BD5" w:rsidP="00D34752">
            <w:pPr>
              <w:pStyle w:val="Zakladny"/>
            </w:pPr>
            <w:sdt>
              <w:sdtPr>
                <w:id w:val="957138707"/>
                <w:placeholder>
                  <w:docPart w:val="DCCA5786B497475F91AE9225D5EE5806"/>
                </w:placeholder>
                <w:showingPlcHdr/>
              </w:sdtPr>
              <w:sdtContent>
                <w:r w:rsidR="00803E9E" w:rsidRPr="00803E9E">
                  <w:t xml:space="preserve">Study Programme: </w:t>
                </w:r>
              </w:sdtContent>
            </w:sdt>
          </w:p>
        </w:tc>
        <w:tc>
          <w:tcPr>
            <w:tcW w:w="4394" w:type="dxa"/>
          </w:tcPr>
          <w:p w:rsidR="00803E9E" w:rsidRPr="0061717F" w:rsidRDefault="00E62BD5" w:rsidP="00D34752">
            <w:pPr>
              <w:pStyle w:val="Zakladny"/>
            </w:pPr>
            <w:sdt>
              <w:sdtPr>
                <w:id w:val="-2094842236"/>
                <w:placeholder>
                  <w:docPart w:val="71D21631625F4B33A221BB0E0FB1E6A2"/>
                </w:placeholder>
              </w:sdtPr>
              <w:sdtContent>
                <w:proofErr w:type="spellStart"/>
                <w:r w:rsidR="00420B27">
                  <w:t>Applied</w:t>
                </w:r>
                <w:proofErr w:type="spellEnd"/>
                <w:r w:rsidR="00420B27">
                  <w:t xml:space="preserve"> </w:t>
                </w:r>
                <w:proofErr w:type="spellStart"/>
                <w:r w:rsidR="00420B27">
                  <w:t>Informatics</w:t>
                </w:r>
                <w:proofErr w:type="spellEnd"/>
              </w:sdtContent>
            </w:sdt>
          </w:p>
        </w:tc>
      </w:tr>
      <w:tr w:rsidR="00803E9E" w:rsidRPr="0061717F" w:rsidTr="00416686">
        <w:sdt>
          <w:sdtPr>
            <w:rPr>
              <w:rStyle w:val="ZakladnyChar"/>
            </w:rPr>
            <w:id w:val="-1774393192"/>
            <w:placeholder>
              <w:docPart w:val="2E76F07431964A5387720EF34FEE8E39"/>
            </w:placeholder>
            <w:dropDownList>
              <w:listItem w:value="Choose an item."/>
              <w:listItem w:displayText="Bachelor Thesis:" w:value="Bachelor Thesis:"/>
              <w:listItem w:displayText="Diploma Thesis:" w:value="Diploma Thesis:"/>
            </w:dropDownList>
          </w:sdtPr>
          <w:sdtEndPr>
            <w:rPr>
              <w:rStyle w:val="Predvolenpsmoodseku"/>
            </w:rPr>
          </w:sdtEndPr>
          <w:sdtContent>
            <w:tc>
              <w:tcPr>
                <w:tcW w:w="4106" w:type="dxa"/>
              </w:tcPr>
              <w:p w:rsidR="00803E9E" w:rsidRPr="0061717F" w:rsidRDefault="00130C30" w:rsidP="00D34752">
                <w:pPr>
                  <w:pStyle w:val="Zakladny"/>
                </w:pPr>
                <w:r>
                  <w:rPr>
                    <w:rStyle w:val="ZakladnyChar"/>
                  </w:rPr>
                  <w:t>Diploma Thesis:</w:t>
                </w:r>
              </w:p>
            </w:tc>
          </w:sdtContent>
        </w:sdt>
        <w:sdt>
          <w:sdtPr>
            <w:rPr>
              <w:rStyle w:val="ZakladnyChar"/>
            </w:rPr>
            <w:id w:val="133310043"/>
            <w:placeholder>
              <w:docPart w:val="1A3C88D7B6E342B7975C2D464DF08204"/>
            </w:placeholder>
          </w:sdtPr>
          <w:sdtEndPr>
            <w:rPr>
              <w:rStyle w:val="Predvolenpsmoodseku"/>
            </w:rPr>
          </w:sdtEndPr>
          <w:sdtContent>
            <w:tc>
              <w:tcPr>
                <w:tcW w:w="4394" w:type="dxa"/>
              </w:tcPr>
              <w:p w:rsidR="00803E9E" w:rsidRPr="0061717F" w:rsidRDefault="00130C30" w:rsidP="00D34752">
                <w:pPr>
                  <w:pStyle w:val="Zakladny"/>
                </w:pPr>
                <w:r w:rsidRPr="00130C30">
                  <w:rPr>
                    <w:rStyle w:val="ZakladnyChar"/>
                    <w:lang w:val="en-US"/>
                  </w:rPr>
                  <w:t>Design, anal</w:t>
                </w:r>
                <w:r>
                  <w:rPr>
                    <w:rStyle w:val="ZakladnyChar"/>
                    <w:lang w:val="en-US"/>
                  </w:rPr>
                  <w:t>yze and test a system for augmented reality</w:t>
                </w:r>
              </w:p>
            </w:tc>
          </w:sdtContent>
        </w:sdt>
      </w:tr>
      <w:tr w:rsidR="00803E9E" w:rsidRPr="0061717F" w:rsidTr="00416686">
        <w:sdt>
          <w:sdtPr>
            <w:rPr>
              <w:rStyle w:val="ZakladnyChar"/>
            </w:rPr>
            <w:id w:val="-1024944828"/>
            <w:lock w:val="contentLocked"/>
            <w:placeholder>
              <w:docPart w:val="1038A6A79F434353BD8DBE8AE0690F2F"/>
            </w:placeholder>
            <w:showingPlcHdr/>
          </w:sdtPr>
          <w:sdtEndPr>
            <w:rPr>
              <w:rStyle w:val="Predvolenpsmoodseku"/>
            </w:rPr>
          </w:sdtEndPr>
          <w:sdtContent>
            <w:tc>
              <w:tcPr>
                <w:tcW w:w="4106" w:type="dxa"/>
              </w:tcPr>
              <w:p w:rsidR="00803E9E" w:rsidRDefault="00803E9E" w:rsidP="00D34752">
                <w:pPr>
                  <w:pStyle w:val="Zakladny"/>
                </w:pPr>
                <w:r>
                  <w:t>Autor:</w:t>
                </w:r>
              </w:p>
            </w:tc>
          </w:sdtContent>
        </w:sdt>
        <w:tc>
          <w:tcPr>
            <w:tcW w:w="4394" w:type="dxa"/>
          </w:tcPr>
          <w:p w:rsidR="00803E9E" w:rsidRPr="0061717F" w:rsidRDefault="00E62BD5" w:rsidP="00D34752">
            <w:pPr>
              <w:pStyle w:val="Zakladny"/>
            </w:pPr>
            <w:sdt>
              <w:sdtPr>
                <w:id w:val="-1050230574"/>
                <w:placeholder>
                  <w:docPart w:val="99D97C521ADB4B2EB4747E64A699D1EF"/>
                </w:placeholder>
              </w:sdtPr>
              <w:sdtContent>
                <w:r w:rsidR="00130C30">
                  <w:t>Martin Lepko</w:t>
                </w:r>
              </w:sdtContent>
            </w:sdt>
          </w:p>
        </w:tc>
      </w:tr>
      <w:tr w:rsidR="00803E9E" w:rsidRPr="0061717F" w:rsidTr="00416686">
        <w:tc>
          <w:tcPr>
            <w:tcW w:w="4106" w:type="dxa"/>
          </w:tcPr>
          <w:p w:rsidR="00803E9E" w:rsidRPr="0061717F" w:rsidRDefault="00E62BD5" w:rsidP="00D34752">
            <w:pPr>
              <w:pStyle w:val="Zakladny"/>
            </w:pPr>
            <w:sdt>
              <w:sdtPr>
                <w:id w:val="-1476834268"/>
                <w:lock w:val="contentLocked"/>
                <w:placeholder>
                  <w:docPart w:val="F74FB0C9FE064D79BA9AABA0B4A15582"/>
                </w:placeholder>
                <w:showingPlcHdr/>
              </w:sdtPr>
              <w:sdtContent>
                <w:r w:rsidR="00803E9E" w:rsidRPr="00803E9E">
                  <w:t>Superviso</w:t>
                </w:r>
                <w:r w:rsidR="00803E9E">
                  <w:t>r</w:t>
                </w:r>
                <w:r w:rsidR="00803E9E" w:rsidRPr="0061717F">
                  <w:t>:</w:t>
                </w:r>
              </w:sdtContent>
            </w:sdt>
          </w:p>
        </w:tc>
        <w:tc>
          <w:tcPr>
            <w:tcW w:w="4394" w:type="dxa"/>
          </w:tcPr>
          <w:p w:rsidR="00803E9E" w:rsidRPr="0061717F" w:rsidRDefault="00E62BD5" w:rsidP="00D34752">
            <w:pPr>
              <w:pStyle w:val="Zakladny"/>
            </w:pPr>
            <w:sdt>
              <w:sdtPr>
                <w:id w:val="1333026269"/>
                <w:placeholder>
                  <w:docPart w:val="721E83480F784906B310F56515FFB6B8"/>
                </w:placeholder>
              </w:sdtPr>
              <w:sdtContent>
                <w:proofErr w:type="spellStart"/>
                <w:r w:rsidR="009414CA">
                  <w:t>Privatdozent</w:t>
                </w:r>
                <w:proofErr w:type="spellEnd"/>
                <w:r w:rsidR="009414CA">
                  <w:t xml:space="preserve"> Dr. </w:t>
                </w:r>
                <w:proofErr w:type="spellStart"/>
                <w:r w:rsidR="009414CA">
                  <w:t>rer</w:t>
                </w:r>
                <w:proofErr w:type="spellEnd"/>
                <w:r w:rsidR="009414CA">
                  <w:t xml:space="preserve">. </w:t>
                </w:r>
                <w:proofErr w:type="spellStart"/>
                <w:r w:rsidR="009414CA">
                  <w:t>nat</w:t>
                </w:r>
                <w:proofErr w:type="spellEnd"/>
                <w:r w:rsidR="009414CA">
                  <w:t>. Martin Drozda</w:t>
                </w:r>
              </w:sdtContent>
            </w:sdt>
          </w:p>
        </w:tc>
      </w:tr>
      <w:tr w:rsidR="00803E9E" w:rsidRPr="0061717F" w:rsidTr="00416686">
        <w:tc>
          <w:tcPr>
            <w:tcW w:w="4106" w:type="dxa"/>
          </w:tcPr>
          <w:p w:rsidR="00803E9E" w:rsidRPr="0061717F" w:rsidRDefault="00E62BD5" w:rsidP="00D34752">
            <w:pPr>
              <w:pStyle w:val="Zakladny"/>
            </w:pPr>
            <w:sdt>
              <w:sdtPr>
                <w:id w:val="1170684306"/>
                <w:placeholder>
                  <w:docPart w:val="16F9BD26D25F4B188B7A149029E90634"/>
                </w:placeholder>
                <w:temporary/>
                <w:showingPlcHdr/>
              </w:sdtPr>
              <w:sdtContent>
                <w:r w:rsidR="00803E9E" w:rsidRPr="00803E9E">
                  <w:t>Consultant</w:t>
                </w:r>
                <w:r w:rsidR="00803E9E">
                  <w:t>:</w:t>
                </w:r>
              </w:sdtContent>
            </w:sdt>
          </w:p>
        </w:tc>
        <w:tc>
          <w:tcPr>
            <w:tcW w:w="4394" w:type="dxa"/>
          </w:tcPr>
          <w:p w:rsidR="00803E9E" w:rsidRPr="0061717F" w:rsidRDefault="009414CA" w:rsidP="00D34752">
            <w:pPr>
              <w:pStyle w:val="Zakladny"/>
            </w:pPr>
            <w:r>
              <w:rPr>
                <w:rStyle w:val="ZakladnyChar"/>
              </w:rPr>
              <w:t xml:space="preserve">No </w:t>
            </w:r>
            <w:proofErr w:type="spellStart"/>
            <w:r>
              <w:rPr>
                <w:rStyle w:val="ZakladnyChar"/>
              </w:rPr>
              <w:t>consultant</w:t>
            </w:r>
            <w:proofErr w:type="spellEnd"/>
          </w:p>
        </w:tc>
      </w:tr>
      <w:tr w:rsidR="00803E9E" w:rsidRPr="0061717F" w:rsidTr="00416686">
        <w:sdt>
          <w:sdtPr>
            <w:rPr>
              <w:rStyle w:val="ZakladnyChar"/>
            </w:rPr>
            <w:id w:val="-2051219714"/>
            <w:lock w:val="contentLocked"/>
            <w:placeholder>
              <w:docPart w:val="80980EBE9EEA4B7D8347E6C9D21B0F38"/>
            </w:placeholder>
            <w:showingPlcHdr/>
          </w:sdtPr>
          <w:sdtEndPr>
            <w:rPr>
              <w:rStyle w:val="Predvolenpsmoodseku"/>
            </w:rPr>
          </w:sdtEndPr>
          <w:sdtContent>
            <w:tc>
              <w:tcPr>
                <w:tcW w:w="4106" w:type="dxa"/>
              </w:tcPr>
              <w:p w:rsidR="00803E9E" w:rsidRPr="0061717F" w:rsidRDefault="00803E9E" w:rsidP="00D34752">
                <w:pPr>
                  <w:pStyle w:val="Zakladny"/>
                </w:pPr>
                <w:r>
                  <w:rPr>
                    <w:rStyle w:val="ZakladnyChar"/>
                  </w:rPr>
                  <w:t>Place and year</w:t>
                </w:r>
                <w:r w:rsidR="007E432B">
                  <w:rPr>
                    <w:rStyle w:val="ZakladnyChar"/>
                  </w:rPr>
                  <w:t xml:space="preserve"> of submission</w:t>
                </w:r>
                <w:r>
                  <w:t>:</w:t>
                </w:r>
              </w:p>
            </w:tc>
          </w:sdtContent>
        </w:sdt>
        <w:sdt>
          <w:sdtPr>
            <w:id w:val="609485119"/>
            <w:placeholder>
              <w:docPart w:val="BDBC99467C3C4F18A609EA24F3F4B8C6"/>
            </w:placeholder>
          </w:sdtPr>
          <w:sdtContent>
            <w:tc>
              <w:tcPr>
                <w:tcW w:w="4394" w:type="dxa"/>
              </w:tcPr>
              <w:p w:rsidR="00803E9E" w:rsidRPr="0061717F" w:rsidRDefault="007938A0" w:rsidP="00D34752">
                <w:pPr>
                  <w:pStyle w:val="Zakladny"/>
                </w:pPr>
                <w:r>
                  <w:t xml:space="preserve">Bratislava </w:t>
                </w:r>
                <w:r w:rsidR="00E93554">
                  <w:fldChar w:fldCharType="begin"/>
                </w:r>
                <w:r>
                  <w:instrText xml:space="preserve"> TIME \@ "yyyy" </w:instrText>
                </w:r>
                <w:r w:rsidR="00E93554">
                  <w:fldChar w:fldCharType="separate"/>
                </w:r>
                <w:r w:rsidR="00E62BD5">
                  <w:rPr>
                    <w:noProof/>
                  </w:rPr>
                  <w:t>2017</w:t>
                </w:r>
                <w:r w:rsidR="00E93554">
                  <w:fldChar w:fldCharType="end"/>
                </w:r>
              </w:p>
            </w:tc>
          </w:sdtContent>
        </w:sdt>
      </w:tr>
    </w:tbl>
    <w:p w:rsidR="00803E9E" w:rsidRDefault="00803E9E" w:rsidP="00416686"/>
    <w:p w:rsidR="0085760E" w:rsidRDefault="0085760E" w:rsidP="00416686"/>
    <w:p w:rsidR="0085760E" w:rsidRDefault="0085760E" w:rsidP="00416686"/>
    <w:sdt>
      <w:sdtPr>
        <w:rPr>
          <w:rStyle w:val="ZakladnyChar"/>
        </w:rPr>
        <w:id w:val="132220108"/>
        <w:placeholder>
          <w:docPart w:val="B3F60028B7864F768B35A6752DE2D5C6"/>
        </w:placeholder>
        <w:showingPlcHdr/>
      </w:sdtPr>
      <w:sdtEndPr>
        <w:rPr>
          <w:rStyle w:val="Predvolenpsmoodseku"/>
        </w:rPr>
      </w:sdtEndPr>
      <w:sdtContent>
        <w:p w:rsidR="00803E9E" w:rsidRDefault="00803E9E" w:rsidP="00D34752">
          <w:pPr>
            <w:pStyle w:val="Zakladny"/>
            <w:rPr>
              <w:rStyle w:val="ZakladnyChar"/>
            </w:rPr>
          </w:pPr>
          <w:r w:rsidRPr="00976E12">
            <w:rPr>
              <w:rStyle w:val="ZakladnyChar"/>
              <w:color w:val="FF0000"/>
            </w:rPr>
            <w:t>Vložte text súhrnu, ktorý obsahuje informáciu o cieľoch práce, jej stručnom obsahu a v závere abstraktu sa charakterizuje splnenie cieľa, výsledky a význam celej práce. Píše sa súvisle ako jeden odsek a jeho rozsah je spravidla 100 až 500 slov</w:t>
          </w:r>
        </w:p>
      </w:sdtContent>
    </w:sdt>
    <w:p w:rsidR="00803E9E" w:rsidRDefault="00803E9E" w:rsidP="00D34752">
      <w:pPr>
        <w:pStyle w:val="Zakladny"/>
        <w:rPr>
          <w:rStyle w:val="ZakladnyChar"/>
        </w:rPr>
      </w:pPr>
    </w:p>
    <w:p w:rsidR="00803E9E" w:rsidRDefault="00E62BD5" w:rsidP="00D34752">
      <w:pPr>
        <w:pStyle w:val="Zakladny"/>
        <w:rPr>
          <w:rStyle w:val="ZakladnyChar"/>
        </w:rPr>
      </w:pPr>
      <w:sdt>
        <w:sdtPr>
          <w:id w:val="-270862774"/>
          <w:lock w:val="contentLocked"/>
          <w:placeholder>
            <w:docPart w:val="10CE333784264BE1A7C30B4ABB563308"/>
          </w:placeholder>
          <w:showingPlcHdr/>
        </w:sdtPr>
        <w:sdtContent>
          <w:r w:rsidR="00803E9E" w:rsidRPr="00E66E98">
            <w:t>K</w:t>
          </w:r>
          <w:r w:rsidR="000A10DD">
            <w:t>ey words</w:t>
          </w:r>
          <w:r w:rsidR="00803E9E" w:rsidRPr="00E66E98">
            <w:t>:</w:t>
          </w:r>
          <w:r w:rsidR="00803E9E">
            <w:tab/>
          </w:r>
        </w:sdtContent>
      </w:sdt>
      <w:sdt>
        <w:sdtPr>
          <w:rPr>
            <w:rStyle w:val="ZakladnyChar"/>
          </w:rPr>
          <w:id w:val="-709187070"/>
          <w:placeholder>
            <w:docPart w:val="68D7331BE9B24DC3ABA02727A2594338"/>
          </w:placeholder>
          <w:showingPlcHdr/>
        </w:sdtPr>
        <w:sdtEndPr>
          <w:rPr>
            <w:rStyle w:val="Predvolenpsmoodseku"/>
          </w:rPr>
        </w:sdtEndPr>
        <w:sdtContent>
          <w:r w:rsidR="00803E9E" w:rsidRPr="007938A0">
            <w:t>Sem vložte 3 - 5 kľúčových slov</w:t>
          </w:r>
        </w:sdtContent>
      </w:sdt>
    </w:p>
    <w:p w:rsidR="000A10DD" w:rsidRDefault="000A10DD" w:rsidP="00D34752">
      <w:pPr>
        <w:pStyle w:val="Zakladny"/>
        <w:sectPr w:rsidR="000A10DD" w:rsidSect="00642CC1">
          <w:pgSz w:w="11906" w:h="16838"/>
          <w:pgMar w:top="1701" w:right="1418" w:bottom="1701" w:left="1701" w:header="709" w:footer="709" w:gutter="0"/>
          <w:cols w:space="708"/>
          <w:docGrid w:linePitch="360"/>
        </w:sectPr>
      </w:pPr>
    </w:p>
    <w:sdt>
      <w:sdtPr>
        <w:id w:val="722799767"/>
        <w:placeholder>
          <w:docPart w:val="C86D44CA0788450F90F95C95E57D6FAC"/>
        </w:placeholder>
        <w:temporary/>
        <w:showingPlcHdr/>
      </w:sdtPr>
      <w:sdtContent>
        <w:p w:rsidR="00C87A2B" w:rsidRDefault="00C87A2B" w:rsidP="00D34752">
          <w:pPr>
            <w:pStyle w:val="Zakladny"/>
          </w:pPr>
          <w:r>
            <w:rPr>
              <w:rStyle w:val="Nadpis1rovneChar"/>
            </w:rPr>
            <w:t>Vyhlásenie autora</w:t>
          </w:r>
        </w:p>
      </w:sdtContent>
    </w:sdt>
    <w:p w:rsidR="005A315A" w:rsidRDefault="00E62BD5" w:rsidP="00D34752">
      <w:pPr>
        <w:pStyle w:val="Zakladny"/>
        <w:rPr>
          <w:rStyle w:val="ZakladnyChar"/>
        </w:rPr>
      </w:pPr>
      <w:sdt>
        <w:sdtPr>
          <w:id w:val="1923064569"/>
          <w:placeholder>
            <w:docPart w:val="7196A09486D242679BAB0A2D14F3927D"/>
          </w:placeholder>
          <w:dropDownList>
            <w:listItem w:value="Choose an item."/>
            <w:listItem w:displayText="Podpísaný " w:value="Podpísaný "/>
            <w:listItem w:displayText="Podpísaná" w:value="Podpísaná"/>
          </w:dropDownList>
        </w:sdtPr>
        <w:sdtContent>
          <w:r w:rsidR="009414CA">
            <w:t xml:space="preserve">Podpísaný </w:t>
          </w:r>
        </w:sdtContent>
      </w:sdt>
      <w:r w:rsidR="005A315A">
        <w:t xml:space="preserve"> </w:t>
      </w:r>
      <w:sdt>
        <w:sdtPr>
          <w:rPr>
            <w:rStyle w:val="ZakladnyChar"/>
          </w:rPr>
          <w:id w:val="-766079281"/>
          <w:placeholder>
            <w:docPart w:val="CA4FC94593264AED95EB1A90A6B90B2B"/>
          </w:placeholder>
        </w:sdtPr>
        <w:sdtEndPr>
          <w:rPr>
            <w:rStyle w:val="Predvolenpsmoodseku"/>
          </w:rPr>
        </w:sdtEndPr>
        <w:sdtContent>
          <w:r w:rsidR="009414CA">
            <w:rPr>
              <w:rStyle w:val="ZakladnyChar"/>
            </w:rPr>
            <w:t>Bc. Martin Lepko</w:t>
          </w:r>
        </w:sdtContent>
      </w:sdt>
      <w:r w:rsidR="005A315A">
        <w:rPr>
          <w:rStyle w:val="ZakladnyChar"/>
        </w:rPr>
        <w:t xml:space="preserve"> </w:t>
      </w:r>
      <w:sdt>
        <w:sdtPr>
          <w:rPr>
            <w:rStyle w:val="ZakladnyChar"/>
          </w:rPr>
          <w:id w:val="1208382148"/>
          <w:lock w:val="sdtContentLocked"/>
          <w:placeholder>
            <w:docPart w:val="3FCC019483C54637AD7E87E8265BC93A"/>
          </w:placeholder>
          <w:showingPlcHdr/>
        </w:sdtPr>
        <w:sdtContent>
          <w:r w:rsidR="005A315A">
            <w:t xml:space="preserve">čestne vyhlasujem, že som </w:t>
          </w:r>
        </w:sdtContent>
      </w:sdt>
      <w:sdt>
        <w:sdtPr>
          <w:rPr>
            <w:rStyle w:val="ZakladnyChar"/>
          </w:rPr>
          <w:id w:val="-791131399"/>
          <w:placeholder>
            <w:docPart w:val="F4961848B8F64F48B9143812137F86FE"/>
          </w:placeholder>
          <w:dropDownList>
            <w:listItem w:value="Choose an item."/>
            <w:listItem w:displayText="Bakalársku prácu" w:value="Bakalársku prácu"/>
            <w:listItem w:displayText="Diplomovú prácu" w:value="Diplomovú prácu"/>
          </w:dropDownList>
        </w:sdtPr>
        <w:sdtContent>
          <w:r w:rsidR="009414CA">
            <w:rPr>
              <w:rStyle w:val="ZakladnyChar"/>
            </w:rPr>
            <w:t>Diplomovú prácu</w:t>
          </w:r>
        </w:sdtContent>
      </w:sdt>
      <w:r w:rsidR="005A315A">
        <w:rPr>
          <w:rStyle w:val="ZakladnyChar"/>
        </w:rPr>
        <w:t xml:space="preserve"> </w:t>
      </w:r>
      <w:sdt>
        <w:sdtPr>
          <w:rPr>
            <w:rStyle w:val="ZakladnyChar"/>
          </w:rPr>
          <w:id w:val="-497967723"/>
          <w:placeholder>
            <w:docPart w:val="52FEA2669C3E4D1D97CBD652299D9495"/>
          </w:placeholder>
        </w:sdtPr>
        <w:sdtContent>
          <w:r w:rsidR="009414CA">
            <w:rPr>
              <w:rStyle w:val="ZakladnyChar"/>
            </w:rPr>
            <w:t>Návrh, analýza a testovanie systému pre rozšírenú realitu</w:t>
          </w:r>
        </w:sdtContent>
      </w:sdt>
      <w:r w:rsidR="005A315A">
        <w:rPr>
          <w:rStyle w:val="ZakladnyChar"/>
        </w:rPr>
        <w:t xml:space="preserve"> </w:t>
      </w:r>
      <w:sdt>
        <w:sdtPr>
          <w:rPr>
            <w:rStyle w:val="ZakladnyChar"/>
          </w:rPr>
          <w:id w:val="920070302"/>
          <w:placeholder>
            <w:docPart w:val="9E96A695867E43AEA0C0536AAD9608B8"/>
          </w:placeholder>
          <w:dropDownList>
            <w:listItem w:value="Choose an item."/>
            <w:listItem w:displayText="vypracoval" w:value="vypracoval"/>
            <w:listItem w:displayText="vypracovala" w:value="vypracovala"/>
          </w:dropDownList>
        </w:sdtPr>
        <w:sdtContent>
          <w:r w:rsidR="009414CA">
            <w:rPr>
              <w:rStyle w:val="ZakladnyChar"/>
            </w:rPr>
            <w:t>vypracoval</w:t>
          </w:r>
        </w:sdtContent>
      </w:sdt>
      <w:r w:rsidR="005A315A">
        <w:rPr>
          <w:rStyle w:val="ZakladnyChar"/>
        </w:rPr>
        <w:t xml:space="preserve"> </w:t>
      </w:r>
      <w:sdt>
        <w:sdtPr>
          <w:rPr>
            <w:rStyle w:val="ZakladnyChar"/>
          </w:rPr>
          <w:id w:val="1147706249"/>
          <w:lock w:val="sdtContentLocked"/>
          <w:placeholder>
            <w:docPart w:val="D876B85FF9FA4F4199B68C7968EE2F8E"/>
          </w:placeholder>
          <w:showingPlcHdr/>
        </w:sdtPr>
        <w:sdtContent>
          <w:r w:rsidR="005A315A">
            <w:t>na základe poznatkov získaných počas štúdia a informácií z dostupnej literatúry uvedenej v práci.</w:t>
          </w:r>
        </w:sdtContent>
      </w:sdt>
    </w:p>
    <w:p w:rsidR="005A315A" w:rsidRDefault="00E62BD5" w:rsidP="00D34752">
      <w:pPr>
        <w:pStyle w:val="Zakladny"/>
        <w:rPr>
          <w:rStyle w:val="ZakladnyChar"/>
        </w:rPr>
      </w:pPr>
      <w:sdt>
        <w:sdtPr>
          <w:rPr>
            <w:rStyle w:val="ZakladnyChar"/>
          </w:rPr>
          <w:id w:val="2014335351"/>
          <w:lock w:val="sdtContentLocked"/>
          <w:placeholder>
            <w:docPart w:val="1ABE37542B754C69B8B8FEA47DFE184F"/>
          </w:placeholder>
          <w:showingPlcHdr/>
        </w:sdtPr>
        <w:sdtEndPr>
          <w:rPr>
            <w:rStyle w:val="Predvolenpsmoodseku"/>
          </w:rPr>
        </w:sdtEndPr>
        <w:sdtContent>
          <w:r w:rsidR="005A315A">
            <w:t xml:space="preserve">Uvedenú prácu som </w:t>
          </w:r>
        </w:sdtContent>
      </w:sdt>
      <w:r w:rsidR="005A315A">
        <w:t xml:space="preserve"> </w:t>
      </w:r>
      <w:sdt>
        <w:sdtPr>
          <w:rPr>
            <w:rStyle w:val="ZakladnyChar"/>
          </w:rPr>
          <w:id w:val="-1281721026"/>
          <w:placeholder>
            <w:docPart w:val="E5688555171B4E019F4801A8F98025C3"/>
          </w:placeholder>
          <w:dropDownList>
            <w:listItem w:value="Choose an item."/>
            <w:listItem w:displayText="vypracoval" w:value="vypracoval"/>
            <w:listItem w:displayText="vypracovala" w:value="vypracovala"/>
          </w:dropDownList>
        </w:sdtPr>
        <w:sdtContent>
          <w:r w:rsidR="009414CA">
            <w:rPr>
              <w:rStyle w:val="ZakladnyChar"/>
            </w:rPr>
            <w:t>vypracoval</w:t>
          </w:r>
        </w:sdtContent>
      </w:sdt>
      <w:r w:rsidR="005A315A">
        <w:rPr>
          <w:rStyle w:val="ZakladnyChar"/>
        </w:rPr>
        <w:t xml:space="preserve"> </w:t>
      </w:r>
      <w:sdt>
        <w:sdtPr>
          <w:rPr>
            <w:rStyle w:val="ZakladnyChar"/>
          </w:rPr>
          <w:id w:val="-1312858951"/>
          <w:lock w:val="sdtContentLocked"/>
          <w:placeholder>
            <w:docPart w:val="EB1E4108388D4D9D997623F808572E2B"/>
          </w:placeholder>
          <w:showingPlcHdr/>
        </w:sdtPr>
        <w:sdtContent>
          <w:r w:rsidR="005A315A" w:rsidRPr="005A315A">
            <w:t>pod vedením</w:t>
          </w:r>
          <w:r w:rsidR="005A315A">
            <w:rPr>
              <w:rFonts w:ascii="Arial" w:hAnsi="Arial" w:cs="Arial"/>
              <w:szCs w:val="20"/>
            </w:rPr>
            <w:t xml:space="preserve"> </w:t>
          </w:r>
        </w:sdtContent>
      </w:sdt>
      <w:r w:rsidR="005A315A">
        <w:rPr>
          <w:rStyle w:val="ZakladnyChar"/>
        </w:rPr>
        <w:t xml:space="preserve"> </w:t>
      </w:r>
      <w:sdt>
        <w:sdtPr>
          <w:rPr>
            <w:rStyle w:val="ZakladnyChar"/>
          </w:rPr>
          <w:id w:val="73337434"/>
          <w:placeholder>
            <w:docPart w:val="7978C002CD6D45C8842F8267C0FBE44E"/>
          </w:placeholder>
        </w:sdtPr>
        <w:sdtContent>
          <w:proofErr w:type="spellStart"/>
          <w:r w:rsidR="009414CA">
            <w:rPr>
              <w:rStyle w:val="ZakladnyChar"/>
            </w:rPr>
            <w:t>Privatdozent</w:t>
          </w:r>
          <w:proofErr w:type="spellEnd"/>
          <w:r w:rsidR="009414CA">
            <w:rPr>
              <w:rStyle w:val="ZakladnyChar"/>
            </w:rPr>
            <w:t xml:space="preserve"> Dr. </w:t>
          </w:r>
          <w:proofErr w:type="spellStart"/>
          <w:r w:rsidR="009414CA">
            <w:rPr>
              <w:rStyle w:val="ZakladnyChar"/>
            </w:rPr>
            <w:t>rer</w:t>
          </w:r>
          <w:proofErr w:type="spellEnd"/>
          <w:r w:rsidR="009414CA">
            <w:rPr>
              <w:rStyle w:val="ZakladnyChar"/>
            </w:rPr>
            <w:t xml:space="preserve">. </w:t>
          </w:r>
          <w:proofErr w:type="spellStart"/>
          <w:r w:rsidR="009414CA">
            <w:rPr>
              <w:rStyle w:val="ZakladnyChar"/>
            </w:rPr>
            <w:t>nat</w:t>
          </w:r>
          <w:proofErr w:type="spellEnd"/>
          <w:r w:rsidR="009414CA">
            <w:rPr>
              <w:rStyle w:val="ZakladnyChar"/>
            </w:rPr>
            <w:t xml:space="preserve">. Martina </w:t>
          </w:r>
          <w:proofErr w:type="spellStart"/>
          <w:r w:rsidR="009414CA">
            <w:rPr>
              <w:rStyle w:val="ZakladnyChar"/>
            </w:rPr>
            <w:t>Drozdu</w:t>
          </w:r>
          <w:proofErr w:type="spellEnd"/>
        </w:sdtContent>
      </w:sdt>
      <w:r w:rsidR="000A1115">
        <w:rPr>
          <w:rStyle w:val="ZakladnyChar"/>
        </w:rPr>
        <w:t>.</w:t>
      </w:r>
    </w:p>
    <w:p w:rsidR="000A1115" w:rsidRDefault="000A1115" w:rsidP="00D34752">
      <w:pPr>
        <w:pStyle w:val="Zakladny"/>
        <w:rPr>
          <w:rStyle w:val="ZakladnyChar"/>
        </w:rPr>
      </w:pPr>
    </w:p>
    <w:p w:rsidR="000A1115" w:rsidRDefault="00E62BD5" w:rsidP="00D34752">
      <w:pPr>
        <w:pStyle w:val="Zakladny"/>
        <w:rPr>
          <w:rStyle w:val="ZakladnyChar"/>
        </w:rPr>
      </w:pPr>
      <w:sdt>
        <w:sdtPr>
          <w:rPr>
            <w:rStyle w:val="ZakladnyChar"/>
          </w:rPr>
          <w:id w:val="-344781058"/>
          <w:lock w:val="sdtContentLocked"/>
          <w:placeholder>
            <w:docPart w:val="9C1421D62C284FFB8108FBA7AAAD4FC1"/>
          </w:placeholder>
          <w:showingPlcHdr/>
        </w:sdtPr>
        <w:sdtContent>
          <w:r w:rsidR="000A1115">
            <w:rPr>
              <w:rStyle w:val="ZakladnyChar"/>
            </w:rPr>
            <w:t>V </w:t>
          </w:r>
          <w:r w:rsidR="000A1115" w:rsidRPr="000A1115">
            <w:rPr>
              <w:rStyle w:val="ZakladnyChar"/>
            </w:rPr>
            <w:t>Bratislave</w:t>
          </w:r>
          <w:r w:rsidR="000A1115">
            <w:rPr>
              <w:rStyle w:val="ZakladnyChar"/>
            </w:rPr>
            <w:t xml:space="preserve"> dňa </w:t>
          </w:r>
        </w:sdtContent>
      </w:sdt>
      <w:r w:rsidR="000A1115">
        <w:rPr>
          <w:rStyle w:val="ZakladnyChar"/>
        </w:rPr>
        <w:t xml:space="preserve"> </w:t>
      </w:r>
      <w:r w:rsidR="00E93554">
        <w:rPr>
          <w:rStyle w:val="ZakladnyChar"/>
        </w:rPr>
        <w:fldChar w:fldCharType="begin"/>
      </w:r>
      <w:r w:rsidR="000A1115" w:rsidRPr="000A1115">
        <w:rPr>
          <w:rStyle w:val="ZakladnyChar"/>
        </w:rPr>
        <w:instrText xml:space="preserve"> TIME \@ "dd.MM.yyyy" </w:instrText>
      </w:r>
      <w:r w:rsidR="00E93554">
        <w:rPr>
          <w:rStyle w:val="ZakladnyChar"/>
        </w:rPr>
        <w:fldChar w:fldCharType="separate"/>
      </w:r>
      <w:r>
        <w:rPr>
          <w:rStyle w:val="ZakladnyChar"/>
          <w:noProof/>
        </w:rPr>
        <w:t>26.04.2017</w:t>
      </w:r>
      <w:r w:rsidR="00E93554">
        <w:rPr>
          <w:rStyle w:val="ZakladnyChar"/>
        </w:rPr>
        <w:fldChar w:fldCharType="end"/>
      </w:r>
    </w:p>
    <w:p w:rsidR="000A1115" w:rsidRDefault="000A1115" w:rsidP="00D34752">
      <w:pPr>
        <w:pStyle w:val="Zakladny"/>
        <w:rPr>
          <w:rStyle w:val="ZakladnyChar"/>
        </w:rPr>
      </w:pPr>
    </w:p>
    <w:p w:rsidR="000A1115" w:rsidRDefault="000A1115" w:rsidP="00D34752">
      <w:pPr>
        <w:pStyle w:val="Zakladny"/>
        <w:rPr>
          <w:rStyle w:val="ZakladnyChar"/>
        </w:rPr>
      </w:pPr>
    </w:p>
    <w:p w:rsidR="000A1115" w:rsidRDefault="000A1115" w:rsidP="00D34752">
      <w:pPr>
        <w:pStyle w:val="Zakladny"/>
        <w:rPr>
          <w:rStyle w:val="ZakladnyChar"/>
        </w:rPr>
      </w:pPr>
    </w:p>
    <w:p w:rsidR="000A1115" w:rsidRDefault="000A1115" w:rsidP="00D34752">
      <w:pPr>
        <w:pStyle w:val="Zakladny"/>
        <w:rPr>
          <w:rStyle w:val="ZakladnyChar"/>
        </w:rPr>
      </w:pPr>
    </w:p>
    <w:sdt>
      <w:sdtPr>
        <w:rPr>
          <w:rStyle w:val="ZakladnyChar"/>
        </w:rPr>
        <w:id w:val="-1942518109"/>
        <w:placeholder>
          <w:docPart w:val="041692C0A1A741598412B1200EFBB404"/>
        </w:placeholder>
        <w:showingPlcHdr/>
      </w:sdtPr>
      <w:sdtContent>
        <w:p w:rsidR="000A1115" w:rsidRDefault="000A1115" w:rsidP="00D34752">
          <w:pPr>
            <w:pStyle w:val="Zakladny"/>
            <w:rPr>
              <w:rStyle w:val="ZakladnyChar"/>
            </w:rPr>
          </w:pPr>
          <w:r>
            <w:rPr>
              <w:rStyle w:val="ZakladnyChar"/>
            </w:rPr>
            <w:t>..................................................</w:t>
          </w:r>
        </w:p>
        <w:p w:rsidR="000A1115" w:rsidRDefault="000A1115" w:rsidP="00D34752">
          <w:pPr>
            <w:pStyle w:val="Zakladny"/>
            <w:rPr>
              <w:rStyle w:val="ZakladnyChar"/>
            </w:rPr>
          </w:pPr>
          <w:r>
            <w:rPr>
              <w:rStyle w:val="ZakladnyChar"/>
            </w:rPr>
            <w:t>podpis autora</w:t>
          </w:r>
        </w:p>
      </w:sdtContent>
    </w:sdt>
    <w:p w:rsidR="000A1115" w:rsidRDefault="000A1115" w:rsidP="00D34752">
      <w:pPr>
        <w:pStyle w:val="Zakladny"/>
      </w:pPr>
    </w:p>
    <w:p w:rsidR="00D423D1" w:rsidRDefault="00D423D1" w:rsidP="00D34752">
      <w:pPr>
        <w:pStyle w:val="Zakladny"/>
        <w:sectPr w:rsidR="00D423D1" w:rsidSect="004B1471">
          <w:pgSz w:w="11906" w:h="16838" w:code="9"/>
          <w:pgMar w:top="1701" w:right="1418" w:bottom="1701" w:left="1701" w:header="709" w:footer="709" w:gutter="0"/>
          <w:cols w:space="708"/>
          <w:docGrid w:linePitch="360"/>
        </w:sectPr>
      </w:pPr>
    </w:p>
    <w:sdt>
      <w:sdtPr>
        <w:id w:val="2133514221"/>
        <w:placeholder>
          <w:docPart w:val="25701C954D2E4A278B7B430125AEE2C1"/>
        </w:placeholder>
        <w:temporary/>
        <w:showingPlcHdr/>
      </w:sdtPr>
      <w:sdtContent>
        <w:p w:rsidR="000A1115" w:rsidRDefault="000B31CF" w:rsidP="00D34752">
          <w:pPr>
            <w:pStyle w:val="Zakladny"/>
          </w:pPr>
          <w:r w:rsidRPr="000A1115">
            <w:rPr>
              <w:rStyle w:val="Nadpis1rovneChar"/>
            </w:rPr>
            <w:t>Poďakovanie</w:t>
          </w:r>
        </w:p>
      </w:sdtContent>
    </w:sdt>
    <w:sdt>
      <w:sdtPr>
        <w:rPr>
          <w:rStyle w:val="ZakladnyChar"/>
        </w:rPr>
        <w:id w:val="-1404445961"/>
        <w:placeholder>
          <w:docPart w:val="66CC51C29F5344CE92667C498F8846EC"/>
        </w:placeholder>
      </w:sdtPr>
      <w:sdtEndPr>
        <w:rPr>
          <w:rStyle w:val="Predvolenpsmoodseku"/>
        </w:rPr>
      </w:sdtEndPr>
      <w:sdtContent>
        <w:p w:rsidR="000A1115" w:rsidRDefault="009414CA" w:rsidP="00D34752">
          <w:pPr>
            <w:pStyle w:val="Zakladny"/>
          </w:pPr>
          <w:r>
            <w:rPr>
              <w:rStyle w:val="ZakladnyChar"/>
            </w:rPr>
            <w:t xml:space="preserve">Touto cestou by som sa chcel úprimne poďakovať môjmu vedúcemu práce, </w:t>
          </w:r>
          <w:proofErr w:type="spellStart"/>
          <w:r>
            <w:rPr>
              <w:rStyle w:val="ZakladnyChar"/>
            </w:rPr>
            <w:t>Privatdozent</w:t>
          </w:r>
          <w:proofErr w:type="spellEnd"/>
          <w:r>
            <w:rPr>
              <w:rStyle w:val="ZakladnyChar"/>
            </w:rPr>
            <w:t xml:space="preserve"> Dr. </w:t>
          </w:r>
          <w:proofErr w:type="spellStart"/>
          <w:r>
            <w:rPr>
              <w:rStyle w:val="ZakladnyChar"/>
            </w:rPr>
            <w:t>rer</w:t>
          </w:r>
          <w:proofErr w:type="spellEnd"/>
          <w:r>
            <w:rPr>
              <w:rStyle w:val="ZakladnyChar"/>
            </w:rPr>
            <w:t xml:space="preserve">. </w:t>
          </w:r>
          <w:proofErr w:type="spellStart"/>
          <w:r>
            <w:rPr>
              <w:rStyle w:val="ZakladnyChar"/>
            </w:rPr>
            <w:t>nat</w:t>
          </w:r>
          <w:proofErr w:type="spellEnd"/>
          <w:r>
            <w:rPr>
              <w:rStyle w:val="ZakladnyChar"/>
            </w:rPr>
            <w:t>. Martinovi Drozdovi, za odbornú pomoc, rady a návrhy pri riešení problémov spojených s mojou diplomovou prácou. Zároveň by som sa chcel tiež poďakovať mojej rodine, priateľke a priateľom, ktorí mi pomáhali a podporovali ma počas môjho štúdia na Slovenskej Technickej Univerzite.</w:t>
          </w:r>
        </w:p>
      </w:sdtContent>
    </w:sdt>
    <w:p w:rsidR="00D004AE" w:rsidRDefault="00D004AE" w:rsidP="00D34752">
      <w:pPr>
        <w:pStyle w:val="Zakladny"/>
      </w:pPr>
    </w:p>
    <w:p w:rsidR="00B93674" w:rsidRDefault="00B93674" w:rsidP="00D34752">
      <w:pPr>
        <w:pStyle w:val="Zakladny"/>
      </w:pPr>
    </w:p>
    <w:p w:rsidR="000A4698" w:rsidRDefault="000A4698" w:rsidP="00D34752">
      <w:pPr>
        <w:pStyle w:val="Zakladny"/>
        <w:sectPr w:rsidR="000A4698" w:rsidSect="004B1471">
          <w:pgSz w:w="11906" w:h="16838" w:code="9"/>
          <w:pgMar w:top="1701" w:right="1418" w:bottom="1701" w:left="1701" w:header="709" w:footer="709" w:gutter="0"/>
          <w:cols w:space="708"/>
          <w:docGrid w:linePitch="360"/>
        </w:sectPr>
      </w:pPr>
    </w:p>
    <w:sdt>
      <w:sdtPr>
        <w:id w:val="-1404914165"/>
        <w:lock w:val="sdtContentLocked"/>
        <w:placeholder>
          <w:docPart w:val="1AAD740F838E47919F70A8E03E2DEE5E"/>
        </w:placeholder>
        <w:showingPlcHdr/>
      </w:sdtPr>
      <w:sdtContent>
        <w:p w:rsidR="00D004AE" w:rsidRDefault="00D004AE" w:rsidP="00D34752">
          <w:pPr>
            <w:pStyle w:val="Zakladny"/>
          </w:pPr>
          <w:r w:rsidRPr="00D004AE">
            <w:rPr>
              <w:rStyle w:val="Nadpis1rovneChar"/>
            </w:rPr>
            <w:t>Obsah</w:t>
          </w:r>
        </w:p>
      </w:sdtContent>
    </w:sdt>
    <w:sdt>
      <w:sdtPr>
        <w:rPr>
          <w:rFonts w:asciiTheme="minorHAnsi" w:eastAsiaTheme="minorHAnsi" w:hAnsiTheme="minorHAnsi" w:cstheme="minorBidi"/>
          <w:b/>
          <w:color w:val="auto"/>
          <w:sz w:val="22"/>
          <w:szCs w:val="22"/>
          <w:lang w:val="sk-SK"/>
        </w:rPr>
        <w:id w:val="448434846"/>
        <w:docPartObj>
          <w:docPartGallery w:val="Table of Contents"/>
        </w:docPartObj>
      </w:sdtPr>
      <w:sdtEndPr>
        <w:rPr>
          <w:bCs/>
        </w:rPr>
      </w:sdtEndPr>
      <w:sdtContent>
        <w:p w:rsidR="00E634E4" w:rsidRDefault="00E634E4" w:rsidP="00E634E4">
          <w:pPr>
            <w:pStyle w:val="Hlavikaobsahu"/>
            <w:numPr>
              <w:ilvl w:val="0"/>
              <w:numId w:val="0"/>
            </w:numPr>
          </w:pPr>
        </w:p>
        <w:p w:rsidR="009437E4" w:rsidRDefault="00E93554">
          <w:pPr>
            <w:pStyle w:val="Obsah1"/>
            <w:rPr>
              <w:rFonts w:asciiTheme="minorHAnsi" w:hAnsiTheme="minorHAnsi" w:cstheme="minorBidi"/>
              <w:b w:val="0"/>
              <w:noProof/>
              <w:sz w:val="22"/>
              <w:szCs w:val="22"/>
              <w:lang w:val="sk-SK" w:eastAsia="sk-SK"/>
            </w:rPr>
          </w:pPr>
          <w:r>
            <w:fldChar w:fldCharType="begin"/>
          </w:r>
          <w:r w:rsidR="008E34D8">
            <w:instrText xml:space="preserve"> TOC \t "Nadpis 1.úrovne;1;Nadpis 2.urovne;2;Nadpis 3.urovne;3;Nadpis nečíslovaný;1" </w:instrText>
          </w:r>
          <w:r>
            <w:fldChar w:fldCharType="separate"/>
          </w:r>
          <w:r w:rsidR="009437E4">
            <w:rPr>
              <w:noProof/>
            </w:rPr>
            <w:t>Úvod</w:t>
          </w:r>
          <w:r w:rsidR="009437E4">
            <w:rPr>
              <w:rFonts w:asciiTheme="minorHAnsi" w:hAnsiTheme="minorHAnsi" w:cstheme="minorBidi"/>
              <w:b w:val="0"/>
              <w:noProof/>
              <w:sz w:val="22"/>
              <w:szCs w:val="22"/>
              <w:lang w:val="sk-SK" w:eastAsia="sk-SK"/>
            </w:rPr>
            <w:tab/>
          </w:r>
          <w:r w:rsidR="009437E4">
            <w:rPr>
              <w:noProof/>
            </w:rPr>
            <w:tab/>
          </w:r>
          <w:r w:rsidR="009437E4">
            <w:rPr>
              <w:noProof/>
            </w:rPr>
            <w:fldChar w:fldCharType="begin"/>
          </w:r>
          <w:r w:rsidR="009437E4">
            <w:rPr>
              <w:noProof/>
            </w:rPr>
            <w:instrText xml:space="preserve"> PAGEREF _Toc481014357 \h </w:instrText>
          </w:r>
          <w:r w:rsidR="009437E4">
            <w:rPr>
              <w:noProof/>
            </w:rPr>
          </w:r>
          <w:r w:rsidR="009437E4">
            <w:rPr>
              <w:noProof/>
            </w:rPr>
            <w:fldChar w:fldCharType="separate"/>
          </w:r>
          <w:r w:rsidR="009437E4">
            <w:rPr>
              <w:noProof/>
            </w:rPr>
            <w:t>1</w:t>
          </w:r>
          <w:r w:rsidR="009437E4">
            <w:rPr>
              <w:noProof/>
            </w:rPr>
            <w:fldChar w:fldCharType="end"/>
          </w:r>
        </w:p>
        <w:p w:rsidR="009437E4" w:rsidRDefault="009437E4">
          <w:pPr>
            <w:pStyle w:val="Obsah1"/>
            <w:rPr>
              <w:rFonts w:asciiTheme="minorHAnsi" w:hAnsiTheme="minorHAnsi" w:cstheme="minorBidi"/>
              <w:b w:val="0"/>
              <w:noProof/>
              <w:sz w:val="22"/>
              <w:szCs w:val="22"/>
              <w:lang w:val="sk-SK" w:eastAsia="sk-SK"/>
            </w:rPr>
          </w:pPr>
          <w:r>
            <w:rPr>
              <w:noProof/>
            </w:rPr>
            <w:t>1</w:t>
          </w:r>
          <w:r>
            <w:rPr>
              <w:rFonts w:asciiTheme="minorHAnsi" w:hAnsiTheme="minorHAnsi" w:cstheme="minorBidi"/>
              <w:b w:val="0"/>
              <w:noProof/>
              <w:sz w:val="22"/>
              <w:szCs w:val="22"/>
              <w:lang w:val="sk-SK" w:eastAsia="sk-SK"/>
            </w:rPr>
            <w:tab/>
          </w:r>
          <w:r>
            <w:rPr>
              <w:noProof/>
            </w:rPr>
            <w:t>Rozšírená realita</w:t>
          </w:r>
          <w:r>
            <w:rPr>
              <w:noProof/>
            </w:rPr>
            <w:tab/>
          </w:r>
          <w:r>
            <w:rPr>
              <w:noProof/>
            </w:rPr>
            <w:fldChar w:fldCharType="begin"/>
          </w:r>
          <w:r>
            <w:rPr>
              <w:noProof/>
            </w:rPr>
            <w:instrText xml:space="preserve"> PAGEREF _Toc481014358 \h </w:instrText>
          </w:r>
          <w:r>
            <w:rPr>
              <w:noProof/>
            </w:rPr>
          </w:r>
          <w:r>
            <w:rPr>
              <w:noProof/>
            </w:rPr>
            <w:fldChar w:fldCharType="separate"/>
          </w:r>
          <w:r>
            <w:rPr>
              <w:noProof/>
            </w:rPr>
            <w:t>2</w:t>
          </w:r>
          <w:r>
            <w:rPr>
              <w:noProof/>
            </w:rPr>
            <w:fldChar w:fldCharType="end"/>
          </w:r>
        </w:p>
        <w:p w:rsidR="009437E4" w:rsidRDefault="009437E4">
          <w:pPr>
            <w:pStyle w:val="Obsah2"/>
            <w:tabs>
              <w:tab w:val="left" w:pos="851"/>
              <w:tab w:val="right" w:leader="dot" w:pos="8777"/>
            </w:tabs>
            <w:rPr>
              <w:rFonts w:asciiTheme="minorHAnsi" w:hAnsiTheme="minorHAnsi" w:cstheme="minorBidi"/>
              <w:noProof/>
              <w:lang w:val="sk-SK" w:eastAsia="sk-SK"/>
            </w:rPr>
          </w:pPr>
          <w:r w:rsidRPr="00FE5A7B">
            <w:rPr>
              <w:noProof/>
              <w14:scene3d>
                <w14:camera w14:prst="orthographicFront"/>
                <w14:lightRig w14:rig="threePt" w14:dir="t">
                  <w14:rot w14:lat="0" w14:lon="0" w14:rev="0"/>
                </w14:lightRig>
              </w14:scene3d>
            </w:rPr>
            <w:t>1.1</w:t>
          </w:r>
          <w:r>
            <w:rPr>
              <w:rFonts w:asciiTheme="minorHAnsi" w:hAnsiTheme="minorHAnsi" w:cstheme="minorBidi"/>
              <w:noProof/>
              <w:lang w:val="sk-SK" w:eastAsia="sk-SK"/>
            </w:rPr>
            <w:tab/>
          </w:r>
          <w:r>
            <w:rPr>
              <w:noProof/>
            </w:rPr>
            <w:t>Definícia pojmov</w:t>
          </w:r>
          <w:r>
            <w:rPr>
              <w:noProof/>
            </w:rPr>
            <w:tab/>
          </w:r>
          <w:r>
            <w:rPr>
              <w:noProof/>
            </w:rPr>
            <w:fldChar w:fldCharType="begin"/>
          </w:r>
          <w:r>
            <w:rPr>
              <w:noProof/>
            </w:rPr>
            <w:instrText xml:space="preserve"> PAGEREF _Toc481014359 \h </w:instrText>
          </w:r>
          <w:r>
            <w:rPr>
              <w:noProof/>
            </w:rPr>
          </w:r>
          <w:r>
            <w:rPr>
              <w:noProof/>
            </w:rPr>
            <w:fldChar w:fldCharType="separate"/>
          </w:r>
          <w:r>
            <w:rPr>
              <w:noProof/>
            </w:rPr>
            <w:t>2</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1.1.1</w:t>
          </w:r>
          <w:r>
            <w:rPr>
              <w:rFonts w:asciiTheme="minorHAnsi" w:hAnsiTheme="minorHAnsi" w:cstheme="minorBidi"/>
              <w:noProof/>
              <w:lang w:val="sk-SK" w:eastAsia="sk-SK"/>
            </w:rPr>
            <w:tab/>
          </w:r>
          <w:r>
            <w:rPr>
              <w:noProof/>
            </w:rPr>
            <w:t>Rozšírená realita</w:t>
          </w:r>
          <w:r>
            <w:rPr>
              <w:noProof/>
            </w:rPr>
            <w:tab/>
          </w:r>
          <w:r>
            <w:rPr>
              <w:noProof/>
            </w:rPr>
            <w:fldChar w:fldCharType="begin"/>
          </w:r>
          <w:r>
            <w:rPr>
              <w:noProof/>
            </w:rPr>
            <w:instrText xml:space="preserve"> PAGEREF _Toc481014360 \h </w:instrText>
          </w:r>
          <w:r>
            <w:rPr>
              <w:noProof/>
            </w:rPr>
          </w:r>
          <w:r>
            <w:rPr>
              <w:noProof/>
            </w:rPr>
            <w:fldChar w:fldCharType="separate"/>
          </w:r>
          <w:r>
            <w:rPr>
              <w:noProof/>
            </w:rPr>
            <w:t>2</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1.1.2</w:t>
          </w:r>
          <w:r>
            <w:rPr>
              <w:rFonts w:asciiTheme="minorHAnsi" w:hAnsiTheme="minorHAnsi" w:cstheme="minorBidi"/>
              <w:noProof/>
              <w:lang w:val="sk-SK" w:eastAsia="sk-SK"/>
            </w:rPr>
            <w:tab/>
          </w:r>
          <w:r>
            <w:rPr>
              <w:noProof/>
            </w:rPr>
            <w:t>Virtuálna realita</w:t>
          </w:r>
          <w:r>
            <w:rPr>
              <w:noProof/>
            </w:rPr>
            <w:tab/>
          </w:r>
          <w:r>
            <w:rPr>
              <w:noProof/>
            </w:rPr>
            <w:fldChar w:fldCharType="begin"/>
          </w:r>
          <w:r>
            <w:rPr>
              <w:noProof/>
            </w:rPr>
            <w:instrText xml:space="preserve"> PAGEREF _Toc481014361 \h </w:instrText>
          </w:r>
          <w:r>
            <w:rPr>
              <w:noProof/>
            </w:rPr>
          </w:r>
          <w:r>
            <w:rPr>
              <w:noProof/>
            </w:rPr>
            <w:fldChar w:fldCharType="separate"/>
          </w:r>
          <w:r>
            <w:rPr>
              <w:noProof/>
            </w:rPr>
            <w:t>3</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1.1.3</w:t>
          </w:r>
          <w:r>
            <w:rPr>
              <w:rFonts w:asciiTheme="minorHAnsi" w:hAnsiTheme="minorHAnsi" w:cstheme="minorBidi"/>
              <w:noProof/>
              <w:lang w:val="sk-SK" w:eastAsia="sk-SK"/>
            </w:rPr>
            <w:tab/>
          </w:r>
          <w:r>
            <w:rPr>
              <w:noProof/>
            </w:rPr>
            <w:t>Rozšírená realita verzus virtuálna realita</w:t>
          </w:r>
          <w:r>
            <w:rPr>
              <w:noProof/>
            </w:rPr>
            <w:tab/>
          </w:r>
          <w:r>
            <w:rPr>
              <w:noProof/>
            </w:rPr>
            <w:fldChar w:fldCharType="begin"/>
          </w:r>
          <w:r>
            <w:rPr>
              <w:noProof/>
            </w:rPr>
            <w:instrText xml:space="preserve"> PAGEREF _Toc481014362 \h </w:instrText>
          </w:r>
          <w:r>
            <w:rPr>
              <w:noProof/>
            </w:rPr>
          </w:r>
          <w:r>
            <w:rPr>
              <w:noProof/>
            </w:rPr>
            <w:fldChar w:fldCharType="separate"/>
          </w:r>
          <w:r>
            <w:rPr>
              <w:noProof/>
            </w:rPr>
            <w:t>3</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1.1.4</w:t>
          </w:r>
          <w:r>
            <w:rPr>
              <w:rFonts w:asciiTheme="minorHAnsi" w:hAnsiTheme="minorHAnsi" w:cstheme="minorBidi"/>
              <w:noProof/>
              <w:lang w:val="sk-SK" w:eastAsia="sk-SK"/>
            </w:rPr>
            <w:tab/>
          </w:r>
          <w:r>
            <w:rPr>
              <w:noProof/>
            </w:rPr>
            <w:t>Značky</w:t>
          </w:r>
          <w:r>
            <w:rPr>
              <w:noProof/>
            </w:rPr>
            <w:tab/>
          </w:r>
          <w:r>
            <w:rPr>
              <w:noProof/>
            </w:rPr>
            <w:fldChar w:fldCharType="begin"/>
          </w:r>
          <w:r>
            <w:rPr>
              <w:noProof/>
            </w:rPr>
            <w:instrText xml:space="preserve"> PAGEREF _Toc481014363 \h </w:instrText>
          </w:r>
          <w:r>
            <w:rPr>
              <w:noProof/>
            </w:rPr>
          </w:r>
          <w:r>
            <w:rPr>
              <w:noProof/>
            </w:rPr>
            <w:fldChar w:fldCharType="separate"/>
          </w:r>
          <w:r>
            <w:rPr>
              <w:noProof/>
            </w:rPr>
            <w:t>4</w:t>
          </w:r>
          <w:r>
            <w:rPr>
              <w:noProof/>
            </w:rPr>
            <w:fldChar w:fldCharType="end"/>
          </w:r>
        </w:p>
        <w:p w:rsidR="009437E4" w:rsidRDefault="009437E4">
          <w:pPr>
            <w:pStyle w:val="Obsah2"/>
            <w:tabs>
              <w:tab w:val="left" w:pos="851"/>
              <w:tab w:val="right" w:leader="dot" w:pos="8777"/>
            </w:tabs>
            <w:rPr>
              <w:rFonts w:asciiTheme="minorHAnsi" w:hAnsiTheme="minorHAnsi" w:cstheme="minorBidi"/>
              <w:noProof/>
              <w:lang w:val="sk-SK" w:eastAsia="sk-SK"/>
            </w:rPr>
          </w:pPr>
          <w:r w:rsidRPr="00FE5A7B">
            <w:rPr>
              <w:noProof/>
              <w14:scene3d>
                <w14:camera w14:prst="orthographicFront"/>
                <w14:lightRig w14:rig="threePt" w14:dir="t">
                  <w14:rot w14:lat="0" w14:lon="0" w14:rev="0"/>
                </w14:lightRig>
              </w14:scene3d>
            </w:rPr>
            <w:t>1.2</w:t>
          </w:r>
          <w:r>
            <w:rPr>
              <w:rFonts w:asciiTheme="minorHAnsi" w:hAnsiTheme="minorHAnsi" w:cstheme="minorBidi"/>
              <w:noProof/>
              <w:lang w:val="sk-SK" w:eastAsia="sk-SK"/>
            </w:rPr>
            <w:tab/>
          </w:r>
          <w:r>
            <w:rPr>
              <w:noProof/>
            </w:rPr>
            <w:t>Typy AR</w:t>
          </w:r>
          <w:r>
            <w:rPr>
              <w:noProof/>
            </w:rPr>
            <w:tab/>
          </w:r>
          <w:r>
            <w:rPr>
              <w:noProof/>
            </w:rPr>
            <w:fldChar w:fldCharType="begin"/>
          </w:r>
          <w:r>
            <w:rPr>
              <w:noProof/>
            </w:rPr>
            <w:instrText xml:space="preserve"> PAGEREF _Toc481014364 \h </w:instrText>
          </w:r>
          <w:r>
            <w:rPr>
              <w:noProof/>
            </w:rPr>
          </w:r>
          <w:r>
            <w:rPr>
              <w:noProof/>
            </w:rPr>
            <w:fldChar w:fldCharType="separate"/>
          </w:r>
          <w:r>
            <w:rPr>
              <w:noProof/>
            </w:rPr>
            <w:t>4</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1.2.1</w:t>
          </w:r>
          <w:r>
            <w:rPr>
              <w:rFonts w:asciiTheme="minorHAnsi" w:hAnsiTheme="minorHAnsi" w:cstheme="minorBidi"/>
              <w:noProof/>
              <w:lang w:val="sk-SK" w:eastAsia="sk-SK"/>
            </w:rPr>
            <w:tab/>
          </w:r>
          <w:r>
            <w:rPr>
              <w:noProof/>
            </w:rPr>
            <w:t>Marker AR</w:t>
          </w:r>
          <w:r>
            <w:rPr>
              <w:noProof/>
            </w:rPr>
            <w:tab/>
          </w:r>
          <w:r>
            <w:rPr>
              <w:noProof/>
            </w:rPr>
            <w:fldChar w:fldCharType="begin"/>
          </w:r>
          <w:r>
            <w:rPr>
              <w:noProof/>
            </w:rPr>
            <w:instrText xml:space="preserve"> PAGEREF _Toc481014365 \h </w:instrText>
          </w:r>
          <w:r>
            <w:rPr>
              <w:noProof/>
            </w:rPr>
          </w:r>
          <w:r>
            <w:rPr>
              <w:noProof/>
            </w:rPr>
            <w:fldChar w:fldCharType="separate"/>
          </w:r>
          <w:r>
            <w:rPr>
              <w:noProof/>
            </w:rPr>
            <w:t>4</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1.2.2</w:t>
          </w:r>
          <w:r>
            <w:rPr>
              <w:rFonts w:asciiTheme="minorHAnsi" w:hAnsiTheme="minorHAnsi" w:cstheme="minorBidi"/>
              <w:noProof/>
              <w:lang w:val="sk-SK" w:eastAsia="sk-SK"/>
            </w:rPr>
            <w:tab/>
          </w:r>
          <w:r>
            <w:rPr>
              <w:noProof/>
            </w:rPr>
            <w:t>Markerless AR</w:t>
          </w:r>
          <w:r>
            <w:rPr>
              <w:noProof/>
            </w:rPr>
            <w:tab/>
          </w:r>
          <w:r>
            <w:rPr>
              <w:noProof/>
            </w:rPr>
            <w:fldChar w:fldCharType="begin"/>
          </w:r>
          <w:r>
            <w:rPr>
              <w:noProof/>
            </w:rPr>
            <w:instrText xml:space="preserve"> PAGEREF _Toc481014366 \h </w:instrText>
          </w:r>
          <w:r>
            <w:rPr>
              <w:noProof/>
            </w:rPr>
          </w:r>
          <w:r>
            <w:rPr>
              <w:noProof/>
            </w:rPr>
            <w:fldChar w:fldCharType="separate"/>
          </w:r>
          <w:r>
            <w:rPr>
              <w:noProof/>
            </w:rPr>
            <w:t>6</w:t>
          </w:r>
          <w:r>
            <w:rPr>
              <w:noProof/>
            </w:rPr>
            <w:fldChar w:fldCharType="end"/>
          </w:r>
        </w:p>
        <w:p w:rsidR="009437E4" w:rsidRDefault="009437E4">
          <w:pPr>
            <w:pStyle w:val="Obsah2"/>
            <w:tabs>
              <w:tab w:val="left" w:pos="851"/>
              <w:tab w:val="right" w:leader="dot" w:pos="8777"/>
            </w:tabs>
            <w:rPr>
              <w:rFonts w:asciiTheme="minorHAnsi" w:hAnsiTheme="minorHAnsi" w:cstheme="minorBidi"/>
              <w:noProof/>
              <w:lang w:val="sk-SK" w:eastAsia="sk-SK"/>
            </w:rPr>
          </w:pPr>
          <w:r w:rsidRPr="00FE5A7B">
            <w:rPr>
              <w:noProof/>
              <w14:scene3d>
                <w14:camera w14:prst="orthographicFront"/>
                <w14:lightRig w14:rig="threePt" w14:dir="t">
                  <w14:rot w14:lat="0" w14:lon="0" w14:rev="0"/>
                </w14:lightRig>
              </w14:scene3d>
            </w:rPr>
            <w:t>1.3</w:t>
          </w:r>
          <w:r>
            <w:rPr>
              <w:rFonts w:asciiTheme="minorHAnsi" w:hAnsiTheme="minorHAnsi" w:cstheme="minorBidi"/>
              <w:noProof/>
              <w:lang w:val="sk-SK" w:eastAsia="sk-SK"/>
            </w:rPr>
            <w:tab/>
          </w:r>
          <w:r>
            <w:rPr>
              <w:noProof/>
            </w:rPr>
            <w:t>Spôsob zobrazenia AR</w:t>
          </w:r>
          <w:r>
            <w:rPr>
              <w:noProof/>
            </w:rPr>
            <w:tab/>
          </w:r>
          <w:r>
            <w:rPr>
              <w:noProof/>
            </w:rPr>
            <w:fldChar w:fldCharType="begin"/>
          </w:r>
          <w:r>
            <w:rPr>
              <w:noProof/>
            </w:rPr>
            <w:instrText xml:space="preserve"> PAGEREF _Toc481014367 \h </w:instrText>
          </w:r>
          <w:r>
            <w:rPr>
              <w:noProof/>
            </w:rPr>
          </w:r>
          <w:r>
            <w:rPr>
              <w:noProof/>
            </w:rPr>
            <w:fldChar w:fldCharType="separate"/>
          </w:r>
          <w:r>
            <w:rPr>
              <w:noProof/>
            </w:rPr>
            <w:t>6</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1.3.1</w:t>
          </w:r>
          <w:r>
            <w:rPr>
              <w:rFonts w:asciiTheme="minorHAnsi" w:hAnsiTheme="minorHAnsi" w:cstheme="minorBidi"/>
              <w:noProof/>
              <w:lang w:val="sk-SK" w:eastAsia="sk-SK"/>
            </w:rPr>
            <w:tab/>
          </w:r>
          <w:r>
            <w:rPr>
              <w:noProof/>
            </w:rPr>
            <w:t>Optika</w:t>
          </w:r>
          <w:r>
            <w:rPr>
              <w:noProof/>
            </w:rPr>
            <w:tab/>
          </w:r>
          <w:r>
            <w:rPr>
              <w:noProof/>
            </w:rPr>
            <w:fldChar w:fldCharType="begin"/>
          </w:r>
          <w:r>
            <w:rPr>
              <w:noProof/>
            </w:rPr>
            <w:instrText xml:space="preserve"> PAGEREF _Toc481014368 \h </w:instrText>
          </w:r>
          <w:r>
            <w:rPr>
              <w:noProof/>
            </w:rPr>
          </w:r>
          <w:r>
            <w:rPr>
              <w:noProof/>
            </w:rPr>
            <w:fldChar w:fldCharType="separate"/>
          </w:r>
          <w:r>
            <w:rPr>
              <w:noProof/>
            </w:rPr>
            <w:t>6</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1.3.2</w:t>
          </w:r>
          <w:r>
            <w:rPr>
              <w:rFonts w:asciiTheme="minorHAnsi" w:hAnsiTheme="minorHAnsi" w:cstheme="minorBidi"/>
              <w:noProof/>
              <w:lang w:val="sk-SK" w:eastAsia="sk-SK"/>
            </w:rPr>
            <w:tab/>
          </w:r>
          <w:r>
            <w:rPr>
              <w:noProof/>
            </w:rPr>
            <w:t>Video</w:t>
          </w:r>
          <w:r>
            <w:rPr>
              <w:noProof/>
            </w:rPr>
            <w:tab/>
          </w:r>
          <w:r>
            <w:rPr>
              <w:noProof/>
            </w:rPr>
            <w:fldChar w:fldCharType="begin"/>
          </w:r>
          <w:r>
            <w:rPr>
              <w:noProof/>
            </w:rPr>
            <w:instrText xml:space="preserve"> PAGEREF _Toc481014369 \h </w:instrText>
          </w:r>
          <w:r>
            <w:rPr>
              <w:noProof/>
            </w:rPr>
          </w:r>
          <w:r>
            <w:rPr>
              <w:noProof/>
            </w:rPr>
            <w:fldChar w:fldCharType="separate"/>
          </w:r>
          <w:r>
            <w:rPr>
              <w:noProof/>
            </w:rPr>
            <w:t>7</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1.3.3</w:t>
          </w:r>
          <w:r>
            <w:rPr>
              <w:rFonts w:asciiTheme="minorHAnsi" w:hAnsiTheme="minorHAnsi" w:cstheme="minorBidi"/>
              <w:noProof/>
              <w:lang w:val="sk-SK" w:eastAsia="sk-SK"/>
            </w:rPr>
            <w:tab/>
          </w:r>
          <w:r>
            <w:rPr>
              <w:noProof/>
            </w:rPr>
            <w:t>Projekcia</w:t>
          </w:r>
          <w:r>
            <w:rPr>
              <w:noProof/>
            </w:rPr>
            <w:tab/>
          </w:r>
          <w:r>
            <w:rPr>
              <w:noProof/>
            </w:rPr>
            <w:fldChar w:fldCharType="begin"/>
          </w:r>
          <w:r>
            <w:rPr>
              <w:noProof/>
            </w:rPr>
            <w:instrText xml:space="preserve"> PAGEREF _Toc481014370 \h </w:instrText>
          </w:r>
          <w:r>
            <w:rPr>
              <w:noProof/>
            </w:rPr>
          </w:r>
          <w:r>
            <w:rPr>
              <w:noProof/>
            </w:rPr>
            <w:fldChar w:fldCharType="separate"/>
          </w:r>
          <w:r>
            <w:rPr>
              <w:noProof/>
            </w:rPr>
            <w:t>8</w:t>
          </w:r>
          <w:r>
            <w:rPr>
              <w:noProof/>
            </w:rPr>
            <w:fldChar w:fldCharType="end"/>
          </w:r>
        </w:p>
        <w:p w:rsidR="009437E4" w:rsidRDefault="009437E4">
          <w:pPr>
            <w:pStyle w:val="Obsah2"/>
            <w:tabs>
              <w:tab w:val="left" w:pos="851"/>
              <w:tab w:val="right" w:leader="dot" w:pos="8777"/>
            </w:tabs>
            <w:rPr>
              <w:rFonts w:asciiTheme="minorHAnsi" w:hAnsiTheme="minorHAnsi" w:cstheme="minorBidi"/>
              <w:noProof/>
              <w:lang w:val="sk-SK" w:eastAsia="sk-SK"/>
            </w:rPr>
          </w:pPr>
          <w:r w:rsidRPr="00FE5A7B">
            <w:rPr>
              <w:noProof/>
              <w14:scene3d>
                <w14:camera w14:prst="orthographicFront"/>
                <w14:lightRig w14:rig="threePt" w14:dir="t">
                  <w14:rot w14:lat="0" w14:lon="0" w14:rev="0"/>
                </w14:lightRig>
              </w14:scene3d>
            </w:rPr>
            <w:t>1.4</w:t>
          </w:r>
          <w:r>
            <w:rPr>
              <w:rFonts w:asciiTheme="minorHAnsi" w:hAnsiTheme="minorHAnsi" w:cstheme="minorBidi"/>
              <w:noProof/>
              <w:lang w:val="sk-SK" w:eastAsia="sk-SK"/>
            </w:rPr>
            <w:tab/>
          </w:r>
          <w:r>
            <w:rPr>
              <w:noProof/>
            </w:rPr>
            <w:t>Oblasti využitia AR</w:t>
          </w:r>
          <w:r>
            <w:rPr>
              <w:noProof/>
            </w:rPr>
            <w:tab/>
          </w:r>
          <w:r>
            <w:rPr>
              <w:noProof/>
            </w:rPr>
            <w:fldChar w:fldCharType="begin"/>
          </w:r>
          <w:r>
            <w:rPr>
              <w:noProof/>
            </w:rPr>
            <w:instrText xml:space="preserve"> PAGEREF _Toc481014371 \h </w:instrText>
          </w:r>
          <w:r>
            <w:rPr>
              <w:noProof/>
            </w:rPr>
          </w:r>
          <w:r>
            <w:rPr>
              <w:noProof/>
            </w:rPr>
            <w:fldChar w:fldCharType="separate"/>
          </w:r>
          <w:r>
            <w:rPr>
              <w:noProof/>
            </w:rPr>
            <w:t>9</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1.4.1</w:t>
          </w:r>
          <w:r>
            <w:rPr>
              <w:rFonts w:asciiTheme="minorHAnsi" w:hAnsiTheme="minorHAnsi" w:cstheme="minorBidi"/>
              <w:noProof/>
              <w:lang w:val="sk-SK" w:eastAsia="sk-SK"/>
            </w:rPr>
            <w:tab/>
          </w:r>
          <w:r>
            <w:rPr>
              <w:noProof/>
            </w:rPr>
            <w:t>Školstvo</w:t>
          </w:r>
          <w:r>
            <w:rPr>
              <w:noProof/>
            </w:rPr>
            <w:tab/>
          </w:r>
          <w:r>
            <w:rPr>
              <w:noProof/>
            </w:rPr>
            <w:fldChar w:fldCharType="begin"/>
          </w:r>
          <w:r>
            <w:rPr>
              <w:noProof/>
            </w:rPr>
            <w:instrText xml:space="preserve"> PAGEREF _Toc481014372 \h </w:instrText>
          </w:r>
          <w:r>
            <w:rPr>
              <w:noProof/>
            </w:rPr>
          </w:r>
          <w:r>
            <w:rPr>
              <w:noProof/>
            </w:rPr>
            <w:fldChar w:fldCharType="separate"/>
          </w:r>
          <w:r>
            <w:rPr>
              <w:noProof/>
            </w:rPr>
            <w:t>9</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1.4.2</w:t>
          </w:r>
          <w:r>
            <w:rPr>
              <w:rFonts w:asciiTheme="minorHAnsi" w:hAnsiTheme="minorHAnsi" w:cstheme="minorBidi"/>
              <w:noProof/>
              <w:lang w:val="sk-SK" w:eastAsia="sk-SK"/>
            </w:rPr>
            <w:tab/>
          </w:r>
          <w:r>
            <w:rPr>
              <w:noProof/>
            </w:rPr>
            <w:t>Architektúra</w:t>
          </w:r>
          <w:r>
            <w:rPr>
              <w:noProof/>
            </w:rPr>
            <w:tab/>
          </w:r>
          <w:r>
            <w:rPr>
              <w:noProof/>
            </w:rPr>
            <w:fldChar w:fldCharType="begin"/>
          </w:r>
          <w:r>
            <w:rPr>
              <w:noProof/>
            </w:rPr>
            <w:instrText xml:space="preserve"> PAGEREF _Toc481014373 \h </w:instrText>
          </w:r>
          <w:r>
            <w:rPr>
              <w:noProof/>
            </w:rPr>
          </w:r>
          <w:r>
            <w:rPr>
              <w:noProof/>
            </w:rPr>
            <w:fldChar w:fldCharType="separate"/>
          </w:r>
          <w:r>
            <w:rPr>
              <w:noProof/>
            </w:rPr>
            <w:t>9</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1.4.3</w:t>
          </w:r>
          <w:r>
            <w:rPr>
              <w:rFonts w:asciiTheme="minorHAnsi" w:hAnsiTheme="minorHAnsi" w:cstheme="minorBidi"/>
              <w:noProof/>
              <w:lang w:val="sk-SK" w:eastAsia="sk-SK"/>
            </w:rPr>
            <w:tab/>
          </w:r>
          <w:r>
            <w:rPr>
              <w:noProof/>
            </w:rPr>
            <w:t>Armáda</w:t>
          </w:r>
          <w:r>
            <w:rPr>
              <w:noProof/>
            </w:rPr>
            <w:tab/>
          </w:r>
          <w:r>
            <w:rPr>
              <w:noProof/>
            </w:rPr>
            <w:fldChar w:fldCharType="begin"/>
          </w:r>
          <w:r>
            <w:rPr>
              <w:noProof/>
            </w:rPr>
            <w:instrText xml:space="preserve"> PAGEREF _Toc481014374 \h </w:instrText>
          </w:r>
          <w:r>
            <w:rPr>
              <w:noProof/>
            </w:rPr>
          </w:r>
          <w:r>
            <w:rPr>
              <w:noProof/>
            </w:rPr>
            <w:fldChar w:fldCharType="separate"/>
          </w:r>
          <w:r>
            <w:rPr>
              <w:noProof/>
            </w:rPr>
            <w:t>9</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1.4.4</w:t>
          </w:r>
          <w:r>
            <w:rPr>
              <w:rFonts w:asciiTheme="minorHAnsi" w:hAnsiTheme="minorHAnsi" w:cstheme="minorBidi"/>
              <w:noProof/>
              <w:lang w:val="sk-SK" w:eastAsia="sk-SK"/>
            </w:rPr>
            <w:tab/>
          </w:r>
          <w:r>
            <w:rPr>
              <w:noProof/>
            </w:rPr>
            <w:t>Doprava</w:t>
          </w:r>
          <w:r>
            <w:rPr>
              <w:noProof/>
            </w:rPr>
            <w:tab/>
          </w:r>
          <w:r>
            <w:rPr>
              <w:noProof/>
            </w:rPr>
            <w:fldChar w:fldCharType="begin"/>
          </w:r>
          <w:r>
            <w:rPr>
              <w:noProof/>
            </w:rPr>
            <w:instrText xml:space="preserve"> PAGEREF _Toc481014375 \h </w:instrText>
          </w:r>
          <w:r>
            <w:rPr>
              <w:noProof/>
            </w:rPr>
          </w:r>
          <w:r>
            <w:rPr>
              <w:noProof/>
            </w:rPr>
            <w:fldChar w:fldCharType="separate"/>
          </w:r>
          <w:r>
            <w:rPr>
              <w:noProof/>
            </w:rPr>
            <w:t>10</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1.4.5</w:t>
          </w:r>
          <w:r>
            <w:rPr>
              <w:rFonts w:asciiTheme="minorHAnsi" w:hAnsiTheme="minorHAnsi" w:cstheme="minorBidi"/>
              <w:noProof/>
              <w:lang w:val="sk-SK" w:eastAsia="sk-SK"/>
            </w:rPr>
            <w:tab/>
          </w:r>
          <w:r>
            <w:rPr>
              <w:noProof/>
            </w:rPr>
            <w:t>Internetový obchod</w:t>
          </w:r>
          <w:r>
            <w:rPr>
              <w:noProof/>
            </w:rPr>
            <w:tab/>
          </w:r>
          <w:r>
            <w:rPr>
              <w:noProof/>
            </w:rPr>
            <w:fldChar w:fldCharType="begin"/>
          </w:r>
          <w:r>
            <w:rPr>
              <w:noProof/>
            </w:rPr>
            <w:instrText xml:space="preserve"> PAGEREF _Toc481014376 \h </w:instrText>
          </w:r>
          <w:r>
            <w:rPr>
              <w:noProof/>
            </w:rPr>
          </w:r>
          <w:r>
            <w:rPr>
              <w:noProof/>
            </w:rPr>
            <w:fldChar w:fldCharType="separate"/>
          </w:r>
          <w:r>
            <w:rPr>
              <w:noProof/>
            </w:rPr>
            <w:t>10</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1.4.6</w:t>
          </w:r>
          <w:r>
            <w:rPr>
              <w:rFonts w:asciiTheme="minorHAnsi" w:hAnsiTheme="minorHAnsi" w:cstheme="minorBidi"/>
              <w:noProof/>
              <w:lang w:val="sk-SK" w:eastAsia="sk-SK"/>
            </w:rPr>
            <w:tab/>
          </w:r>
          <w:r>
            <w:rPr>
              <w:noProof/>
            </w:rPr>
            <w:t>Herný priemysel</w:t>
          </w:r>
          <w:r>
            <w:rPr>
              <w:noProof/>
            </w:rPr>
            <w:tab/>
          </w:r>
          <w:r>
            <w:rPr>
              <w:noProof/>
            </w:rPr>
            <w:fldChar w:fldCharType="begin"/>
          </w:r>
          <w:r>
            <w:rPr>
              <w:noProof/>
            </w:rPr>
            <w:instrText xml:space="preserve"> PAGEREF _Toc481014377 \h </w:instrText>
          </w:r>
          <w:r>
            <w:rPr>
              <w:noProof/>
            </w:rPr>
          </w:r>
          <w:r>
            <w:rPr>
              <w:noProof/>
            </w:rPr>
            <w:fldChar w:fldCharType="separate"/>
          </w:r>
          <w:r>
            <w:rPr>
              <w:noProof/>
            </w:rPr>
            <w:t>10</w:t>
          </w:r>
          <w:r>
            <w:rPr>
              <w:noProof/>
            </w:rPr>
            <w:fldChar w:fldCharType="end"/>
          </w:r>
        </w:p>
        <w:p w:rsidR="009437E4" w:rsidRDefault="009437E4">
          <w:pPr>
            <w:pStyle w:val="Obsah2"/>
            <w:tabs>
              <w:tab w:val="left" w:pos="851"/>
              <w:tab w:val="right" w:leader="dot" w:pos="8777"/>
            </w:tabs>
            <w:rPr>
              <w:rFonts w:asciiTheme="minorHAnsi" w:hAnsiTheme="minorHAnsi" w:cstheme="minorBidi"/>
              <w:noProof/>
              <w:lang w:val="sk-SK" w:eastAsia="sk-SK"/>
            </w:rPr>
          </w:pPr>
          <w:r w:rsidRPr="00FE5A7B">
            <w:rPr>
              <w:noProof/>
              <w14:scene3d>
                <w14:camera w14:prst="orthographicFront"/>
                <w14:lightRig w14:rig="threePt" w14:dir="t">
                  <w14:rot w14:lat="0" w14:lon="0" w14:rev="0"/>
                </w14:lightRig>
              </w14:scene3d>
            </w:rPr>
            <w:t>1.5</w:t>
          </w:r>
          <w:r>
            <w:rPr>
              <w:rFonts w:asciiTheme="minorHAnsi" w:hAnsiTheme="minorHAnsi" w:cstheme="minorBidi"/>
              <w:noProof/>
              <w:lang w:val="sk-SK" w:eastAsia="sk-SK"/>
            </w:rPr>
            <w:tab/>
          </w:r>
          <w:r>
            <w:rPr>
              <w:noProof/>
            </w:rPr>
            <w:t>Úspešné AR hry</w:t>
          </w:r>
          <w:r>
            <w:rPr>
              <w:noProof/>
            </w:rPr>
            <w:tab/>
          </w:r>
          <w:r>
            <w:rPr>
              <w:noProof/>
            </w:rPr>
            <w:fldChar w:fldCharType="begin"/>
          </w:r>
          <w:r>
            <w:rPr>
              <w:noProof/>
            </w:rPr>
            <w:instrText xml:space="preserve"> PAGEREF _Toc481014378 \h </w:instrText>
          </w:r>
          <w:r>
            <w:rPr>
              <w:noProof/>
            </w:rPr>
          </w:r>
          <w:r>
            <w:rPr>
              <w:noProof/>
            </w:rPr>
            <w:fldChar w:fldCharType="separate"/>
          </w:r>
          <w:r>
            <w:rPr>
              <w:noProof/>
            </w:rPr>
            <w:t>11</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1.5.1</w:t>
          </w:r>
          <w:r>
            <w:rPr>
              <w:rFonts w:asciiTheme="minorHAnsi" w:hAnsiTheme="minorHAnsi" w:cstheme="minorBidi"/>
              <w:noProof/>
              <w:lang w:val="sk-SK" w:eastAsia="sk-SK"/>
            </w:rPr>
            <w:tab/>
          </w:r>
          <w:r>
            <w:rPr>
              <w:noProof/>
            </w:rPr>
            <w:t>Ingress</w:t>
          </w:r>
          <w:r>
            <w:rPr>
              <w:noProof/>
            </w:rPr>
            <w:tab/>
          </w:r>
          <w:r>
            <w:rPr>
              <w:noProof/>
            </w:rPr>
            <w:fldChar w:fldCharType="begin"/>
          </w:r>
          <w:r>
            <w:rPr>
              <w:noProof/>
            </w:rPr>
            <w:instrText xml:space="preserve"> PAGEREF _Toc481014379 \h </w:instrText>
          </w:r>
          <w:r>
            <w:rPr>
              <w:noProof/>
            </w:rPr>
          </w:r>
          <w:r>
            <w:rPr>
              <w:noProof/>
            </w:rPr>
            <w:fldChar w:fldCharType="separate"/>
          </w:r>
          <w:r>
            <w:rPr>
              <w:noProof/>
            </w:rPr>
            <w:t>11</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1.5.2</w:t>
          </w:r>
          <w:r>
            <w:rPr>
              <w:rFonts w:asciiTheme="minorHAnsi" w:hAnsiTheme="minorHAnsi" w:cstheme="minorBidi"/>
              <w:noProof/>
              <w:lang w:val="sk-SK" w:eastAsia="sk-SK"/>
            </w:rPr>
            <w:tab/>
          </w:r>
          <w:r>
            <w:rPr>
              <w:noProof/>
            </w:rPr>
            <w:t>Pokémon GO</w:t>
          </w:r>
          <w:r>
            <w:rPr>
              <w:noProof/>
            </w:rPr>
            <w:tab/>
          </w:r>
          <w:r>
            <w:rPr>
              <w:noProof/>
            </w:rPr>
            <w:fldChar w:fldCharType="begin"/>
          </w:r>
          <w:r>
            <w:rPr>
              <w:noProof/>
            </w:rPr>
            <w:instrText xml:space="preserve"> PAGEREF _Toc481014380 \h </w:instrText>
          </w:r>
          <w:r>
            <w:rPr>
              <w:noProof/>
            </w:rPr>
          </w:r>
          <w:r>
            <w:rPr>
              <w:noProof/>
            </w:rPr>
            <w:fldChar w:fldCharType="separate"/>
          </w:r>
          <w:r>
            <w:rPr>
              <w:noProof/>
            </w:rPr>
            <w:t>11</w:t>
          </w:r>
          <w:r>
            <w:rPr>
              <w:noProof/>
            </w:rPr>
            <w:fldChar w:fldCharType="end"/>
          </w:r>
        </w:p>
        <w:p w:rsidR="009437E4" w:rsidRDefault="009437E4">
          <w:pPr>
            <w:pStyle w:val="Obsah2"/>
            <w:tabs>
              <w:tab w:val="left" w:pos="851"/>
              <w:tab w:val="right" w:leader="dot" w:pos="8777"/>
            </w:tabs>
            <w:rPr>
              <w:rFonts w:asciiTheme="minorHAnsi" w:hAnsiTheme="minorHAnsi" w:cstheme="minorBidi"/>
              <w:noProof/>
              <w:lang w:val="sk-SK" w:eastAsia="sk-SK"/>
            </w:rPr>
          </w:pPr>
          <w:r w:rsidRPr="00FE5A7B">
            <w:rPr>
              <w:noProof/>
              <w14:scene3d>
                <w14:camera w14:prst="orthographicFront"/>
                <w14:lightRig w14:rig="threePt" w14:dir="t">
                  <w14:rot w14:lat="0" w14:lon="0" w14:rev="0"/>
                </w14:lightRig>
              </w14:scene3d>
            </w:rPr>
            <w:t>1.6</w:t>
          </w:r>
          <w:r>
            <w:rPr>
              <w:rFonts w:asciiTheme="minorHAnsi" w:hAnsiTheme="minorHAnsi" w:cstheme="minorBidi"/>
              <w:noProof/>
              <w:lang w:val="sk-SK" w:eastAsia="sk-SK"/>
            </w:rPr>
            <w:tab/>
          </w:r>
          <w:r>
            <w:rPr>
              <w:noProof/>
            </w:rPr>
            <w:t>Uskutočnené experimenty</w:t>
          </w:r>
          <w:r>
            <w:rPr>
              <w:noProof/>
            </w:rPr>
            <w:tab/>
          </w:r>
          <w:r>
            <w:rPr>
              <w:noProof/>
            </w:rPr>
            <w:fldChar w:fldCharType="begin"/>
          </w:r>
          <w:r>
            <w:rPr>
              <w:noProof/>
            </w:rPr>
            <w:instrText xml:space="preserve"> PAGEREF _Toc481014381 \h </w:instrText>
          </w:r>
          <w:r>
            <w:rPr>
              <w:noProof/>
            </w:rPr>
          </w:r>
          <w:r>
            <w:rPr>
              <w:noProof/>
            </w:rPr>
            <w:fldChar w:fldCharType="separate"/>
          </w:r>
          <w:r>
            <w:rPr>
              <w:noProof/>
            </w:rPr>
            <w:t>11</w:t>
          </w:r>
          <w:r>
            <w:rPr>
              <w:noProof/>
            </w:rPr>
            <w:fldChar w:fldCharType="end"/>
          </w:r>
        </w:p>
        <w:p w:rsidR="009437E4" w:rsidRDefault="009437E4">
          <w:pPr>
            <w:pStyle w:val="Obsah2"/>
            <w:tabs>
              <w:tab w:val="left" w:pos="851"/>
              <w:tab w:val="right" w:leader="dot" w:pos="8777"/>
            </w:tabs>
            <w:rPr>
              <w:rFonts w:asciiTheme="minorHAnsi" w:hAnsiTheme="minorHAnsi" w:cstheme="minorBidi"/>
              <w:noProof/>
              <w:lang w:val="sk-SK" w:eastAsia="sk-SK"/>
            </w:rPr>
          </w:pPr>
          <w:r w:rsidRPr="00FE5A7B">
            <w:rPr>
              <w:noProof/>
              <w14:scene3d>
                <w14:camera w14:prst="orthographicFront"/>
                <w14:lightRig w14:rig="threePt" w14:dir="t">
                  <w14:rot w14:lat="0" w14:lon="0" w14:rev="0"/>
                </w14:lightRig>
              </w14:scene3d>
            </w:rPr>
            <w:t>1.7</w:t>
          </w:r>
          <w:r>
            <w:rPr>
              <w:rFonts w:asciiTheme="minorHAnsi" w:hAnsiTheme="minorHAnsi" w:cstheme="minorBidi"/>
              <w:noProof/>
              <w:lang w:val="sk-SK" w:eastAsia="sk-SK"/>
            </w:rPr>
            <w:tab/>
          </w:r>
          <w:r>
            <w:rPr>
              <w:noProof/>
            </w:rPr>
            <w:t>Dostupné riešenia</w:t>
          </w:r>
          <w:r>
            <w:rPr>
              <w:noProof/>
            </w:rPr>
            <w:tab/>
          </w:r>
          <w:r>
            <w:rPr>
              <w:noProof/>
            </w:rPr>
            <w:fldChar w:fldCharType="begin"/>
          </w:r>
          <w:r>
            <w:rPr>
              <w:noProof/>
            </w:rPr>
            <w:instrText xml:space="preserve"> PAGEREF _Toc481014382 \h </w:instrText>
          </w:r>
          <w:r>
            <w:rPr>
              <w:noProof/>
            </w:rPr>
          </w:r>
          <w:r>
            <w:rPr>
              <w:noProof/>
            </w:rPr>
            <w:fldChar w:fldCharType="separate"/>
          </w:r>
          <w:r>
            <w:rPr>
              <w:noProof/>
            </w:rPr>
            <w:t>11</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1.7.1</w:t>
          </w:r>
          <w:r>
            <w:rPr>
              <w:rFonts w:asciiTheme="minorHAnsi" w:hAnsiTheme="minorHAnsi" w:cstheme="minorBidi"/>
              <w:noProof/>
              <w:lang w:val="sk-SK" w:eastAsia="sk-SK"/>
            </w:rPr>
            <w:tab/>
          </w:r>
          <w:r>
            <w:rPr>
              <w:noProof/>
            </w:rPr>
            <w:t>Vuforia</w:t>
          </w:r>
          <w:r>
            <w:rPr>
              <w:noProof/>
            </w:rPr>
            <w:tab/>
          </w:r>
          <w:r>
            <w:rPr>
              <w:noProof/>
            </w:rPr>
            <w:fldChar w:fldCharType="begin"/>
          </w:r>
          <w:r>
            <w:rPr>
              <w:noProof/>
            </w:rPr>
            <w:instrText xml:space="preserve"> PAGEREF _Toc481014383 \h </w:instrText>
          </w:r>
          <w:r>
            <w:rPr>
              <w:noProof/>
            </w:rPr>
          </w:r>
          <w:r>
            <w:rPr>
              <w:noProof/>
            </w:rPr>
            <w:fldChar w:fldCharType="separate"/>
          </w:r>
          <w:r>
            <w:rPr>
              <w:noProof/>
            </w:rPr>
            <w:t>11</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1.7.2</w:t>
          </w:r>
          <w:r>
            <w:rPr>
              <w:rFonts w:asciiTheme="minorHAnsi" w:hAnsiTheme="minorHAnsi" w:cstheme="minorBidi"/>
              <w:noProof/>
              <w:lang w:val="sk-SK" w:eastAsia="sk-SK"/>
            </w:rPr>
            <w:tab/>
          </w:r>
          <w:r>
            <w:rPr>
              <w:noProof/>
            </w:rPr>
            <w:t>EasyAR</w:t>
          </w:r>
          <w:r>
            <w:rPr>
              <w:noProof/>
            </w:rPr>
            <w:tab/>
          </w:r>
          <w:r>
            <w:rPr>
              <w:noProof/>
            </w:rPr>
            <w:fldChar w:fldCharType="begin"/>
          </w:r>
          <w:r>
            <w:rPr>
              <w:noProof/>
            </w:rPr>
            <w:instrText xml:space="preserve"> PAGEREF _Toc481014384 \h </w:instrText>
          </w:r>
          <w:r>
            <w:rPr>
              <w:noProof/>
            </w:rPr>
          </w:r>
          <w:r>
            <w:rPr>
              <w:noProof/>
            </w:rPr>
            <w:fldChar w:fldCharType="separate"/>
          </w:r>
          <w:r>
            <w:rPr>
              <w:noProof/>
            </w:rPr>
            <w:t>12</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1.7.3</w:t>
          </w:r>
          <w:r>
            <w:rPr>
              <w:rFonts w:asciiTheme="minorHAnsi" w:hAnsiTheme="minorHAnsi" w:cstheme="minorBidi"/>
              <w:noProof/>
              <w:lang w:val="sk-SK" w:eastAsia="sk-SK"/>
            </w:rPr>
            <w:tab/>
          </w:r>
          <w:r>
            <w:rPr>
              <w:noProof/>
            </w:rPr>
            <w:t>Wikitude</w:t>
          </w:r>
          <w:r>
            <w:rPr>
              <w:noProof/>
            </w:rPr>
            <w:tab/>
          </w:r>
          <w:r>
            <w:rPr>
              <w:noProof/>
            </w:rPr>
            <w:fldChar w:fldCharType="begin"/>
          </w:r>
          <w:r>
            <w:rPr>
              <w:noProof/>
            </w:rPr>
            <w:instrText xml:space="preserve"> PAGEREF _Toc481014385 \h </w:instrText>
          </w:r>
          <w:r>
            <w:rPr>
              <w:noProof/>
            </w:rPr>
          </w:r>
          <w:r>
            <w:rPr>
              <w:noProof/>
            </w:rPr>
            <w:fldChar w:fldCharType="separate"/>
          </w:r>
          <w:r>
            <w:rPr>
              <w:noProof/>
            </w:rPr>
            <w:t>12</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1.7.4</w:t>
          </w:r>
          <w:r>
            <w:rPr>
              <w:rFonts w:asciiTheme="minorHAnsi" w:hAnsiTheme="minorHAnsi" w:cstheme="minorBidi"/>
              <w:noProof/>
              <w:lang w:val="sk-SK" w:eastAsia="sk-SK"/>
            </w:rPr>
            <w:tab/>
          </w:r>
          <w:r>
            <w:rPr>
              <w:noProof/>
            </w:rPr>
            <w:t>ARToolKit</w:t>
          </w:r>
          <w:r>
            <w:rPr>
              <w:noProof/>
            </w:rPr>
            <w:tab/>
          </w:r>
          <w:r>
            <w:rPr>
              <w:noProof/>
            </w:rPr>
            <w:fldChar w:fldCharType="begin"/>
          </w:r>
          <w:r>
            <w:rPr>
              <w:noProof/>
            </w:rPr>
            <w:instrText xml:space="preserve"> PAGEREF _Toc481014386 \h </w:instrText>
          </w:r>
          <w:r>
            <w:rPr>
              <w:noProof/>
            </w:rPr>
          </w:r>
          <w:r>
            <w:rPr>
              <w:noProof/>
            </w:rPr>
            <w:fldChar w:fldCharType="separate"/>
          </w:r>
          <w:r>
            <w:rPr>
              <w:noProof/>
            </w:rPr>
            <w:t>13</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lastRenderedPageBreak/>
            <w:t>1.7.5</w:t>
          </w:r>
          <w:r>
            <w:rPr>
              <w:rFonts w:asciiTheme="minorHAnsi" w:hAnsiTheme="minorHAnsi" w:cstheme="minorBidi"/>
              <w:noProof/>
              <w:lang w:val="sk-SK" w:eastAsia="sk-SK"/>
            </w:rPr>
            <w:tab/>
          </w:r>
          <w:r>
            <w:rPr>
              <w:noProof/>
            </w:rPr>
            <w:t>Kudan</w:t>
          </w:r>
          <w:r>
            <w:rPr>
              <w:noProof/>
            </w:rPr>
            <w:tab/>
          </w:r>
          <w:r>
            <w:rPr>
              <w:noProof/>
            </w:rPr>
            <w:fldChar w:fldCharType="begin"/>
          </w:r>
          <w:r>
            <w:rPr>
              <w:noProof/>
            </w:rPr>
            <w:instrText xml:space="preserve"> PAGEREF _Toc481014387 \h </w:instrText>
          </w:r>
          <w:r>
            <w:rPr>
              <w:noProof/>
            </w:rPr>
          </w:r>
          <w:r>
            <w:rPr>
              <w:noProof/>
            </w:rPr>
            <w:fldChar w:fldCharType="separate"/>
          </w:r>
          <w:r>
            <w:rPr>
              <w:noProof/>
            </w:rPr>
            <w:t>13</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1.7.6</w:t>
          </w:r>
          <w:r>
            <w:rPr>
              <w:rFonts w:asciiTheme="minorHAnsi" w:hAnsiTheme="minorHAnsi" w:cstheme="minorBidi"/>
              <w:noProof/>
              <w:lang w:val="sk-SK" w:eastAsia="sk-SK"/>
            </w:rPr>
            <w:tab/>
          </w:r>
          <w:r>
            <w:rPr>
              <w:noProof/>
            </w:rPr>
            <w:t>Maxst</w:t>
          </w:r>
          <w:r>
            <w:rPr>
              <w:noProof/>
            </w:rPr>
            <w:tab/>
          </w:r>
          <w:r>
            <w:rPr>
              <w:noProof/>
            </w:rPr>
            <w:fldChar w:fldCharType="begin"/>
          </w:r>
          <w:r>
            <w:rPr>
              <w:noProof/>
            </w:rPr>
            <w:instrText xml:space="preserve"> PAGEREF _Toc481014388 \h </w:instrText>
          </w:r>
          <w:r>
            <w:rPr>
              <w:noProof/>
            </w:rPr>
          </w:r>
          <w:r>
            <w:rPr>
              <w:noProof/>
            </w:rPr>
            <w:fldChar w:fldCharType="separate"/>
          </w:r>
          <w:r>
            <w:rPr>
              <w:noProof/>
            </w:rPr>
            <w:t>13</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1.7.7</w:t>
          </w:r>
          <w:r>
            <w:rPr>
              <w:rFonts w:asciiTheme="minorHAnsi" w:hAnsiTheme="minorHAnsi" w:cstheme="minorBidi"/>
              <w:noProof/>
              <w:lang w:val="sk-SK" w:eastAsia="sk-SK"/>
            </w:rPr>
            <w:tab/>
          </w:r>
          <w:r>
            <w:rPr>
              <w:noProof/>
            </w:rPr>
            <w:t>Xzimg</w:t>
          </w:r>
          <w:r>
            <w:rPr>
              <w:noProof/>
            </w:rPr>
            <w:tab/>
          </w:r>
          <w:r>
            <w:rPr>
              <w:noProof/>
            </w:rPr>
            <w:fldChar w:fldCharType="begin"/>
          </w:r>
          <w:r>
            <w:rPr>
              <w:noProof/>
            </w:rPr>
            <w:instrText xml:space="preserve"> PAGEREF _Toc481014389 \h </w:instrText>
          </w:r>
          <w:r>
            <w:rPr>
              <w:noProof/>
            </w:rPr>
          </w:r>
          <w:r>
            <w:rPr>
              <w:noProof/>
            </w:rPr>
            <w:fldChar w:fldCharType="separate"/>
          </w:r>
          <w:r>
            <w:rPr>
              <w:noProof/>
            </w:rPr>
            <w:t>14</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1.7.8</w:t>
          </w:r>
          <w:r>
            <w:rPr>
              <w:rFonts w:asciiTheme="minorHAnsi" w:hAnsiTheme="minorHAnsi" w:cstheme="minorBidi"/>
              <w:noProof/>
              <w:lang w:val="sk-SK" w:eastAsia="sk-SK"/>
            </w:rPr>
            <w:tab/>
          </w:r>
          <w:r>
            <w:rPr>
              <w:noProof/>
            </w:rPr>
            <w:t>NyARToolkit</w:t>
          </w:r>
          <w:r>
            <w:rPr>
              <w:noProof/>
            </w:rPr>
            <w:tab/>
          </w:r>
          <w:r>
            <w:rPr>
              <w:noProof/>
            </w:rPr>
            <w:fldChar w:fldCharType="begin"/>
          </w:r>
          <w:r>
            <w:rPr>
              <w:noProof/>
            </w:rPr>
            <w:instrText xml:space="preserve"> PAGEREF _Toc481014390 \h </w:instrText>
          </w:r>
          <w:r>
            <w:rPr>
              <w:noProof/>
            </w:rPr>
          </w:r>
          <w:r>
            <w:rPr>
              <w:noProof/>
            </w:rPr>
            <w:fldChar w:fldCharType="separate"/>
          </w:r>
          <w:r>
            <w:rPr>
              <w:noProof/>
            </w:rPr>
            <w:t>15</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1.7.9</w:t>
          </w:r>
          <w:r>
            <w:rPr>
              <w:rFonts w:asciiTheme="minorHAnsi" w:hAnsiTheme="minorHAnsi" w:cstheme="minorBidi"/>
              <w:noProof/>
              <w:lang w:val="sk-SK" w:eastAsia="sk-SK"/>
            </w:rPr>
            <w:tab/>
          </w:r>
          <w:r>
            <w:rPr>
              <w:noProof/>
            </w:rPr>
            <w:t>Porovnanie riešení</w:t>
          </w:r>
          <w:r>
            <w:rPr>
              <w:noProof/>
            </w:rPr>
            <w:tab/>
          </w:r>
          <w:r>
            <w:rPr>
              <w:noProof/>
            </w:rPr>
            <w:fldChar w:fldCharType="begin"/>
          </w:r>
          <w:r>
            <w:rPr>
              <w:noProof/>
            </w:rPr>
            <w:instrText xml:space="preserve"> PAGEREF _Toc481014391 \h </w:instrText>
          </w:r>
          <w:r>
            <w:rPr>
              <w:noProof/>
            </w:rPr>
          </w:r>
          <w:r>
            <w:rPr>
              <w:noProof/>
            </w:rPr>
            <w:fldChar w:fldCharType="separate"/>
          </w:r>
          <w:r>
            <w:rPr>
              <w:noProof/>
            </w:rPr>
            <w:t>15</w:t>
          </w:r>
          <w:r>
            <w:rPr>
              <w:noProof/>
            </w:rPr>
            <w:fldChar w:fldCharType="end"/>
          </w:r>
        </w:p>
        <w:p w:rsidR="009437E4" w:rsidRDefault="009437E4">
          <w:pPr>
            <w:pStyle w:val="Obsah1"/>
            <w:rPr>
              <w:rFonts w:asciiTheme="minorHAnsi" w:hAnsiTheme="minorHAnsi" w:cstheme="minorBidi"/>
              <w:b w:val="0"/>
              <w:noProof/>
              <w:sz w:val="22"/>
              <w:szCs w:val="22"/>
              <w:lang w:val="sk-SK" w:eastAsia="sk-SK"/>
            </w:rPr>
          </w:pPr>
          <w:r>
            <w:rPr>
              <w:noProof/>
            </w:rPr>
            <w:t>2</w:t>
          </w:r>
          <w:r>
            <w:rPr>
              <w:rFonts w:asciiTheme="minorHAnsi" w:hAnsiTheme="minorHAnsi" w:cstheme="minorBidi"/>
              <w:b w:val="0"/>
              <w:noProof/>
              <w:sz w:val="22"/>
              <w:szCs w:val="22"/>
              <w:lang w:val="sk-SK" w:eastAsia="sk-SK"/>
            </w:rPr>
            <w:tab/>
          </w:r>
          <w:r>
            <w:rPr>
              <w:noProof/>
            </w:rPr>
            <w:t>Scenár hry</w:t>
          </w:r>
          <w:r>
            <w:rPr>
              <w:noProof/>
            </w:rPr>
            <w:tab/>
          </w:r>
          <w:r>
            <w:rPr>
              <w:noProof/>
            </w:rPr>
            <w:fldChar w:fldCharType="begin"/>
          </w:r>
          <w:r>
            <w:rPr>
              <w:noProof/>
            </w:rPr>
            <w:instrText xml:space="preserve"> PAGEREF _Toc481014392 \h </w:instrText>
          </w:r>
          <w:r>
            <w:rPr>
              <w:noProof/>
            </w:rPr>
          </w:r>
          <w:r>
            <w:rPr>
              <w:noProof/>
            </w:rPr>
            <w:fldChar w:fldCharType="separate"/>
          </w:r>
          <w:r>
            <w:rPr>
              <w:noProof/>
            </w:rPr>
            <w:t>17</w:t>
          </w:r>
          <w:r>
            <w:rPr>
              <w:noProof/>
            </w:rPr>
            <w:fldChar w:fldCharType="end"/>
          </w:r>
        </w:p>
        <w:p w:rsidR="009437E4" w:rsidRDefault="009437E4">
          <w:pPr>
            <w:pStyle w:val="Obsah2"/>
            <w:tabs>
              <w:tab w:val="left" w:pos="851"/>
              <w:tab w:val="right" w:leader="dot" w:pos="8777"/>
            </w:tabs>
            <w:rPr>
              <w:rFonts w:asciiTheme="minorHAnsi" w:hAnsiTheme="minorHAnsi" w:cstheme="minorBidi"/>
              <w:noProof/>
              <w:lang w:val="sk-SK" w:eastAsia="sk-SK"/>
            </w:rPr>
          </w:pPr>
          <w:r w:rsidRPr="00FE5A7B">
            <w:rPr>
              <w:noProof/>
              <w14:scene3d>
                <w14:camera w14:prst="orthographicFront"/>
                <w14:lightRig w14:rig="threePt" w14:dir="t">
                  <w14:rot w14:lat="0" w14:lon="0" w14:rev="0"/>
                </w14:lightRig>
              </w14:scene3d>
            </w:rPr>
            <w:t>2.1</w:t>
          </w:r>
          <w:r>
            <w:rPr>
              <w:rFonts w:asciiTheme="minorHAnsi" w:hAnsiTheme="minorHAnsi" w:cstheme="minorBidi"/>
              <w:noProof/>
              <w:lang w:val="sk-SK" w:eastAsia="sk-SK"/>
            </w:rPr>
            <w:tab/>
          </w:r>
          <w:r>
            <w:rPr>
              <w:noProof/>
            </w:rPr>
            <w:t>Pravidlá písania herných scenárov</w:t>
          </w:r>
          <w:r>
            <w:rPr>
              <w:noProof/>
            </w:rPr>
            <w:tab/>
          </w:r>
          <w:r>
            <w:rPr>
              <w:noProof/>
            </w:rPr>
            <w:fldChar w:fldCharType="begin"/>
          </w:r>
          <w:r>
            <w:rPr>
              <w:noProof/>
            </w:rPr>
            <w:instrText xml:space="preserve"> PAGEREF _Toc481014393 \h </w:instrText>
          </w:r>
          <w:r>
            <w:rPr>
              <w:noProof/>
            </w:rPr>
          </w:r>
          <w:r>
            <w:rPr>
              <w:noProof/>
            </w:rPr>
            <w:fldChar w:fldCharType="separate"/>
          </w:r>
          <w:r>
            <w:rPr>
              <w:noProof/>
            </w:rPr>
            <w:t>17</w:t>
          </w:r>
          <w:r>
            <w:rPr>
              <w:noProof/>
            </w:rPr>
            <w:fldChar w:fldCharType="end"/>
          </w:r>
        </w:p>
        <w:p w:rsidR="009437E4" w:rsidRDefault="009437E4">
          <w:pPr>
            <w:pStyle w:val="Obsah2"/>
            <w:tabs>
              <w:tab w:val="left" w:pos="851"/>
              <w:tab w:val="right" w:leader="dot" w:pos="8777"/>
            </w:tabs>
            <w:rPr>
              <w:rFonts w:asciiTheme="minorHAnsi" w:hAnsiTheme="minorHAnsi" w:cstheme="minorBidi"/>
              <w:noProof/>
              <w:lang w:val="sk-SK" w:eastAsia="sk-SK"/>
            </w:rPr>
          </w:pPr>
          <w:r w:rsidRPr="00FE5A7B">
            <w:rPr>
              <w:noProof/>
              <w14:scene3d>
                <w14:camera w14:prst="orthographicFront"/>
                <w14:lightRig w14:rig="threePt" w14:dir="t">
                  <w14:rot w14:lat="0" w14:lon="0" w14:rev="0"/>
                </w14:lightRig>
              </w14:scene3d>
            </w:rPr>
            <w:t>2.2</w:t>
          </w:r>
          <w:r>
            <w:rPr>
              <w:rFonts w:asciiTheme="minorHAnsi" w:hAnsiTheme="minorHAnsi" w:cstheme="minorBidi"/>
              <w:noProof/>
              <w:lang w:val="sk-SK" w:eastAsia="sk-SK"/>
            </w:rPr>
            <w:tab/>
          </w:r>
          <w:r>
            <w:rPr>
              <w:noProof/>
            </w:rPr>
            <w:t>Návrh scenára</w:t>
          </w:r>
          <w:r>
            <w:rPr>
              <w:noProof/>
            </w:rPr>
            <w:tab/>
          </w:r>
          <w:r>
            <w:rPr>
              <w:noProof/>
            </w:rPr>
            <w:fldChar w:fldCharType="begin"/>
          </w:r>
          <w:r>
            <w:rPr>
              <w:noProof/>
            </w:rPr>
            <w:instrText xml:space="preserve"> PAGEREF _Toc481014394 \h </w:instrText>
          </w:r>
          <w:r>
            <w:rPr>
              <w:noProof/>
            </w:rPr>
          </w:r>
          <w:r>
            <w:rPr>
              <w:noProof/>
            </w:rPr>
            <w:fldChar w:fldCharType="separate"/>
          </w:r>
          <w:r>
            <w:rPr>
              <w:noProof/>
            </w:rPr>
            <w:t>17</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2.2.1</w:t>
          </w:r>
          <w:r>
            <w:rPr>
              <w:rFonts w:asciiTheme="minorHAnsi" w:hAnsiTheme="minorHAnsi" w:cstheme="minorBidi"/>
              <w:noProof/>
              <w:lang w:val="sk-SK" w:eastAsia="sk-SK"/>
            </w:rPr>
            <w:tab/>
          </w:r>
          <w:r>
            <w:rPr>
              <w:noProof/>
            </w:rPr>
            <w:t>Scenár hry</w:t>
          </w:r>
          <w:r>
            <w:rPr>
              <w:noProof/>
            </w:rPr>
            <w:tab/>
          </w:r>
          <w:r>
            <w:rPr>
              <w:noProof/>
            </w:rPr>
            <w:fldChar w:fldCharType="begin"/>
          </w:r>
          <w:r>
            <w:rPr>
              <w:noProof/>
            </w:rPr>
            <w:instrText xml:space="preserve"> PAGEREF _Toc481014395 \h </w:instrText>
          </w:r>
          <w:r>
            <w:rPr>
              <w:noProof/>
            </w:rPr>
          </w:r>
          <w:r>
            <w:rPr>
              <w:noProof/>
            </w:rPr>
            <w:fldChar w:fldCharType="separate"/>
          </w:r>
          <w:r>
            <w:rPr>
              <w:noProof/>
            </w:rPr>
            <w:t>17</w:t>
          </w:r>
          <w:r>
            <w:rPr>
              <w:noProof/>
            </w:rPr>
            <w:fldChar w:fldCharType="end"/>
          </w:r>
        </w:p>
        <w:p w:rsidR="009437E4" w:rsidRDefault="009437E4">
          <w:pPr>
            <w:pStyle w:val="Obsah1"/>
            <w:rPr>
              <w:rFonts w:asciiTheme="minorHAnsi" w:hAnsiTheme="minorHAnsi" w:cstheme="minorBidi"/>
              <w:b w:val="0"/>
              <w:noProof/>
              <w:sz w:val="22"/>
              <w:szCs w:val="22"/>
              <w:lang w:val="sk-SK" w:eastAsia="sk-SK"/>
            </w:rPr>
          </w:pPr>
          <w:r>
            <w:rPr>
              <w:noProof/>
            </w:rPr>
            <w:t>3</w:t>
          </w:r>
          <w:r>
            <w:rPr>
              <w:rFonts w:asciiTheme="minorHAnsi" w:hAnsiTheme="minorHAnsi" w:cstheme="minorBidi"/>
              <w:b w:val="0"/>
              <w:noProof/>
              <w:sz w:val="22"/>
              <w:szCs w:val="22"/>
              <w:lang w:val="sk-SK" w:eastAsia="sk-SK"/>
            </w:rPr>
            <w:tab/>
          </w:r>
          <w:r>
            <w:rPr>
              <w:noProof/>
            </w:rPr>
            <w:t>Opis riešenia</w:t>
          </w:r>
          <w:r>
            <w:rPr>
              <w:noProof/>
            </w:rPr>
            <w:tab/>
          </w:r>
          <w:r>
            <w:rPr>
              <w:noProof/>
            </w:rPr>
            <w:fldChar w:fldCharType="begin"/>
          </w:r>
          <w:r>
            <w:rPr>
              <w:noProof/>
            </w:rPr>
            <w:instrText xml:space="preserve"> PAGEREF _Toc481014396 \h </w:instrText>
          </w:r>
          <w:r>
            <w:rPr>
              <w:noProof/>
            </w:rPr>
          </w:r>
          <w:r>
            <w:rPr>
              <w:noProof/>
            </w:rPr>
            <w:fldChar w:fldCharType="separate"/>
          </w:r>
          <w:r>
            <w:rPr>
              <w:noProof/>
            </w:rPr>
            <w:t>20</w:t>
          </w:r>
          <w:r>
            <w:rPr>
              <w:noProof/>
            </w:rPr>
            <w:fldChar w:fldCharType="end"/>
          </w:r>
        </w:p>
        <w:p w:rsidR="009437E4" w:rsidRDefault="009437E4">
          <w:pPr>
            <w:pStyle w:val="Obsah2"/>
            <w:tabs>
              <w:tab w:val="left" w:pos="851"/>
              <w:tab w:val="right" w:leader="dot" w:pos="8777"/>
            </w:tabs>
            <w:rPr>
              <w:rFonts w:asciiTheme="minorHAnsi" w:hAnsiTheme="minorHAnsi" w:cstheme="minorBidi"/>
              <w:noProof/>
              <w:lang w:val="sk-SK" w:eastAsia="sk-SK"/>
            </w:rPr>
          </w:pPr>
          <w:r w:rsidRPr="00FE5A7B">
            <w:rPr>
              <w:noProof/>
              <w14:scene3d>
                <w14:camera w14:prst="orthographicFront"/>
                <w14:lightRig w14:rig="threePt" w14:dir="t">
                  <w14:rot w14:lat="0" w14:lon="0" w14:rev="0"/>
                </w14:lightRig>
              </w14:scene3d>
            </w:rPr>
            <w:t>3.1</w:t>
          </w:r>
          <w:r>
            <w:rPr>
              <w:rFonts w:asciiTheme="minorHAnsi" w:hAnsiTheme="minorHAnsi" w:cstheme="minorBidi"/>
              <w:noProof/>
              <w:lang w:val="sk-SK" w:eastAsia="sk-SK"/>
            </w:rPr>
            <w:tab/>
          </w:r>
          <w:r>
            <w:rPr>
              <w:noProof/>
            </w:rPr>
            <w:t>Predpoklady</w:t>
          </w:r>
          <w:r>
            <w:rPr>
              <w:noProof/>
            </w:rPr>
            <w:tab/>
          </w:r>
          <w:r>
            <w:rPr>
              <w:noProof/>
            </w:rPr>
            <w:fldChar w:fldCharType="begin"/>
          </w:r>
          <w:r>
            <w:rPr>
              <w:noProof/>
            </w:rPr>
            <w:instrText xml:space="preserve"> PAGEREF _Toc481014397 \h </w:instrText>
          </w:r>
          <w:r>
            <w:rPr>
              <w:noProof/>
            </w:rPr>
          </w:r>
          <w:r>
            <w:rPr>
              <w:noProof/>
            </w:rPr>
            <w:fldChar w:fldCharType="separate"/>
          </w:r>
          <w:r>
            <w:rPr>
              <w:noProof/>
            </w:rPr>
            <w:t>20</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3.1.1</w:t>
          </w:r>
          <w:r>
            <w:rPr>
              <w:rFonts w:asciiTheme="minorHAnsi" w:hAnsiTheme="minorHAnsi" w:cstheme="minorBidi"/>
              <w:noProof/>
              <w:lang w:val="sk-SK" w:eastAsia="sk-SK"/>
            </w:rPr>
            <w:tab/>
          </w:r>
          <w:r>
            <w:rPr>
              <w:noProof/>
            </w:rPr>
            <w:t>Používateľom definované značky</w:t>
          </w:r>
          <w:r>
            <w:rPr>
              <w:noProof/>
            </w:rPr>
            <w:tab/>
          </w:r>
          <w:r>
            <w:rPr>
              <w:noProof/>
            </w:rPr>
            <w:fldChar w:fldCharType="begin"/>
          </w:r>
          <w:r>
            <w:rPr>
              <w:noProof/>
            </w:rPr>
            <w:instrText xml:space="preserve"> PAGEREF _Toc481014398 \h </w:instrText>
          </w:r>
          <w:r>
            <w:rPr>
              <w:noProof/>
            </w:rPr>
          </w:r>
          <w:r>
            <w:rPr>
              <w:noProof/>
            </w:rPr>
            <w:fldChar w:fldCharType="separate"/>
          </w:r>
          <w:r>
            <w:rPr>
              <w:noProof/>
            </w:rPr>
            <w:t>20</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3.1.2</w:t>
          </w:r>
          <w:r>
            <w:rPr>
              <w:rFonts w:asciiTheme="minorHAnsi" w:hAnsiTheme="minorHAnsi" w:cstheme="minorBidi"/>
              <w:noProof/>
              <w:lang w:val="sk-SK" w:eastAsia="sk-SK"/>
            </w:rPr>
            <w:tab/>
          </w:r>
          <w:r>
            <w:rPr>
              <w:noProof/>
            </w:rPr>
            <w:t>Vytvorenie a spravovanie online databázy značiek</w:t>
          </w:r>
          <w:r>
            <w:rPr>
              <w:noProof/>
            </w:rPr>
            <w:tab/>
          </w:r>
          <w:r>
            <w:rPr>
              <w:noProof/>
            </w:rPr>
            <w:fldChar w:fldCharType="begin"/>
          </w:r>
          <w:r>
            <w:rPr>
              <w:noProof/>
            </w:rPr>
            <w:instrText xml:space="preserve"> PAGEREF _Toc481014399 \h </w:instrText>
          </w:r>
          <w:r>
            <w:rPr>
              <w:noProof/>
            </w:rPr>
          </w:r>
          <w:r>
            <w:rPr>
              <w:noProof/>
            </w:rPr>
            <w:fldChar w:fldCharType="separate"/>
          </w:r>
          <w:r>
            <w:rPr>
              <w:noProof/>
            </w:rPr>
            <w:t>20</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3.1.3</w:t>
          </w:r>
          <w:r>
            <w:rPr>
              <w:rFonts w:asciiTheme="minorHAnsi" w:hAnsiTheme="minorHAnsi" w:cstheme="minorBidi"/>
              <w:noProof/>
              <w:lang w:val="sk-SK" w:eastAsia="sk-SK"/>
            </w:rPr>
            <w:tab/>
          </w:r>
          <w:r>
            <w:rPr>
              <w:noProof/>
            </w:rPr>
            <w:t>Použiteľnosť v mobilných zariadeniach</w:t>
          </w:r>
          <w:r>
            <w:rPr>
              <w:noProof/>
            </w:rPr>
            <w:tab/>
          </w:r>
          <w:r>
            <w:rPr>
              <w:noProof/>
            </w:rPr>
            <w:fldChar w:fldCharType="begin"/>
          </w:r>
          <w:r>
            <w:rPr>
              <w:noProof/>
            </w:rPr>
            <w:instrText xml:space="preserve"> PAGEREF _Toc481014400 \h </w:instrText>
          </w:r>
          <w:r>
            <w:rPr>
              <w:noProof/>
            </w:rPr>
          </w:r>
          <w:r>
            <w:rPr>
              <w:noProof/>
            </w:rPr>
            <w:fldChar w:fldCharType="separate"/>
          </w:r>
          <w:r>
            <w:rPr>
              <w:noProof/>
            </w:rPr>
            <w:t>20</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3.1.4</w:t>
          </w:r>
          <w:r>
            <w:rPr>
              <w:rFonts w:asciiTheme="minorHAnsi" w:hAnsiTheme="minorHAnsi" w:cstheme="minorBidi"/>
              <w:noProof/>
              <w:lang w:val="sk-SK" w:eastAsia="sk-SK"/>
            </w:rPr>
            <w:tab/>
          </w:r>
          <w:r>
            <w:rPr>
              <w:noProof/>
            </w:rPr>
            <w:t>Kvalitné rozpoznávanie obrazových značiek</w:t>
          </w:r>
          <w:r>
            <w:rPr>
              <w:noProof/>
            </w:rPr>
            <w:tab/>
          </w:r>
          <w:r>
            <w:rPr>
              <w:noProof/>
            </w:rPr>
            <w:fldChar w:fldCharType="begin"/>
          </w:r>
          <w:r>
            <w:rPr>
              <w:noProof/>
            </w:rPr>
            <w:instrText xml:space="preserve"> PAGEREF _Toc481014401 \h </w:instrText>
          </w:r>
          <w:r>
            <w:rPr>
              <w:noProof/>
            </w:rPr>
          </w:r>
          <w:r>
            <w:rPr>
              <w:noProof/>
            </w:rPr>
            <w:fldChar w:fldCharType="separate"/>
          </w:r>
          <w:r>
            <w:rPr>
              <w:noProof/>
            </w:rPr>
            <w:t>20</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3.1.5</w:t>
          </w:r>
          <w:r>
            <w:rPr>
              <w:rFonts w:asciiTheme="minorHAnsi" w:hAnsiTheme="minorHAnsi" w:cstheme="minorBidi"/>
              <w:noProof/>
              <w:lang w:val="sk-SK" w:eastAsia="sk-SK"/>
            </w:rPr>
            <w:tab/>
          </w:r>
          <w:r>
            <w:rPr>
              <w:noProof/>
            </w:rPr>
            <w:t>Zobrazenie textu na značky</w:t>
          </w:r>
          <w:r>
            <w:rPr>
              <w:noProof/>
            </w:rPr>
            <w:tab/>
          </w:r>
          <w:r>
            <w:rPr>
              <w:noProof/>
            </w:rPr>
            <w:fldChar w:fldCharType="begin"/>
          </w:r>
          <w:r>
            <w:rPr>
              <w:noProof/>
            </w:rPr>
            <w:instrText xml:space="preserve"> PAGEREF _Toc481014402 \h </w:instrText>
          </w:r>
          <w:r>
            <w:rPr>
              <w:noProof/>
            </w:rPr>
          </w:r>
          <w:r>
            <w:rPr>
              <w:noProof/>
            </w:rPr>
            <w:fldChar w:fldCharType="separate"/>
          </w:r>
          <w:r>
            <w:rPr>
              <w:noProof/>
            </w:rPr>
            <w:t>21</w:t>
          </w:r>
          <w:r>
            <w:rPr>
              <w:noProof/>
            </w:rPr>
            <w:fldChar w:fldCharType="end"/>
          </w:r>
        </w:p>
        <w:p w:rsidR="009437E4" w:rsidRDefault="009437E4">
          <w:pPr>
            <w:pStyle w:val="Obsah2"/>
            <w:tabs>
              <w:tab w:val="left" w:pos="851"/>
              <w:tab w:val="right" w:leader="dot" w:pos="8777"/>
            </w:tabs>
            <w:rPr>
              <w:rFonts w:asciiTheme="minorHAnsi" w:hAnsiTheme="minorHAnsi" w:cstheme="minorBidi"/>
              <w:noProof/>
              <w:lang w:val="sk-SK" w:eastAsia="sk-SK"/>
            </w:rPr>
          </w:pPr>
          <w:r w:rsidRPr="00FE5A7B">
            <w:rPr>
              <w:noProof/>
              <w14:scene3d>
                <w14:camera w14:prst="orthographicFront"/>
                <w14:lightRig w14:rig="threePt" w14:dir="t">
                  <w14:rot w14:lat="0" w14:lon="0" w14:rev="0"/>
                </w14:lightRig>
              </w14:scene3d>
            </w:rPr>
            <w:t>3.2</w:t>
          </w:r>
          <w:r>
            <w:rPr>
              <w:rFonts w:asciiTheme="minorHAnsi" w:hAnsiTheme="minorHAnsi" w:cstheme="minorBidi"/>
              <w:noProof/>
              <w:lang w:val="sk-SK" w:eastAsia="sk-SK"/>
            </w:rPr>
            <w:tab/>
          </w:r>
          <w:r>
            <w:rPr>
              <w:noProof/>
            </w:rPr>
            <w:t>Vývojové prostredie</w:t>
          </w:r>
          <w:r>
            <w:rPr>
              <w:noProof/>
            </w:rPr>
            <w:tab/>
          </w:r>
          <w:r>
            <w:rPr>
              <w:noProof/>
            </w:rPr>
            <w:fldChar w:fldCharType="begin"/>
          </w:r>
          <w:r>
            <w:rPr>
              <w:noProof/>
            </w:rPr>
            <w:instrText xml:space="preserve"> PAGEREF _Toc481014403 \h </w:instrText>
          </w:r>
          <w:r>
            <w:rPr>
              <w:noProof/>
            </w:rPr>
          </w:r>
          <w:r>
            <w:rPr>
              <w:noProof/>
            </w:rPr>
            <w:fldChar w:fldCharType="separate"/>
          </w:r>
          <w:r>
            <w:rPr>
              <w:noProof/>
            </w:rPr>
            <w:t>21</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3.2.1</w:t>
          </w:r>
          <w:r>
            <w:rPr>
              <w:rFonts w:asciiTheme="minorHAnsi" w:hAnsiTheme="minorHAnsi" w:cstheme="minorBidi"/>
              <w:noProof/>
              <w:lang w:val="sk-SK" w:eastAsia="sk-SK"/>
            </w:rPr>
            <w:tab/>
          </w:r>
          <w:r>
            <w:rPr>
              <w:noProof/>
            </w:rPr>
            <w:t>Klientska časť</w:t>
          </w:r>
          <w:r>
            <w:rPr>
              <w:noProof/>
            </w:rPr>
            <w:tab/>
          </w:r>
          <w:r>
            <w:rPr>
              <w:noProof/>
            </w:rPr>
            <w:fldChar w:fldCharType="begin"/>
          </w:r>
          <w:r>
            <w:rPr>
              <w:noProof/>
            </w:rPr>
            <w:instrText xml:space="preserve"> PAGEREF _Toc481014404 \h </w:instrText>
          </w:r>
          <w:r>
            <w:rPr>
              <w:noProof/>
            </w:rPr>
          </w:r>
          <w:r>
            <w:rPr>
              <w:noProof/>
            </w:rPr>
            <w:fldChar w:fldCharType="separate"/>
          </w:r>
          <w:r>
            <w:rPr>
              <w:noProof/>
            </w:rPr>
            <w:t>21</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3.2.2</w:t>
          </w:r>
          <w:r>
            <w:rPr>
              <w:rFonts w:asciiTheme="minorHAnsi" w:hAnsiTheme="minorHAnsi" w:cstheme="minorBidi"/>
              <w:noProof/>
              <w:lang w:val="sk-SK" w:eastAsia="sk-SK"/>
            </w:rPr>
            <w:tab/>
          </w:r>
          <w:r>
            <w:rPr>
              <w:noProof/>
            </w:rPr>
            <w:t>Serverová časť</w:t>
          </w:r>
          <w:r>
            <w:rPr>
              <w:noProof/>
            </w:rPr>
            <w:tab/>
          </w:r>
          <w:r>
            <w:rPr>
              <w:noProof/>
            </w:rPr>
            <w:fldChar w:fldCharType="begin"/>
          </w:r>
          <w:r>
            <w:rPr>
              <w:noProof/>
            </w:rPr>
            <w:instrText xml:space="preserve"> PAGEREF _Toc481014405 \h </w:instrText>
          </w:r>
          <w:r>
            <w:rPr>
              <w:noProof/>
            </w:rPr>
          </w:r>
          <w:r>
            <w:rPr>
              <w:noProof/>
            </w:rPr>
            <w:fldChar w:fldCharType="separate"/>
          </w:r>
          <w:r>
            <w:rPr>
              <w:noProof/>
            </w:rPr>
            <w:t>21</w:t>
          </w:r>
          <w:r>
            <w:rPr>
              <w:noProof/>
            </w:rPr>
            <w:fldChar w:fldCharType="end"/>
          </w:r>
        </w:p>
        <w:p w:rsidR="009437E4" w:rsidRDefault="009437E4">
          <w:pPr>
            <w:pStyle w:val="Obsah2"/>
            <w:tabs>
              <w:tab w:val="left" w:pos="851"/>
              <w:tab w:val="right" w:leader="dot" w:pos="8777"/>
            </w:tabs>
            <w:rPr>
              <w:rFonts w:asciiTheme="minorHAnsi" w:hAnsiTheme="minorHAnsi" w:cstheme="minorBidi"/>
              <w:noProof/>
              <w:lang w:val="sk-SK" w:eastAsia="sk-SK"/>
            </w:rPr>
          </w:pPr>
          <w:r w:rsidRPr="00FE5A7B">
            <w:rPr>
              <w:noProof/>
              <w14:scene3d>
                <w14:camera w14:prst="orthographicFront"/>
                <w14:lightRig w14:rig="threePt" w14:dir="t">
                  <w14:rot w14:lat="0" w14:lon="0" w14:rev="0"/>
                </w14:lightRig>
              </w14:scene3d>
            </w:rPr>
            <w:t>3.3</w:t>
          </w:r>
          <w:r>
            <w:rPr>
              <w:rFonts w:asciiTheme="minorHAnsi" w:hAnsiTheme="minorHAnsi" w:cstheme="minorBidi"/>
              <w:noProof/>
              <w:lang w:val="sk-SK" w:eastAsia="sk-SK"/>
            </w:rPr>
            <w:tab/>
          </w:r>
          <w:r>
            <w:rPr>
              <w:noProof/>
            </w:rPr>
            <w:t>Testovacie zariadenia</w:t>
          </w:r>
          <w:r>
            <w:rPr>
              <w:noProof/>
            </w:rPr>
            <w:tab/>
          </w:r>
          <w:r>
            <w:rPr>
              <w:noProof/>
            </w:rPr>
            <w:fldChar w:fldCharType="begin"/>
          </w:r>
          <w:r>
            <w:rPr>
              <w:noProof/>
            </w:rPr>
            <w:instrText xml:space="preserve"> PAGEREF _Toc481014406 \h </w:instrText>
          </w:r>
          <w:r>
            <w:rPr>
              <w:noProof/>
            </w:rPr>
          </w:r>
          <w:r>
            <w:rPr>
              <w:noProof/>
            </w:rPr>
            <w:fldChar w:fldCharType="separate"/>
          </w:r>
          <w:r>
            <w:rPr>
              <w:noProof/>
            </w:rPr>
            <w:t>21</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3.3.1</w:t>
          </w:r>
          <w:r>
            <w:rPr>
              <w:rFonts w:asciiTheme="minorHAnsi" w:hAnsiTheme="minorHAnsi" w:cstheme="minorBidi"/>
              <w:noProof/>
              <w:lang w:val="sk-SK" w:eastAsia="sk-SK"/>
            </w:rPr>
            <w:tab/>
          </w:r>
          <w:r>
            <w:rPr>
              <w:noProof/>
            </w:rPr>
            <w:t>LG V10</w:t>
          </w:r>
          <w:r>
            <w:rPr>
              <w:noProof/>
            </w:rPr>
            <w:tab/>
          </w:r>
          <w:r>
            <w:rPr>
              <w:noProof/>
            </w:rPr>
            <w:fldChar w:fldCharType="begin"/>
          </w:r>
          <w:r>
            <w:rPr>
              <w:noProof/>
            </w:rPr>
            <w:instrText xml:space="preserve"> PAGEREF _Toc481014407 \h </w:instrText>
          </w:r>
          <w:r>
            <w:rPr>
              <w:noProof/>
            </w:rPr>
          </w:r>
          <w:r>
            <w:rPr>
              <w:noProof/>
            </w:rPr>
            <w:fldChar w:fldCharType="separate"/>
          </w:r>
          <w:r>
            <w:rPr>
              <w:noProof/>
            </w:rPr>
            <w:t>21</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3.3.2</w:t>
          </w:r>
          <w:r>
            <w:rPr>
              <w:rFonts w:asciiTheme="minorHAnsi" w:hAnsiTheme="minorHAnsi" w:cstheme="minorBidi"/>
              <w:noProof/>
              <w:lang w:val="sk-SK" w:eastAsia="sk-SK"/>
            </w:rPr>
            <w:tab/>
          </w:r>
          <w:r>
            <w:rPr>
              <w:noProof/>
            </w:rPr>
            <w:t>Lenovo Vibe X2</w:t>
          </w:r>
          <w:r>
            <w:rPr>
              <w:noProof/>
            </w:rPr>
            <w:tab/>
          </w:r>
          <w:r>
            <w:rPr>
              <w:noProof/>
            </w:rPr>
            <w:fldChar w:fldCharType="begin"/>
          </w:r>
          <w:r>
            <w:rPr>
              <w:noProof/>
            </w:rPr>
            <w:instrText xml:space="preserve"> PAGEREF _Toc481014408 \h </w:instrText>
          </w:r>
          <w:r>
            <w:rPr>
              <w:noProof/>
            </w:rPr>
          </w:r>
          <w:r>
            <w:rPr>
              <w:noProof/>
            </w:rPr>
            <w:fldChar w:fldCharType="separate"/>
          </w:r>
          <w:r>
            <w:rPr>
              <w:noProof/>
            </w:rPr>
            <w:t>22</w:t>
          </w:r>
          <w:r>
            <w:rPr>
              <w:noProof/>
            </w:rPr>
            <w:fldChar w:fldCharType="end"/>
          </w:r>
        </w:p>
        <w:p w:rsidR="009437E4" w:rsidRDefault="009437E4">
          <w:pPr>
            <w:pStyle w:val="Obsah2"/>
            <w:tabs>
              <w:tab w:val="left" w:pos="851"/>
              <w:tab w:val="right" w:leader="dot" w:pos="8777"/>
            </w:tabs>
            <w:rPr>
              <w:rFonts w:asciiTheme="minorHAnsi" w:hAnsiTheme="minorHAnsi" w:cstheme="minorBidi"/>
              <w:noProof/>
              <w:lang w:val="sk-SK" w:eastAsia="sk-SK"/>
            </w:rPr>
          </w:pPr>
          <w:r w:rsidRPr="00FE5A7B">
            <w:rPr>
              <w:noProof/>
              <w14:scene3d>
                <w14:camera w14:prst="orthographicFront"/>
                <w14:lightRig w14:rig="threePt" w14:dir="t">
                  <w14:rot w14:lat="0" w14:lon="0" w14:rev="0"/>
                </w14:lightRig>
              </w14:scene3d>
            </w:rPr>
            <w:t>3.4</w:t>
          </w:r>
          <w:r>
            <w:rPr>
              <w:rFonts w:asciiTheme="minorHAnsi" w:hAnsiTheme="minorHAnsi" w:cstheme="minorBidi"/>
              <w:noProof/>
              <w:lang w:val="sk-SK" w:eastAsia="sk-SK"/>
            </w:rPr>
            <w:tab/>
          </w:r>
          <w:r w:rsidRPr="00FE5A7B">
            <w:rPr>
              <w:noProof/>
            </w:rPr>
            <w:t>Vuforia</w:t>
          </w:r>
          <w:r>
            <w:rPr>
              <w:noProof/>
            </w:rPr>
            <w:tab/>
          </w:r>
          <w:r>
            <w:rPr>
              <w:noProof/>
            </w:rPr>
            <w:fldChar w:fldCharType="begin"/>
          </w:r>
          <w:r>
            <w:rPr>
              <w:noProof/>
            </w:rPr>
            <w:instrText xml:space="preserve"> PAGEREF _Toc481014409 \h </w:instrText>
          </w:r>
          <w:r>
            <w:rPr>
              <w:noProof/>
            </w:rPr>
          </w:r>
          <w:r>
            <w:rPr>
              <w:noProof/>
            </w:rPr>
            <w:fldChar w:fldCharType="separate"/>
          </w:r>
          <w:r>
            <w:rPr>
              <w:noProof/>
            </w:rPr>
            <w:t>22</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3.4.1</w:t>
          </w:r>
          <w:r>
            <w:rPr>
              <w:rFonts w:asciiTheme="minorHAnsi" w:hAnsiTheme="minorHAnsi" w:cstheme="minorBidi"/>
              <w:noProof/>
              <w:lang w:val="sk-SK" w:eastAsia="sk-SK"/>
            </w:rPr>
            <w:tab/>
          </w:r>
          <w:r>
            <w:rPr>
              <w:noProof/>
            </w:rPr>
            <w:t>Spracovanie obrázkov</w:t>
          </w:r>
          <w:r>
            <w:rPr>
              <w:noProof/>
            </w:rPr>
            <w:tab/>
          </w:r>
          <w:r>
            <w:rPr>
              <w:noProof/>
            </w:rPr>
            <w:fldChar w:fldCharType="begin"/>
          </w:r>
          <w:r>
            <w:rPr>
              <w:noProof/>
            </w:rPr>
            <w:instrText xml:space="preserve"> PAGEREF _Toc481014410 \h </w:instrText>
          </w:r>
          <w:r>
            <w:rPr>
              <w:noProof/>
            </w:rPr>
          </w:r>
          <w:r>
            <w:rPr>
              <w:noProof/>
            </w:rPr>
            <w:fldChar w:fldCharType="separate"/>
          </w:r>
          <w:r>
            <w:rPr>
              <w:noProof/>
            </w:rPr>
            <w:t>22</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3.4.2</w:t>
          </w:r>
          <w:r>
            <w:rPr>
              <w:rFonts w:asciiTheme="minorHAnsi" w:hAnsiTheme="minorHAnsi" w:cstheme="minorBidi"/>
              <w:noProof/>
              <w:lang w:val="sk-SK" w:eastAsia="sk-SK"/>
            </w:rPr>
            <w:tab/>
          </w:r>
          <w:r>
            <w:rPr>
              <w:noProof/>
            </w:rPr>
            <w:t>Hodnotenie obrázkov</w:t>
          </w:r>
          <w:r>
            <w:rPr>
              <w:noProof/>
            </w:rPr>
            <w:tab/>
          </w:r>
          <w:r>
            <w:rPr>
              <w:noProof/>
            </w:rPr>
            <w:fldChar w:fldCharType="begin"/>
          </w:r>
          <w:r>
            <w:rPr>
              <w:noProof/>
            </w:rPr>
            <w:instrText xml:space="preserve"> PAGEREF _Toc481014411 \h </w:instrText>
          </w:r>
          <w:r>
            <w:rPr>
              <w:noProof/>
            </w:rPr>
          </w:r>
          <w:r>
            <w:rPr>
              <w:noProof/>
            </w:rPr>
            <w:fldChar w:fldCharType="separate"/>
          </w:r>
          <w:r>
            <w:rPr>
              <w:noProof/>
            </w:rPr>
            <w:t>23</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3.4.3</w:t>
          </w:r>
          <w:r>
            <w:rPr>
              <w:rFonts w:asciiTheme="minorHAnsi" w:hAnsiTheme="minorHAnsi" w:cstheme="minorBidi"/>
              <w:noProof/>
              <w:lang w:val="sk-SK" w:eastAsia="sk-SK"/>
            </w:rPr>
            <w:tab/>
          </w:r>
          <w:r>
            <w:rPr>
              <w:noProof/>
            </w:rPr>
            <w:t>Cloudové rozpoznávanie</w:t>
          </w:r>
          <w:r>
            <w:rPr>
              <w:noProof/>
            </w:rPr>
            <w:tab/>
          </w:r>
          <w:r>
            <w:rPr>
              <w:noProof/>
            </w:rPr>
            <w:fldChar w:fldCharType="begin"/>
          </w:r>
          <w:r>
            <w:rPr>
              <w:noProof/>
            </w:rPr>
            <w:instrText xml:space="preserve"> PAGEREF _Toc481014412 \h </w:instrText>
          </w:r>
          <w:r>
            <w:rPr>
              <w:noProof/>
            </w:rPr>
          </w:r>
          <w:r>
            <w:rPr>
              <w:noProof/>
            </w:rPr>
            <w:fldChar w:fldCharType="separate"/>
          </w:r>
          <w:r>
            <w:rPr>
              <w:noProof/>
            </w:rPr>
            <w:t>25</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3.4.4</w:t>
          </w:r>
          <w:r>
            <w:rPr>
              <w:rFonts w:asciiTheme="minorHAnsi" w:hAnsiTheme="minorHAnsi" w:cstheme="minorBidi"/>
              <w:noProof/>
              <w:lang w:val="sk-SK" w:eastAsia="sk-SK"/>
            </w:rPr>
            <w:tab/>
          </w:r>
          <w:r>
            <w:rPr>
              <w:noProof/>
            </w:rPr>
            <w:t>Target Manager</w:t>
          </w:r>
          <w:r>
            <w:rPr>
              <w:noProof/>
            </w:rPr>
            <w:tab/>
          </w:r>
          <w:r>
            <w:rPr>
              <w:noProof/>
            </w:rPr>
            <w:fldChar w:fldCharType="begin"/>
          </w:r>
          <w:r>
            <w:rPr>
              <w:noProof/>
            </w:rPr>
            <w:instrText xml:space="preserve"> PAGEREF _Toc481014413 \h </w:instrText>
          </w:r>
          <w:r>
            <w:rPr>
              <w:noProof/>
            </w:rPr>
          </w:r>
          <w:r>
            <w:rPr>
              <w:noProof/>
            </w:rPr>
            <w:fldChar w:fldCharType="separate"/>
          </w:r>
          <w:r>
            <w:rPr>
              <w:noProof/>
            </w:rPr>
            <w:t>26</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3.4.5</w:t>
          </w:r>
          <w:r>
            <w:rPr>
              <w:rFonts w:asciiTheme="minorHAnsi" w:hAnsiTheme="minorHAnsi" w:cstheme="minorBidi"/>
              <w:noProof/>
              <w:lang w:val="sk-SK" w:eastAsia="sk-SK"/>
            </w:rPr>
            <w:tab/>
          </w:r>
          <w:r>
            <w:rPr>
              <w:noProof/>
            </w:rPr>
            <w:t>Vuforia Web Servis (VWS)</w:t>
          </w:r>
          <w:r>
            <w:rPr>
              <w:noProof/>
            </w:rPr>
            <w:tab/>
          </w:r>
          <w:r>
            <w:rPr>
              <w:noProof/>
            </w:rPr>
            <w:fldChar w:fldCharType="begin"/>
          </w:r>
          <w:r>
            <w:rPr>
              <w:noProof/>
            </w:rPr>
            <w:instrText xml:space="preserve"> PAGEREF _Toc481014414 \h </w:instrText>
          </w:r>
          <w:r>
            <w:rPr>
              <w:noProof/>
            </w:rPr>
          </w:r>
          <w:r>
            <w:rPr>
              <w:noProof/>
            </w:rPr>
            <w:fldChar w:fldCharType="separate"/>
          </w:r>
          <w:r>
            <w:rPr>
              <w:noProof/>
            </w:rPr>
            <w:t>27</w:t>
          </w:r>
          <w:r>
            <w:rPr>
              <w:noProof/>
            </w:rPr>
            <w:fldChar w:fldCharType="end"/>
          </w:r>
        </w:p>
        <w:p w:rsidR="009437E4" w:rsidRDefault="009437E4">
          <w:pPr>
            <w:pStyle w:val="Obsah2"/>
            <w:tabs>
              <w:tab w:val="left" w:pos="851"/>
              <w:tab w:val="right" w:leader="dot" w:pos="8777"/>
            </w:tabs>
            <w:rPr>
              <w:rFonts w:asciiTheme="minorHAnsi" w:hAnsiTheme="minorHAnsi" w:cstheme="minorBidi"/>
              <w:noProof/>
              <w:lang w:val="sk-SK" w:eastAsia="sk-SK"/>
            </w:rPr>
          </w:pPr>
          <w:r w:rsidRPr="00FE5A7B">
            <w:rPr>
              <w:noProof/>
              <w14:scene3d>
                <w14:camera w14:prst="orthographicFront"/>
                <w14:lightRig w14:rig="threePt" w14:dir="t">
                  <w14:rot w14:lat="0" w14:lon="0" w14:rev="0"/>
                </w14:lightRig>
              </w14:scene3d>
            </w:rPr>
            <w:t>3.5</w:t>
          </w:r>
          <w:r>
            <w:rPr>
              <w:rFonts w:asciiTheme="minorHAnsi" w:hAnsiTheme="minorHAnsi" w:cstheme="minorBidi"/>
              <w:noProof/>
              <w:lang w:val="sk-SK" w:eastAsia="sk-SK"/>
            </w:rPr>
            <w:tab/>
          </w:r>
          <w:r>
            <w:rPr>
              <w:noProof/>
            </w:rPr>
            <w:t>Návrh aplikácie</w:t>
          </w:r>
          <w:r>
            <w:rPr>
              <w:noProof/>
            </w:rPr>
            <w:tab/>
          </w:r>
          <w:r>
            <w:rPr>
              <w:noProof/>
            </w:rPr>
            <w:fldChar w:fldCharType="begin"/>
          </w:r>
          <w:r>
            <w:rPr>
              <w:noProof/>
            </w:rPr>
            <w:instrText xml:space="preserve"> PAGEREF _Toc481014415 \h </w:instrText>
          </w:r>
          <w:r>
            <w:rPr>
              <w:noProof/>
            </w:rPr>
          </w:r>
          <w:r>
            <w:rPr>
              <w:noProof/>
            </w:rPr>
            <w:fldChar w:fldCharType="separate"/>
          </w:r>
          <w:r>
            <w:rPr>
              <w:noProof/>
            </w:rPr>
            <w:t>27</w:t>
          </w:r>
          <w:r>
            <w:rPr>
              <w:noProof/>
            </w:rPr>
            <w:fldChar w:fldCharType="end"/>
          </w:r>
        </w:p>
        <w:p w:rsidR="009437E4" w:rsidRDefault="009437E4">
          <w:pPr>
            <w:pStyle w:val="Obsah2"/>
            <w:tabs>
              <w:tab w:val="left" w:pos="851"/>
              <w:tab w:val="right" w:leader="dot" w:pos="8777"/>
            </w:tabs>
            <w:rPr>
              <w:rFonts w:asciiTheme="minorHAnsi" w:hAnsiTheme="minorHAnsi" w:cstheme="minorBidi"/>
              <w:noProof/>
              <w:lang w:val="sk-SK" w:eastAsia="sk-SK"/>
            </w:rPr>
          </w:pPr>
          <w:r w:rsidRPr="00FE5A7B">
            <w:rPr>
              <w:noProof/>
              <w14:scene3d>
                <w14:camera w14:prst="orthographicFront"/>
                <w14:lightRig w14:rig="threePt" w14:dir="t">
                  <w14:rot w14:lat="0" w14:lon="0" w14:rev="0"/>
                </w14:lightRig>
              </w14:scene3d>
            </w:rPr>
            <w:t>3.6</w:t>
          </w:r>
          <w:r>
            <w:rPr>
              <w:rFonts w:asciiTheme="minorHAnsi" w:hAnsiTheme="minorHAnsi" w:cstheme="minorBidi"/>
              <w:noProof/>
              <w:lang w:val="sk-SK" w:eastAsia="sk-SK"/>
            </w:rPr>
            <w:tab/>
          </w:r>
          <w:r>
            <w:rPr>
              <w:noProof/>
            </w:rPr>
            <w:t>Serverová časť</w:t>
          </w:r>
          <w:r>
            <w:rPr>
              <w:noProof/>
            </w:rPr>
            <w:tab/>
          </w:r>
          <w:r>
            <w:rPr>
              <w:noProof/>
            </w:rPr>
            <w:fldChar w:fldCharType="begin"/>
          </w:r>
          <w:r>
            <w:rPr>
              <w:noProof/>
            </w:rPr>
            <w:instrText xml:space="preserve"> PAGEREF _Toc481014416 \h </w:instrText>
          </w:r>
          <w:r>
            <w:rPr>
              <w:noProof/>
            </w:rPr>
          </w:r>
          <w:r>
            <w:rPr>
              <w:noProof/>
            </w:rPr>
            <w:fldChar w:fldCharType="separate"/>
          </w:r>
          <w:r>
            <w:rPr>
              <w:noProof/>
            </w:rPr>
            <w:t>28</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3.6.1</w:t>
          </w:r>
          <w:r>
            <w:rPr>
              <w:rFonts w:asciiTheme="minorHAnsi" w:hAnsiTheme="minorHAnsi" w:cstheme="minorBidi"/>
              <w:noProof/>
              <w:lang w:val="sk-SK" w:eastAsia="sk-SK"/>
            </w:rPr>
            <w:tab/>
          </w:r>
          <w:r>
            <w:rPr>
              <w:noProof/>
            </w:rPr>
            <w:t>Návrh databázy</w:t>
          </w:r>
          <w:r>
            <w:rPr>
              <w:noProof/>
            </w:rPr>
            <w:tab/>
          </w:r>
          <w:r>
            <w:rPr>
              <w:noProof/>
            </w:rPr>
            <w:fldChar w:fldCharType="begin"/>
          </w:r>
          <w:r>
            <w:rPr>
              <w:noProof/>
            </w:rPr>
            <w:instrText xml:space="preserve"> PAGEREF _Toc481014417 \h </w:instrText>
          </w:r>
          <w:r>
            <w:rPr>
              <w:noProof/>
            </w:rPr>
          </w:r>
          <w:r>
            <w:rPr>
              <w:noProof/>
            </w:rPr>
            <w:fldChar w:fldCharType="separate"/>
          </w:r>
          <w:r>
            <w:rPr>
              <w:noProof/>
            </w:rPr>
            <w:t>28</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3.6.2</w:t>
          </w:r>
          <w:r>
            <w:rPr>
              <w:rFonts w:asciiTheme="minorHAnsi" w:hAnsiTheme="minorHAnsi" w:cstheme="minorBidi"/>
              <w:noProof/>
              <w:lang w:val="sk-SK" w:eastAsia="sk-SK"/>
            </w:rPr>
            <w:tab/>
          </w:r>
          <w:r>
            <w:rPr>
              <w:noProof/>
            </w:rPr>
            <w:t>Integrácia VWS</w:t>
          </w:r>
          <w:r>
            <w:rPr>
              <w:noProof/>
            </w:rPr>
            <w:tab/>
          </w:r>
          <w:r>
            <w:rPr>
              <w:noProof/>
            </w:rPr>
            <w:fldChar w:fldCharType="begin"/>
          </w:r>
          <w:r>
            <w:rPr>
              <w:noProof/>
            </w:rPr>
            <w:instrText xml:space="preserve"> PAGEREF _Toc481014418 \h </w:instrText>
          </w:r>
          <w:r>
            <w:rPr>
              <w:noProof/>
            </w:rPr>
          </w:r>
          <w:r>
            <w:rPr>
              <w:noProof/>
            </w:rPr>
            <w:fldChar w:fldCharType="separate"/>
          </w:r>
          <w:r>
            <w:rPr>
              <w:noProof/>
            </w:rPr>
            <w:t>29</w:t>
          </w:r>
          <w:r>
            <w:rPr>
              <w:noProof/>
            </w:rPr>
            <w:fldChar w:fldCharType="end"/>
          </w:r>
        </w:p>
        <w:p w:rsidR="009437E4" w:rsidRDefault="009437E4">
          <w:pPr>
            <w:pStyle w:val="Obsah2"/>
            <w:tabs>
              <w:tab w:val="left" w:pos="851"/>
              <w:tab w:val="right" w:leader="dot" w:pos="8777"/>
            </w:tabs>
            <w:rPr>
              <w:rFonts w:asciiTheme="minorHAnsi" w:hAnsiTheme="minorHAnsi" w:cstheme="minorBidi"/>
              <w:noProof/>
              <w:lang w:val="sk-SK" w:eastAsia="sk-SK"/>
            </w:rPr>
          </w:pPr>
          <w:r w:rsidRPr="00FE5A7B">
            <w:rPr>
              <w:noProof/>
              <w14:scene3d>
                <w14:camera w14:prst="orthographicFront"/>
                <w14:lightRig w14:rig="threePt" w14:dir="t">
                  <w14:rot w14:lat="0" w14:lon="0" w14:rev="0"/>
                </w14:lightRig>
              </w14:scene3d>
            </w:rPr>
            <w:t>3.7</w:t>
          </w:r>
          <w:r>
            <w:rPr>
              <w:rFonts w:asciiTheme="minorHAnsi" w:hAnsiTheme="minorHAnsi" w:cstheme="minorBidi"/>
              <w:noProof/>
              <w:lang w:val="sk-SK" w:eastAsia="sk-SK"/>
            </w:rPr>
            <w:tab/>
          </w:r>
          <w:r>
            <w:rPr>
              <w:noProof/>
            </w:rPr>
            <w:t>Klientska časť Web</w:t>
          </w:r>
          <w:r>
            <w:rPr>
              <w:noProof/>
            </w:rPr>
            <w:tab/>
          </w:r>
          <w:r>
            <w:rPr>
              <w:noProof/>
            </w:rPr>
            <w:fldChar w:fldCharType="begin"/>
          </w:r>
          <w:r>
            <w:rPr>
              <w:noProof/>
            </w:rPr>
            <w:instrText xml:space="preserve"> PAGEREF _Toc481014419 \h </w:instrText>
          </w:r>
          <w:r>
            <w:rPr>
              <w:noProof/>
            </w:rPr>
          </w:r>
          <w:r>
            <w:rPr>
              <w:noProof/>
            </w:rPr>
            <w:fldChar w:fldCharType="separate"/>
          </w:r>
          <w:r>
            <w:rPr>
              <w:noProof/>
            </w:rPr>
            <w:t>31</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lang w:eastAsia="sk-SK"/>
            </w:rPr>
            <w:t>3.7.1</w:t>
          </w:r>
          <w:r>
            <w:rPr>
              <w:rFonts w:asciiTheme="minorHAnsi" w:hAnsiTheme="minorHAnsi" w:cstheme="minorBidi"/>
              <w:noProof/>
              <w:lang w:val="sk-SK" w:eastAsia="sk-SK"/>
            </w:rPr>
            <w:tab/>
          </w:r>
          <w:r>
            <w:rPr>
              <w:noProof/>
              <w:lang w:eastAsia="sk-SK"/>
            </w:rPr>
            <w:t>Správa súťaže</w:t>
          </w:r>
          <w:r>
            <w:rPr>
              <w:noProof/>
            </w:rPr>
            <w:tab/>
          </w:r>
          <w:r>
            <w:rPr>
              <w:noProof/>
            </w:rPr>
            <w:fldChar w:fldCharType="begin"/>
          </w:r>
          <w:r>
            <w:rPr>
              <w:noProof/>
            </w:rPr>
            <w:instrText xml:space="preserve"> PAGEREF _Toc481014420 \h </w:instrText>
          </w:r>
          <w:r>
            <w:rPr>
              <w:noProof/>
            </w:rPr>
          </w:r>
          <w:r>
            <w:rPr>
              <w:noProof/>
            </w:rPr>
            <w:fldChar w:fldCharType="separate"/>
          </w:r>
          <w:r>
            <w:rPr>
              <w:noProof/>
            </w:rPr>
            <w:t>32</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lang w:eastAsia="sk-SK"/>
            </w:rPr>
            <w:lastRenderedPageBreak/>
            <w:t>3.7.2</w:t>
          </w:r>
          <w:r>
            <w:rPr>
              <w:rFonts w:asciiTheme="minorHAnsi" w:hAnsiTheme="minorHAnsi" w:cstheme="minorBidi"/>
              <w:noProof/>
              <w:lang w:val="sk-SK" w:eastAsia="sk-SK"/>
            </w:rPr>
            <w:tab/>
          </w:r>
          <w:r>
            <w:rPr>
              <w:noProof/>
              <w:lang w:eastAsia="sk-SK"/>
            </w:rPr>
            <w:t>Vytvorenie súťaže</w:t>
          </w:r>
          <w:r>
            <w:rPr>
              <w:noProof/>
            </w:rPr>
            <w:tab/>
          </w:r>
          <w:r>
            <w:rPr>
              <w:noProof/>
            </w:rPr>
            <w:fldChar w:fldCharType="begin"/>
          </w:r>
          <w:r>
            <w:rPr>
              <w:noProof/>
            </w:rPr>
            <w:instrText xml:space="preserve"> PAGEREF _Toc481014421 \h </w:instrText>
          </w:r>
          <w:r>
            <w:rPr>
              <w:noProof/>
            </w:rPr>
          </w:r>
          <w:r>
            <w:rPr>
              <w:noProof/>
            </w:rPr>
            <w:fldChar w:fldCharType="separate"/>
          </w:r>
          <w:r>
            <w:rPr>
              <w:noProof/>
            </w:rPr>
            <w:t>33</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lang w:eastAsia="sk-SK"/>
            </w:rPr>
            <w:t>3.7.3</w:t>
          </w:r>
          <w:r>
            <w:rPr>
              <w:rFonts w:asciiTheme="minorHAnsi" w:hAnsiTheme="minorHAnsi" w:cstheme="minorBidi"/>
              <w:noProof/>
              <w:lang w:val="sk-SK" w:eastAsia="sk-SK"/>
            </w:rPr>
            <w:tab/>
          </w:r>
          <w:r>
            <w:rPr>
              <w:noProof/>
              <w:lang w:eastAsia="sk-SK"/>
            </w:rPr>
            <w:t>Správa otázky</w:t>
          </w:r>
          <w:r>
            <w:rPr>
              <w:noProof/>
            </w:rPr>
            <w:tab/>
          </w:r>
          <w:r>
            <w:rPr>
              <w:noProof/>
            </w:rPr>
            <w:fldChar w:fldCharType="begin"/>
          </w:r>
          <w:r>
            <w:rPr>
              <w:noProof/>
            </w:rPr>
            <w:instrText xml:space="preserve"> PAGEREF _Toc481014422 \h </w:instrText>
          </w:r>
          <w:r>
            <w:rPr>
              <w:noProof/>
            </w:rPr>
          </w:r>
          <w:r>
            <w:rPr>
              <w:noProof/>
            </w:rPr>
            <w:fldChar w:fldCharType="separate"/>
          </w:r>
          <w:r>
            <w:rPr>
              <w:noProof/>
            </w:rPr>
            <w:t>34</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lang w:eastAsia="sk-SK"/>
            </w:rPr>
            <w:t>3.7.4</w:t>
          </w:r>
          <w:r>
            <w:rPr>
              <w:rFonts w:asciiTheme="minorHAnsi" w:hAnsiTheme="minorHAnsi" w:cstheme="minorBidi"/>
              <w:noProof/>
              <w:lang w:val="sk-SK" w:eastAsia="sk-SK"/>
            </w:rPr>
            <w:tab/>
          </w:r>
          <w:r>
            <w:rPr>
              <w:noProof/>
              <w:lang w:eastAsia="sk-SK"/>
            </w:rPr>
            <w:t>Vytvorenie otázky</w:t>
          </w:r>
          <w:r>
            <w:rPr>
              <w:noProof/>
            </w:rPr>
            <w:tab/>
          </w:r>
          <w:r>
            <w:rPr>
              <w:noProof/>
            </w:rPr>
            <w:fldChar w:fldCharType="begin"/>
          </w:r>
          <w:r>
            <w:rPr>
              <w:noProof/>
            </w:rPr>
            <w:instrText xml:space="preserve"> PAGEREF _Toc481014423 \h </w:instrText>
          </w:r>
          <w:r>
            <w:rPr>
              <w:noProof/>
            </w:rPr>
          </w:r>
          <w:r>
            <w:rPr>
              <w:noProof/>
            </w:rPr>
            <w:fldChar w:fldCharType="separate"/>
          </w:r>
          <w:r>
            <w:rPr>
              <w:noProof/>
            </w:rPr>
            <w:t>35</w:t>
          </w:r>
          <w:r>
            <w:rPr>
              <w:noProof/>
            </w:rPr>
            <w:fldChar w:fldCharType="end"/>
          </w:r>
        </w:p>
        <w:p w:rsidR="009437E4" w:rsidRDefault="009437E4">
          <w:pPr>
            <w:pStyle w:val="Obsah2"/>
            <w:tabs>
              <w:tab w:val="left" w:pos="851"/>
              <w:tab w:val="right" w:leader="dot" w:pos="8777"/>
            </w:tabs>
            <w:rPr>
              <w:rFonts w:asciiTheme="minorHAnsi" w:hAnsiTheme="minorHAnsi" w:cstheme="minorBidi"/>
              <w:noProof/>
              <w:lang w:val="sk-SK" w:eastAsia="sk-SK"/>
            </w:rPr>
          </w:pPr>
          <w:r w:rsidRPr="00FE5A7B">
            <w:rPr>
              <w:noProof/>
              <w14:scene3d>
                <w14:camera w14:prst="orthographicFront"/>
                <w14:lightRig w14:rig="threePt" w14:dir="t">
                  <w14:rot w14:lat="0" w14:lon="0" w14:rev="0"/>
                </w14:lightRig>
              </w14:scene3d>
            </w:rPr>
            <w:t>3.8</w:t>
          </w:r>
          <w:r>
            <w:rPr>
              <w:rFonts w:asciiTheme="minorHAnsi" w:hAnsiTheme="minorHAnsi" w:cstheme="minorBidi"/>
              <w:noProof/>
              <w:lang w:val="sk-SK" w:eastAsia="sk-SK"/>
            </w:rPr>
            <w:tab/>
          </w:r>
          <w:r>
            <w:rPr>
              <w:noProof/>
            </w:rPr>
            <w:t>Klientska časť Aplikácia</w:t>
          </w:r>
          <w:r>
            <w:rPr>
              <w:noProof/>
            </w:rPr>
            <w:tab/>
          </w:r>
          <w:r>
            <w:rPr>
              <w:noProof/>
            </w:rPr>
            <w:fldChar w:fldCharType="begin"/>
          </w:r>
          <w:r>
            <w:rPr>
              <w:noProof/>
            </w:rPr>
            <w:instrText xml:space="preserve"> PAGEREF _Toc481014424 \h </w:instrText>
          </w:r>
          <w:r>
            <w:rPr>
              <w:noProof/>
            </w:rPr>
          </w:r>
          <w:r>
            <w:rPr>
              <w:noProof/>
            </w:rPr>
            <w:fldChar w:fldCharType="separate"/>
          </w:r>
          <w:r>
            <w:rPr>
              <w:noProof/>
            </w:rPr>
            <w:t>36</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3.8.1</w:t>
          </w:r>
          <w:r>
            <w:rPr>
              <w:rFonts w:asciiTheme="minorHAnsi" w:hAnsiTheme="minorHAnsi" w:cstheme="minorBidi"/>
              <w:noProof/>
              <w:lang w:val="sk-SK" w:eastAsia="sk-SK"/>
            </w:rPr>
            <w:tab/>
          </w:r>
          <w:r>
            <w:rPr>
              <w:noProof/>
            </w:rPr>
            <w:t>Minimálna verzia SDK</w:t>
          </w:r>
          <w:r>
            <w:rPr>
              <w:noProof/>
            </w:rPr>
            <w:tab/>
          </w:r>
          <w:r>
            <w:rPr>
              <w:noProof/>
            </w:rPr>
            <w:fldChar w:fldCharType="begin"/>
          </w:r>
          <w:r>
            <w:rPr>
              <w:noProof/>
            </w:rPr>
            <w:instrText xml:space="preserve"> PAGEREF _Toc481014425 \h </w:instrText>
          </w:r>
          <w:r>
            <w:rPr>
              <w:noProof/>
            </w:rPr>
          </w:r>
          <w:r>
            <w:rPr>
              <w:noProof/>
            </w:rPr>
            <w:fldChar w:fldCharType="separate"/>
          </w:r>
          <w:r>
            <w:rPr>
              <w:noProof/>
            </w:rPr>
            <w:t>36</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3.8.2</w:t>
          </w:r>
          <w:r>
            <w:rPr>
              <w:rFonts w:asciiTheme="minorHAnsi" w:hAnsiTheme="minorHAnsi" w:cstheme="minorBidi"/>
              <w:noProof/>
              <w:lang w:val="sk-SK" w:eastAsia="sk-SK"/>
            </w:rPr>
            <w:tab/>
          </w:r>
          <w:r>
            <w:rPr>
              <w:noProof/>
            </w:rPr>
            <w:t>Potrebné povolenia pre aplikáciu</w:t>
          </w:r>
          <w:r>
            <w:rPr>
              <w:noProof/>
            </w:rPr>
            <w:tab/>
          </w:r>
          <w:r>
            <w:rPr>
              <w:noProof/>
            </w:rPr>
            <w:fldChar w:fldCharType="begin"/>
          </w:r>
          <w:r>
            <w:rPr>
              <w:noProof/>
            </w:rPr>
            <w:instrText xml:space="preserve"> PAGEREF _Toc481014426 \h </w:instrText>
          </w:r>
          <w:r>
            <w:rPr>
              <w:noProof/>
            </w:rPr>
          </w:r>
          <w:r>
            <w:rPr>
              <w:noProof/>
            </w:rPr>
            <w:fldChar w:fldCharType="separate"/>
          </w:r>
          <w:r>
            <w:rPr>
              <w:noProof/>
            </w:rPr>
            <w:t>37</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3.8.3</w:t>
          </w:r>
          <w:r>
            <w:rPr>
              <w:rFonts w:asciiTheme="minorHAnsi" w:hAnsiTheme="minorHAnsi" w:cstheme="minorBidi"/>
              <w:noProof/>
              <w:lang w:val="sk-SK" w:eastAsia="sk-SK"/>
            </w:rPr>
            <w:tab/>
          </w:r>
          <w:r>
            <w:rPr>
              <w:noProof/>
            </w:rPr>
            <w:t>Integrácia knižnice Vuforia</w:t>
          </w:r>
          <w:r>
            <w:rPr>
              <w:noProof/>
            </w:rPr>
            <w:tab/>
          </w:r>
          <w:r>
            <w:rPr>
              <w:noProof/>
            </w:rPr>
            <w:fldChar w:fldCharType="begin"/>
          </w:r>
          <w:r>
            <w:rPr>
              <w:noProof/>
            </w:rPr>
            <w:instrText xml:space="preserve"> PAGEREF _Toc481014427 \h </w:instrText>
          </w:r>
          <w:r>
            <w:rPr>
              <w:noProof/>
            </w:rPr>
          </w:r>
          <w:r>
            <w:rPr>
              <w:noProof/>
            </w:rPr>
            <w:fldChar w:fldCharType="separate"/>
          </w:r>
          <w:r>
            <w:rPr>
              <w:noProof/>
            </w:rPr>
            <w:t>39</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3.8.4</w:t>
          </w:r>
          <w:r>
            <w:rPr>
              <w:rFonts w:asciiTheme="minorHAnsi" w:hAnsiTheme="minorHAnsi" w:cstheme="minorBidi"/>
              <w:noProof/>
              <w:lang w:val="sk-SK" w:eastAsia="sk-SK"/>
            </w:rPr>
            <w:tab/>
          </w:r>
          <w:r>
            <w:rPr>
              <w:noProof/>
            </w:rPr>
            <w:t>Vykresľovanie textu</w:t>
          </w:r>
          <w:r>
            <w:rPr>
              <w:noProof/>
            </w:rPr>
            <w:tab/>
          </w:r>
          <w:r>
            <w:rPr>
              <w:noProof/>
            </w:rPr>
            <w:fldChar w:fldCharType="begin"/>
          </w:r>
          <w:r>
            <w:rPr>
              <w:noProof/>
            </w:rPr>
            <w:instrText xml:space="preserve"> PAGEREF _Toc481014428 \h </w:instrText>
          </w:r>
          <w:r>
            <w:rPr>
              <w:noProof/>
            </w:rPr>
          </w:r>
          <w:r>
            <w:rPr>
              <w:noProof/>
            </w:rPr>
            <w:fldChar w:fldCharType="separate"/>
          </w:r>
          <w:r>
            <w:rPr>
              <w:noProof/>
            </w:rPr>
            <w:t>42</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3.8.5</w:t>
          </w:r>
          <w:r>
            <w:rPr>
              <w:rFonts w:asciiTheme="minorHAnsi" w:hAnsiTheme="minorHAnsi" w:cstheme="minorBidi"/>
              <w:noProof/>
              <w:lang w:val="sk-SK" w:eastAsia="sk-SK"/>
            </w:rPr>
            <w:tab/>
          </w:r>
          <w:r>
            <w:rPr>
              <w:noProof/>
            </w:rPr>
            <w:t>Grafické používateľské prostredie (GUI)</w:t>
          </w:r>
          <w:r>
            <w:rPr>
              <w:noProof/>
            </w:rPr>
            <w:tab/>
          </w:r>
          <w:r>
            <w:rPr>
              <w:noProof/>
            </w:rPr>
            <w:fldChar w:fldCharType="begin"/>
          </w:r>
          <w:r>
            <w:rPr>
              <w:noProof/>
            </w:rPr>
            <w:instrText xml:space="preserve"> PAGEREF _Toc481014429 \h </w:instrText>
          </w:r>
          <w:r>
            <w:rPr>
              <w:noProof/>
            </w:rPr>
          </w:r>
          <w:r>
            <w:rPr>
              <w:noProof/>
            </w:rPr>
            <w:fldChar w:fldCharType="separate"/>
          </w:r>
          <w:r>
            <w:rPr>
              <w:noProof/>
            </w:rPr>
            <w:t>44</w:t>
          </w:r>
          <w:r>
            <w:rPr>
              <w:noProof/>
            </w:rPr>
            <w:fldChar w:fldCharType="end"/>
          </w:r>
        </w:p>
        <w:p w:rsidR="009437E4" w:rsidRDefault="009437E4">
          <w:pPr>
            <w:pStyle w:val="Obsah2"/>
            <w:tabs>
              <w:tab w:val="left" w:pos="851"/>
              <w:tab w:val="right" w:leader="dot" w:pos="8777"/>
            </w:tabs>
            <w:rPr>
              <w:rFonts w:asciiTheme="minorHAnsi" w:hAnsiTheme="minorHAnsi" w:cstheme="minorBidi"/>
              <w:noProof/>
              <w:lang w:val="sk-SK" w:eastAsia="sk-SK"/>
            </w:rPr>
          </w:pPr>
          <w:r w:rsidRPr="00FE5A7B">
            <w:rPr>
              <w:noProof/>
              <w14:scene3d>
                <w14:camera w14:prst="orthographicFront"/>
                <w14:lightRig w14:rig="threePt" w14:dir="t">
                  <w14:rot w14:lat="0" w14:lon="0" w14:rev="0"/>
                </w14:lightRig>
              </w14:scene3d>
            </w:rPr>
            <w:t>3.9</w:t>
          </w:r>
          <w:r>
            <w:rPr>
              <w:rFonts w:asciiTheme="minorHAnsi" w:hAnsiTheme="minorHAnsi" w:cstheme="minorBidi"/>
              <w:noProof/>
              <w:lang w:val="sk-SK" w:eastAsia="sk-SK"/>
            </w:rPr>
            <w:tab/>
          </w:r>
          <w:r>
            <w:rPr>
              <w:noProof/>
            </w:rPr>
            <w:t>Testovanie</w:t>
          </w:r>
          <w:r>
            <w:rPr>
              <w:noProof/>
            </w:rPr>
            <w:tab/>
          </w:r>
          <w:r>
            <w:rPr>
              <w:noProof/>
            </w:rPr>
            <w:fldChar w:fldCharType="begin"/>
          </w:r>
          <w:r>
            <w:rPr>
              <w:noProof/>
            </w:rPr>
            <w:instrText xml:space="preserve"> PAGEREF _Toc481014430 \h </w:instrText>
          </w:r>
          <w:r>
            <w:rPr>
              <w:noProof/>
            </w:rPr>
          </w:r>
          <w:r>
            <w:rPr>
              <w:noProof/>
            </w:rPr>
            <w:fldChar w:fldCharType="separate"/>
          </w:r>
          <w:r>
            <w:rPr>
              <w:noProof/>
            </w:rPr>
            <w:t>47</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3.9.1</w:t>
          </w:r>
          <w:r>
            <w:rPr>
              <w:rFonts w:asciiTheme="minorHAnsi" w:hAnsiTheme="minorHAnsi" w:cstheme="minorBidi"/>
              <w:noProof/>
              <w:lang w:val="sk-SK" w:eastAsia="sk-SK"/>
            </w:rPr>
            <w:tab/>
          </w:r>
          <w:r>
            <w:rPr>
              <w:noProof/>
            </w:rPr>
            <w:t>Metodika testovania</w:t>
          </w:r>
          <w:r>
            <w:rPr>
              <w:noProof/>
            </w:rPr>
            <w:tab/>
          </w:r>
          <w:r>
            <w:rPr>
              <w:noProof/>
            </w:rPr>
            <w:fldChar w:fldCharType="begin"/>
          </w:r>
          <w:r>
            <w:rPr>
              <w:noProof/>
            </w:rPr>
            <w:instrText xml:space="preserve"> PAGEREF _Toc481014431 \h </w:instrText>
          </w:r>
          <w:r>
            <w:rPr>
              <w:noProof/>
            </w:rPr>
          </w:r>
          <w:r>
            <w:rPr>
              <w:noProof/>
            </w:rPr>
            <w:fldChar w:fldCharType="separate"/>
          </w:r>
          <w:r>
            <w:rPr>
              <w:noProof/>
            </w:rPr>
            <w:t>47</w:t>
          </w:r>
          <w:r>
            <w:rPr>
              <w:noProof/>
            </w:rPr>
            <w:fldChar w:fldCharType="end"/>
          </w:r>
        </w:p>
        <w:p w:rsidR="009437E4" w:rsidRDefault="009437E4">
          <w:pPr>
            <w:pStyle w:val="Obsah3"/>
            <w:tabs>
              <w:tab w:val="left" w:pos="1540"/>
              <w:tab w:val="right" w:leader="dot" w:pos="8777"/>
            </w:tabs>
            <w:rPr>
              <w:rFonts w:asciiTheme="minorHAnsi" w:hAnsiTheme="minorHAnsi" w:cstheme="minorBidi"/>
              <w:noProof/>
              <w:lang w:val="sk-SK" w:eastAsia="sk-SK"/>
            </w:rPr>
          </w:pPr>
          <w:r>
            <w:rPr>
              <w:noProof/>
            </w:rPr>
            <w:t>3.9.2</w:t>
          </w:r>
          <w:r>
            <w:rPr>
              <w:rFonts w:asciiTheme="minorHAnsi" w:hAnsiTheme="minorHAnsi" w:cstheme="minorBidi"/>
              <w:noProof/>
              <w:lang w:val="sk-SK" w:eastAsia="sk-SK"/>
            </w:rPr>
            <w:tab/>
          </w:r>
          <w:r>
            <w:rPr>
              <w:noProof/>
            </w:rPr>
            <w:t>Zhodnotenie výsledkov</w:t>
          </w:r>
          <w:r>
            <w:rPr>
              <w:noProof/>
            </w:rPr>
            <w:tab/>
          </w:r>
          <w:r>
            <w:rPr>
              <w:noProof/>
            </w:rPr>
            <w:fldChar w:fldCharType="begin"/>
          </w:r>
          <w:r>
            <w:rPr>
              <w:noProof/>
            </w:rPr>
            <w:instrText xml:space="preserve"> PAGEREF _Toc481014432 \h </w:instrText>
          </w:r>
          <w:r>
            <w:rPr>
              <w:noProof/>
            </w:rPr>
          </w:r>
          <w:r>
            <w:rPr>
              <w:noProof/>
            </w:rPr>
            <w:fldChar w:fldCharType="separate"/>
          </w:r>
          <w:r>
            <w:rPr>
              <w:noProof/>
            </w:rPr>
            <w:t>47</w:t>
          </w:r>
          <w:r>
            <w:rPr>
              <w:noProof/>
            </w:rPr>
            <w:fldChar w:fldCharType="end"/>
          </w:r>
        </w:p>
        <w:p w:rsidR="009437E4" w:rsidRDefault="009437E4">
          <w:pPr>
            <w:pStyle w:val="Obsah1"/>
            <w:rPr>
              <w:rFonts w:asciiTheme="minorHAnsi" w:hAnsiTheme="minorHAnsi" w:cstheme="minorBidi"/>
              <w:b w:val="0"/>
              <w:noProof/>
              <w:sz w:val="22"/>
              <w:szCs w:val="22"/>
              <w:lang w:val="sk-SK" w:eastAsia="sk-SK"/>
            </w:rPr>
          </w:pPr>
          <w:r>
            <w:rPr>
              <w:noProof/>
            </w:rPr>
            <w:t>Záver</w:t>
          </w:r>
          <w:r>
            <w:rPr>
              <w:rFonts w:asciiTheme="minorHAnsi" w:hAnsiTheme="minorHAnsi" w:cstheme="minorBidi"/>
              <w:b w:val="0"/>
              <w:noProof/>
              <w:sz w:val="22"/>
              <w:szCs w:val="22"/>
              <w:lang w:val="sk-SK" w:eastAsia="sk-SK"/>
            </w:rPr>
            <w:tab/>
          </w:r>
          <w:r>
            <w:rPr>
              <w:noProof/>
            </w:rPr>
            <w:tab/>
          </w:r>
          <w:r>
            <w:rPr>
              <w:noProof/>
            </w:rPr>
            <w:fldChar w:fldCharType="begin"/>
          </w:r>
          <w:r>
            <w:rPr>
              <w:noProof/>
            </w:rPr>
            <w:instrText xml:space="preserve"> PAGEREF _Toc481014433 \h </w:instrText>
          </w:r>
          <w:r>
            <w:rPr>
              <w:noProof/>
            </w:rPr>
          </w:r>
          <w:r>
            <w:rPr>
              <w:noProof/>
            </w:rPr>
            <w:fldChar w:fldCharType="separate"/>
          </w:r>
          <w:r>
            <w:rPr>
              <w:noProof/>
            </w:rPr>
            <w:t>48</w:t>
          </w:r>
          <w:r>
            <w:rPr>
              <w:noProof/>
            </w:rPr>
            <w:fldChar w:fldCharType="end"/>
          </w:r>
        </w:p>
        <w:p w:rsidR="009437E4" w:rsidRDefault="009437E4">
          <w:pPr>
            <w:pStyle w:val="Obsah1"/>
            <w:tabs>
              <w:tab w:val="left" w:pos="2993"/>
            </w:tabs>
            <w:rPr>
              <w:rFonts w:asciiTheme="minorHAnsi" w:hAnsiTheme="minorHAnsi" w:cstheme="minorBidi"/>
              <w:b w:val="0"/>
              <w:noProof/>
              <w:sz w:val="22"/>
              <w:szCs w:val="22"/>
              <w:lang w:val="sk-SK" w:eastAsia="sk-SK"/>
            </w:rPr>
          </w:pPr>
          <w:r>
            <w:rPr>
              <w:noProof/>
            </w:rPr>
            <w:t>Zoznam použitej literatúry</w:t>
          </w:r>
          <w:r>
            <w:rPr>
              <w:rFonts w:asciiTheme="minorHAnsi" w:hAnsiTheme="minorHAnsi" w:cstheme="minorBidi"/>
              <w:b w:val="0"/>
              <w:noProof/>
              <w:sz w:val="22"/>
              <w:szCs w:val="22"/>
              <w:lang w:val="sk-SK" w:eastAsia="sk-SK"/>
            </w:rPr>
            <w:tab/>
          </w:r>
          <w:r>
            <w:rPr>
              <w:noProof/>
            </w:rPr>
            <w:tab/>
          </w:r>
          <w:r>
            <w:rPr>
              <w:noProof/>
            </w:rPr>
            <w:fldChar w:fldCharType="begin"/>
          </w:r>
          <w:r>
            <w:rPr>
              <w:noProof/>
            </w:rPr>
            <w:instrText xml:space="preserve"> PAGEREF _Toc481014434 \h </w:instrText>
          </w:r>
          <w:r>
            <w:rPr>
              <w:noProof/>
            </w:rPr>
          </w:r>
          <w:r>
            <w:rPr>
              <w:noProof/>
            </w:rPr>
            <w:fldChar w:fldCharType="separate"/>
          </w:r>
          <w:r>
            <w:rPr>
              <w:noProof/>
            </w:rPr>
            <w:t>49</w:t>
          </w:r>
          <w:r>
            <w:rPr>
              <w:noProof/>
            </w:rPr>
            <w:fldChar w:fldCharType="end"/>
          </w:r>
        </w:p>
        <w:p w:rsidR="009437E4" w:rsidRDefault="009437E4">
          <w:pPr>
            <w:pStyle w:val="Obsah1"/>
            <w:rPr>
              <w:rFonts w:asciiTheme="minorHAnsi" w:hAnsiTheme="minorHAnsi" w:cstheme="minorBidi"/>
              <w:b w:val="0"/>
              <w:noProof/>
              <w:sz w:val="22"/>
              <w:szCs w:val="22"/>
              <w:lang w:val="sk-SK" w:eastAsia="sk-SK"/>
            </w:rPr>
          </w:pPr>
          <w:r>
            <w:rPr>
              <w:noProof/>
            </w:rPr>
            <w:t>Prílohy</w:t>
          </w:r>
          <w:r>
            <w:rPr>
              <w:rFonts w:asciiTheme="minorHAnsi" w:hAnsiTheme="minorHAnsi" w:cstheme="minorBidi"/>
              <w:b w:val="0"/>
              <w:noProof/>
              <w:sz w:val="22"/>
              <w:szCs w:val="22"/>
              <w:lang w:val="sk-SK" w:eastAsia="sk-SK"/>
            </w:rPr>
            <w:tab/>
          </w:r>
          <w:r>
            <w:rPr>
              <w:noProof/>
            </w:rPr>
            <w:t xml:space="preserve"> </w:t>
          </w:r>
          <w:r>
            <w:rPr>
              <w:noProof/>
            </w:rPr>
            <w:tab/>
          </w:r>
          <w:r>
            <w:rPr>
              <w:noProof/>
            </w:rPr>
            <w:fldChar w:fldCharType="begin"/>
          </w:r>
          <w:r>
            <w:rPr>
              <w:noProof/>
            </w:rPr>
            <w:instrText xml:space="preserve"> PAGEREF _Toc481014435 \h </w:instrText>
          </w:r>
          <w:r>
            <w:rPr>
              <w:noProof/>
            </w:rPr>
          </w:r>
          <w:r>
            <w:rPr>
              <w:noProof/>
            </w:rPr>
            <w:fldChar w:fldCharType="separate"/>
          </w:r>
          <w:r>
            <w:rPr>
              <w:noProof/>
            </w:rPr>
            <w:t>I</w:t>
          </w:r>
          <w:r>
            <w:rPr>
              <w:noProof/>
            </w:rPr>
            <w:fldChar w:fldCharType="end"/>
          </w:r>
        </w:p>
        <w:p w:rsidR="009437E4" w:rsidRDefault="009437E4">
          <w:pPr>
            <w:pStyle w:val="Obsah1"/>
            <w:rPr>
              <w:rFonts w:asciiTheme="minorHAnsi" w:hAnsiTheme="minorHAnsi" w:cstheme="minorBidi"/>
              <w:b w:val="0"/>
              <w:noProof/>
              <w:sz w:val="22"/>
              <w:szCs w:val="22"/>
              <w:lang w:val="sk-SK" w:eastAsia="sk-SK"/>
            </w:rPr>
          </w:pPr>
          <w:r>
            <w:rPr>
              <w:noProof/>
            </w:rPr>
            <w:t>Príloha A: Štruktúra elektronického nosiča</w:t>
          </w:r>
          <w:r>
            <w:rPr>
              <w:noProof/>
            </w:rPr>
            <w:tab/>
          </w:r>
          <w:r>
            <w:rPr>
              <w:noProof/>
            </w:rPr>
            <w:fldChar w:fldCharType="begin"/>
          </w:r>
          <w:r>
            <w:rPr>
              <w:noProof/>
            </w:rPr>
            <w:instrText xml:space="preserve"> PAGEREF _Toc481014436 \h </w:instrText>
          </w:r>
          <w:r>
            <w:rPr>
              <w:noProof/>
            </w:rPr>
          </w:r>
          <w:r>
            <w:rPr>
              <w:noProof/>
            </w:rPr>
            <w:fldChar w:fldCharType="separate"/>
          </w:r>
          <w:r>
            <w:rPr>
              <w:noProof/>
            </w:rPr>
            <w:t>II</w:t>
          </w:r>
          <w:r>
            <w:rPr>
              <w:noProof/>
            </w:rPr>
            <w:fldChar w:fldCharType="end"/>
          </w:r>
        </w:p>
        <w:p w:rsidR="0030586C" w:rsidRPr="00ED1735" w:rsidRDefault="00E93554">
          <w:r>
            <w:rPr>
              <w:rFonts w:ascii="Times New Roman" w:eastAsiaTheme="minorEastAsia" w:hAnsi="Times New Roman" w:cs="Times New Roman"/>
              <w:sz w:val="24"/>
              <w:szCs w:val="32"/>
              <w:lang w:val="en-US"/>
            </w:rPr>
            <w:fldChar w:fldCharType="end"/>
          </w:r>
        </w:p>
      </w:sdtContent>
    </w:sdt>
    <w:p w:rsidR="00C87A2B" w:rsidRPr="0030586C" w:rsidRDefault="00C87A2B">
      <w:pPr>
        <w:rPr>
          <w:rFonts w:ascii="Times New Roman" w:eastAsiaTheme="minorEastAsia" w:hAnsi="Times New Roman" w:cs="Times New Roman"/>
          <w:b/>
          <w:sz w:val="24"/>
          <w:szCs w:val="32"/>
        </w:rPr>
      </w:pPr>
      <w:r>
        <w:br w:type="page"/>
      </w:r>
    </w:p>
    <w:sdt>
      <w:sdtPr>
        <w:id w:val="-1508821853"/>
        <w:lock w:val="sdtContentLocked"/>
        <w:placeholder>
          <w:docPart w:val="5C5A3BEB92BE4907B7F4E1F252304237"/>
        </w:placeholder>
      </w:sdtPr>
      <w:sdtContent>
        <w:p w:rsidR="00D004AE" w:rsidRDefault="0012247C" w:rsidP="00D34752">
          <w:pPr>
            <w:pStyle w:val="Zakladny"/>
          </w:pPr>
          <w:r w:rsidRPr="0012247C">
            <w:rPr>
              <w:rStyle w:val="Nadpis1rovneChar"/>
            </w:rPr>
            <w:t>Zoznam obrázkov a</w:t>
          </w:r>
          <w:r>
            <w:rPr>
              <w:rStyle w:val="Nadpis1rovneChar"/>
            </w:rPr>
            <w:t> </w:t>
          </w:r>
          <w:r w:rsidRPr="0012247C">
            <w:rPr>
              <w:rStyle w:val="Nadpis1rovneChar"/>
            </w:rPr>
            <w:t>tabuliek</w:t>
          </w:r>
        </w:p>
      </w:sdtContent>
    </w:sdt>
    <w:p w:rsidR="00533008" w:rsidRDefault="00533008">
      <w:pPr>
        <w:pStyle w:val="Zoznamobrzkov"/>
        <w:tabs>
          <w:tab w:val="right" w:leader="dot" w:pos="8777"/>
        </w:tabs>
        <w:rPr>
          <w:rFonts w:ascii="Times New Roman" w:hAnsi="Times New Roman" w:cs="Times New Roman"/>
          <w:sz w:val="24"/>
          <w:szCs w:val="24"/>
        </w:rPr>
      </w:pPr>
    </w:p>
    <w:p w:rsidR="009437E4" w:rsidRDefault="005B4CE1">
      <w:pPr>
        <w:pStyle w:val="Zoznamobrzkov"/>
        <w:tabs>
          <w:tab w:val="right" w:leader="dot" w:pos="8777"/>
        </w:tabs>
        <w:rPr>
          <w:rFonts w:eastAsiaTheme="minorEastAsia"/>
          <w:noProof/>
          <w:lang w:eastAsia="sk-SK"/>
        </w:rPr>
      </w:pPr>
      <w:r w:rsidRPr="005B4CE1">
        <w:rPr>
          <w:rFonts w:ascii="Times New Roman" w:hAnsi="Times New Roman" w:cs="Times New Roman"/>
          <w:sz w:val="24"/>
          <w:szCs w:val="24"/>
        </w:rPr>
        <w:fldChar w:fldCharType="begin"/>
      </w:r>
      <w:r w:rsidRPr="005B4CE1">
        <w:rPr>
          <w:rFonts w:ascii="Times New Roman" w:hAnsi="Times New Roman" w:cs="Times New Roman"/>
          <w:sz w:val="24"/>
          <w:szCs w:val="24"/>
        </w:rPr>
        <w:instrText xml:space="preserve"> TOC \h \z \c "Obrázok" </w:instrText>
      </w:r>
      <w:r w:rsidRPr="005B4CE1">
        <w:rPr>
          <w:rFonts w:ascii="Times New Roman" w:hAnsi="Times New Roman" w:cs="Times New Roman"/>
          <w:sz w:val="24"/>
          <w:szCs w:val="24"/>
        </w:rPr>
        <w:fldChar w:fldCharType="separate"/>
      </w:r>
      <w:hyperlink w:anchor="_Toc481014437" w:history="1">
        <w:r w:rsidR="009437E4" w:rsidRPr="00F2595D">
          <w:rPr>
            <w:rStyle w:val="Hypertextovprepojenie"/>
            <w:noProof/>
          </w:rPr>
          <w:t>Obrázok 1 Milgramovo kontinuum reality-virtuality</w:t>
        </w:r>
        <w:r w:rsidR="009437E4">
          <w:rPr>
            <w:noProof/>
            <w:webHidden/>
          </w:rPr>
          <w:tab/>
        </w:r>
        <w:r w:rsidR="009437E4">
          <w:rPr>
            <w:noProof/>
            <w:webHidden/>
          </w:rPr>
          <w:fldChar w:fldCharType="begin"/>
        </w:r>
        <w:r w:rsidR="009437E4">
          <w:rPr>
            <w:noProof/>
            <w:webHidden/>
          </w:rPr>
          <w:instrText xml:space="preserve"> PAGEREF _Toc481014437 \h </w:instrText>
        </w:r>
        <w:r w:rsidR="009437E4">
          <w:rPr>
            <w:noProof/>
            <w:webHidden/>
          </w:rPr>
        </w:r>
        <w:r w:rsidR="009437E4">
          <w:rPr>
            <w:noProof/>
            <w:webHidden/>
          </w:rPr>
          <w:fldChar w:fldCharType="separate"/>
        </w:r>
        <w:r w:rsidR="009437E4">
          <w:rPr>
            <w:noProof/>
            <w:webHidden/>
          </w:rPr>
          <w:t>3</w:t>
        </w:r>
        <w:r w:rsidR="009437E4">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38" w:history="1">
        <w:r w:rsidRPr="00F2595D">
          <w:rPr>
            <w:rStyle w:val="Hypertextovprepojenie"/>
            <w:noProof/>
          </w:rPr>
          <w:t>Obrázok 2 Vykreslenie objektu na marker</w:t>
        </w:r>
        <w:r>
          <w:rPr>
            <w:noProof/>
            <w:webHidden/>
          </w:rPr>
          <w:tab/>
        </w:r>
        <w:r>
          <w:rPr>
            <w:noProof/>
            <w:webHidden/>
          </w:rPr>
          <w:fldChar w:fldCharType="begin"/>
        </w:r>
        <w:r>
          <w:rPr>
            <w:noProof/>
            <w:webHidden/>
          </w:rPr>
          <w:instrText xml:space="preserve"> PAGEREF _Toc481014438 \h </w:instrText>
        </w:r>
        <w:r>
          <w:rPr>
            <w:noProof/>
            <w:webHidden/>
          </w:rPr>
        </w:r>
        <w:r>
          <w:rPr>
            <w:noProof/>
            <w:webHidden/>
          </w:rPr>
          <w:fldChar w:fldCharType="separate"/>
        </w:r>
        <w:r>
          <w:rPr>
            <w:noProof/>
            <w:webHidden/>
          </w:rPr>
          <w:t>5</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39" w:history="1">
        <w:r w:rsidRPr="00F2595D">
          <w:rPr>
            <w:rStyle w:val="Hypertextovprepojenie"/>
            <w:noProof/>
          </w:rPr>
          <w:t>Obrázok 3 Príklad markerov</w:t>
        </w:r>
        <w:r>
          <w:rPr>
            <w:noProof/>
            <w:webHidden/>
          </w:rPr>
          <w:tab/>
        </w:r>
        <w:r>
          <w:rPr>
            <w:noProof/>
            <w:webHidden/>
          </w:rPr>
          <w:fldChar w:fldCharType="begin"/>
        </w:r>
        <w:r>
          <w:rPr>
            <w:noProof/>
            <w:webHidden/>
          </w:rPr>
          <w:instrText xml:space="preserve"> PAGEREF _Toc481014439 \h </w:instrText>
        </w:r>
        <w:r>
          <w:rPr>
            <w:noProof/>
            <w:webHidden/>
          </w:rPr>
        </w:r>
        <w:r>
          <w:rPr>
            <w:noProof/>
            <w:webHidden/>
          </w:rPr>
          <w:fldChar w:fldCharType="separate"/>
        </w:r>
        <w:r>
          <w:rPr>
            <w:noProof/>
            <w:webHidden/>
          </w:rPr>
          <w:t>5</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40" w:history="1">
        <w:r w:rsidRPr="00F2595D">
          <w:rPr>
            <w:rStyle w:val="Hypertextovprepojenie"/>
            <w:noProof/>
          </w:rPr>
          <w:t>Obrázok 4 Príklad technológie založenej na optike (prevzaté z [2])</w:t>
        </w:r>
        <w:r>
          <w:rPr>
            <w:noProof/>
            <w:webHidden/>
          </w:rPr>
          <w:tab/>
        </w:r>
        <w:r>
          <w:rPr>
            <w:noProof/>
            <w:webHidden/>
          </w:rPr>
          <w:fldChar w:fldCharType="begin"/>
        </w:r>
        <w:r>
          <w:rPr>
            <w:noProof/>
            <w:webHidden/>
          </w:rPr>
          <w:instrText xml:space="preserve"> PAGEREF _Toc481014440 \h </w:instrText>
        </w:r>
        <w:r>
          <w:rPr>
            <w:noProof/>
            <w:webHidden/>
          </w:rPr>
        </w:r>
        <w:r>
          <w:rPr>
            <w:noProof/>
            <w:webHidden/>
          </w:rPr>
          <w:fldChar w:fldCharType="separate"/>
        </w:r>
        <w:r>
          <w:rPr>
            <w:noProof/>
            <w:webHidden/>
          </w:rPr>
          <w:t>7</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41" w:history="1">
        <w:r w:rsidRPr="00F2595D">
          <w:rPr>
            <w:rStyle w:val="Hypertextovprepojenie"/>
            <w:noProof/>
          </w:rPr>
          <w:t>Obrázok 5 Príklad technológie založenej na videu (prevzaté z [2])</w:t>
        </w:r>
        <w:r>
          <w:rPr>
            <w:noProof/>
            <w:webHidden/>
          </w:rPr>
          <w:tab/>
        </w:r>
        <w:r>
          <w:rPr>
            <w:noProof/>
            <w:webHidden/>
          </w:rPr>
          <w:fldChar w:fldCharType="begin"/>
        </w:r>
        <w:r>
          <w:rPr>
            <w:noProof/>
            <w:webHidden/>
          </w:rPr>
          <w:instrText xml:space="preserve"> PAGEREF _Toc481014441 \h </w:instrText>
        </w:r>
        <w:r>
          <w:rPr>
            <w:noProof/>
            <w:webHidden/>
          </w:rPr>
        </w:r>
        <w:r>
          <w:rPr>
            <w:noProof/>
            <w:webHidden/>
          </w:rPr>
          <w:fldChar w:fldCharType="separate"/>
        </w:r>
        <w:r>
          <w:rPr>
            <w:noProof/>
            <w:webHidden/>
          </w:rPr>
          <w:t>8</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42" w:history="1">
        <w:r w:rsidRPr="00F2595D">
          <w:rPr>
            <w:rStyle w:val="Hypertextovprepojenie"/>
            <w:noProof/>
          </w:rPr>
          <w:t>Obrázok 6 Príklad obrázka s hodnotením 1 z 5</w:t>
        </w:r>
        <w:r>
          <w:rPr>
            <w:noProof/>
            <w:webHidden/>
          </w:rPr>
          <w:tab/>
        </w:r>
        <w:r>
          <w:rPr>
            <w:noProof/>
            <w:webHidden/>
          </w:rPr>
          <w:fldChar w:fldCharType="begin"/>
        </w:r>
        <w:r>
          <w:rPr>
            <w:noProof/>
            <w:webHidden/>
          </w:rPr>
          <w:instrText xml:space="preserve"> PAGEREF _Toc481014442 \h </w:instrText>
        </w:r>
        <w:r>
          <w:rPr>
            <w:noProof/>
            <w:webHidden/>
          </w:rPr>
        </w:r>
        <w:r>
          <w:rPr>
            <w:noProof/>
            <w:webHidden/>
          </w:rPr>
          <w:fldChar w:fldCharType="separate"/>
        </w:r>
        <w:r>
          <w:rPr>
            <w:noProof/>
            <w:webHidden/>
          </w:rPr>
          <w:t>24</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43" w:history="1">
        <w:r w:rsidRPr="00F2595D">
          <w:rPr>
            <w:rStyle w:val="Hypertextovprepojenie"/>
            <w:noProof/>
          </w:rPr>
          <w:t>Obrázok 7 Príklad obrázka s hodnotením 5 z 5</w:t>
        </w:r>
        <w:r>
          <w:rPr>
            <w:noProof/>
            <w:webHidden/>
          </w:rPr>
          <w:tab/>
        </w:r>
        <w:r>
          <w:rPr>
            <w:noProof/>
            <w:webHidden/>
          </w:rPr>
          <w:fldChar w:fldCharType="begin"/>
        </w:r>
        <w:r>
          <w:rPr>
            <w:noProof/>
            <w:webHidden/>
          </w:rPr>
          <w:instrText xml:space="preserve"> PAGEREF _Toc481014443 \h </w:instrText>
        </w:r>
        <w:r>
          <w:rPr>
            <w:noProof/>
            <w:webHidden/>
          </w:rPr>
        </w:r>
        <w:r>
          <w:rPr>
            <w:noProof/>
            <w:webHidden/>
          </w:rPr>
          <w:fldChar w:fldCharType="separate"/>
        </w:r>
        <w:r>
          <w:rPr>
            <w:noProof/>
            <w:webHidden/>
          </w:rPr>
          <w:t>24</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44" w:history="1">
        <w:r w:rsidRPr="00F2595D">
          <w:rPr>
            <w:rStyle w:val="Hypertextovprepojenie"/>
            <w:noProof/>
          </w:rPr>
          <w:t>Obrázok 8 Príklad obrázka s opakujúcou sa štruktúrou</w:t>
        </w:r>
        <w:r>
          <w:rPr>
            <w:noProof/>
            <w:webHidden/>
          </w:rPr>
          <w:tab/>
        </w:r>
        <w:r>
          <w:rPr>
            <w:noProof/>
            <w:webHidden/>
          </w:rPr>
          <w:fldChar w:fldCharType="begin"/>
        </w:r>
        <w:r>
          <w:rPr>
            <w:noProof/>
            <w:webHidden/>
          </w:rPr>
          <w:instrText xml:space="preserve"> PAGEREF _Toc481014444 \h </w:instrText>
        </w:r>
        <w:r>
          <w:rPr>
            <w:noProof/>
            <w:webHidden/>
          </w:rPr>
        </w:r>
        <w:r>
          <w:rPr>
            <w:noProof/>
            <w:webHidden/>
          </w:rPr>
          <w:fldChar w:fldCharType="separate"/>
        </w:r>
        <w:r>
          <w:rPr>
            <w:noProof/>
            <w:webHidden/>
          </w:rPr>
          <w:t>25</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45" w:history="1">
        <w:r w:rsidRPr="00F2595D">
          <w:rPr>
            <w:rStyle w:val="Hypertextovprepojenie"/>
            <w:noProof/>
          </w:rPr>
          <w:t>Obrázok 9 Ukážka rozhrania správcu značiek</w:t>
        </w:r>
        <w:r>
          <w:rPr>
            <w:noProof/>
            <w:webHidden/>
          </w:rPr>
          <w:tab/>
        </w:r>
        <w:r>
          <w:rPr>
            <w:noProof/>
            <w:webHidden/>
          </w:rPr>
          <w:fldChar w:fldCharType="begin"/>
        </w:r>
        <w:r>
          <w:rPr>
            <w:noProof/>
            <w:webHidden/>
          </w:rPr>
          <w:instrText xml:space="preserve"> PAGEREF _Toc481014445 \h </w:instrText>
        </w:r>
        <w:r>
          <w:rPr>
            <w:noProof/>
            <w:webHidden/>
          </w:rPr>
        </w:r>
        <w:r>
          <w:rPr>
            <w:noProof/>
            <w:webHidden/>
          </w:rPr>
          <w:fldChar w:fldCharType="separate"/>
        </w:r>
        <w:r>
          <w:rPr>
            <w:noProof/>
            <w:webHidden/>
          </w:rPr>
          <w:t>26</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46" w:history="1">
        <w:r w:rsidRPr="00F2595D">
          <w:rPr>
            <w:rStyle w:val="Hypertextovprepojenie"/>
            <w:noProof/>
          </w:rPr>
          <w:t>Obrázok 10 Databázový model aplikácie</w:t>
        </w:r>
        <w:r>
          <w:rPr>
            <w:noProof/>
            <w:webHidden/>
          </w:rPr>
          <w:tab/>
        </w:r>
        <w:r>
          <w:rPr>
            <w:noProof/>
            <w:webHidden/>
          </w:rPr>
          <w:fldChar w:fldCharType="begin"/>
        </w:r>
        <w:r>
          <w:rPr>
            <w:noProof/>
            <w:webHidden/>
          </w:rPr>
          <w:instrText xml:space="preserve"> PAGEREF _Toc481014446 \h </w:instrText>
        </w:r>
        <w:r>
          <w:rPr>
            <w:noProof/>
            <w:webHidden/>
          </w:rPr>
        </w:r>
        <w:r>
          <w:rPr>
            <w:noProof/>
            <w:webHidden/>
          </w:rPr>
          <w:fldChar w:fldCharType="separate"/>
        </w:r>
        <w:r>
          <w:rPr>
            <w:noProof/>
            <w:webHidden/>
          </w:rPr>
          <w:t>29</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47" w:history="1">
        <w:r w:rsidRPr="00F2595D">
          <w:rPr>
            <w:rStyle w:val="Hypertextovprepojenie"/>
            <w:noProof/>
          </w:rPr>
          <w:t>Obrázok 11 Webová časť klientskej aplikácie</w:t>
        </w:r>
        <w:r>
          <w:rPr>
            <w:noProof/>
            <w:webHidden/>
          </w:rPr>
          <w:tab/>
        </w:r>
        <w:r>
          <w:rPr>
            <w:noProof/>
            <w:webHidden/>
          </w:rPr>
          <w:fldChar w:fldCharType="begin"/>
        </w:r>
        <w:r>
          <w:rPr>
            <w:noProof/>
            <w:webHidden/>
          </w:rPr>
          <w:instrText xml:space="preserve"> PAGEREF _Toc481014447 \h </w:instrText>
        </w:r>
        <w:r>
          <w:rPr>
            <w:noProof/>
            <w:webHidden/>
          </w:rPr>
        </w:r>
        <w:r>
          <w:rPr>
            <w:noProof/>
            <w:webHidden/>
          </w:rPr>
          <w:fldChar w:fldCharType="separate"/>
        </w:r>
        <w:r>
          <w:rPr>
            <w:noProof/>
            <w:webHidden/>
          </w:rPr>
          <w:t>32</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48" w:history="1">
        <w:r w:rsidRPr="00F2595D">
          <w:rPr>
            <w:rStyle w:val="Hypertextovprepojenie"/>
            <w:noProof/>
          </w:rPr>
          <w:t>Obrázok 12 Správa súťaže webového klienta</w:t>
        </w:r>
        <w:r>
          <w:rPr>
            <w:noProof/>
            <w:webHidden/>
          </w:rPr>
          <w:tab/>
        </w:r>
        <w:r>
          <w:rPr>
            <w:noProof/>
            <w:webHidden/>
          </w:rPr>
          <w:fldChar w:fldCharType="begin"/>
        </w:r>
        <w:r>
          <w:rPr>
            <w:noProof/>
            <w:webHidden/>
          </w:rPr>
          <w:instrText xml:space="preserve"> PAGEREF _Toc481014448 \h </w:instrText>
        </w:r>
        <w:r>
          <w:rPr>
            <w:noProof/>
            <w:webHidden/>
          </w:rPr>
        </w:r>
        <w:r>
          <w:rPr>
            <w:noProof/>
            <w:webHidden/>
          </w:rPr>
          <w:fldChar w:fldCharType="separate"/>
        </w:r>
        <w:r>
          <w:rPr>
            <w:noProof/>
            <w:webHidden/>
          </w:rPr>
          <w:t>32</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49" w:history="1">
        <w:r w:rsidRPr="00F2595D">
          <w:rPr>
            <w:rStyle w:val="Hypertextovprepojenie"/>
            <w:noProof/>
          </w:rPr>
          <w:t>Obrázok 13 Dialóg pre vytvorenie novej súťaže</w:t>
        </w:r>
        <w:r>
          <w:rPr>
            <w:noProof/>
            <w:webHidden/>
          </w:rPr>
          <w:tab/>
        </w:r>
        <w:r>
          <w:rPr>
            <w:noProof/>
            <w:webHidden/>
          </w:rPr>
          <w:fldChar w:fldCharType="begin"/>
        </w:r>
        <w:r>
          <w:rPr>
            <w:noProof/>
            <w:webHidden/>
          </w:rPr>
          <w:instrText xml:space="preserve"> PAGEREF _Toc481014449 \h </w:instrText>
        </w:r>
        <w:r>
          <w:rPr>
            <w:noProof/>
            <w:webHidden/>
          </w:rPr>
        </w:r>
        <w:r>
          <w:rPr>
            <w:noProof/>
            <w:webHidden/>
          </w:rPr>
          <w:fldChar w:fldCharType="separate"/>
        </w:r>
        <w:r>
          <w:rPr>
            <w:noProof/>
            <w:webHidden/>
          </w:rPr>
          <w:t>33</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50" w:history="1">
        <w:r w:rsidRPr="00F2595D">
          <w:rPr>
            <w:rStyle w:val="Hypertextovprepojenie"/>
            <w:noProof/>
          </w:rPr>
          <w:t>Obrázok 14 Správa otázky webového klienta</w:t>
        </w:r>
        <w:r>
          <w:rPr>
            <w:noProof/>
            <w:webHidden/>
          </w:rPr>
          <w:tab/>
        </w:r>
        <w:r>
          <w:rPr>
            <w:noProof/>
            <w:webHidden/>
          </w:rPr>
          <w:fldChar w:fldCharType="begin"/>
        </w:r>
        <w:r>
          <w:rPr>
            <w:noProof/>
            <w:webHidden/>
          </w:rPr>
          <w:instrText xml:space="preserve"> PAGEREF _Toc481014450 \h </w:instrText>
        </w:r>
        <w:r>
          <w:rPr>
            <w:noProof/>
            <w:webHidden/>
          </w:rPr>
        </w:r>
        <w:r>
          <w:rPr>
            <w:noProof/>
            <w:webHidden/>
          </w:rPr>
          <w:fldChar w:fldCharType="separate"/>
        </w:r>
        <w:r>
          <w:rPr>
            <w:noProof/>
            <w:webHidden/>
          </w:rPr>
          <w:t>34</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51" w:history="1">
        <w:r w:rsidRPr="00F2595D">
          <w:rPr>
            <w:rStyle w:val="Hypertextovprepojenie"/>
            <w:noProof/>
          </w:rPr>
          <w:t>Obrázok 15 Dialóg pre vytvorenie otázka</w:t>
        </w:r>
        <w:r>
          <w:rPr>
            <w:noProof/>
            <w:webHidden/>
          </w:rPr>
          <w:tab/>
        </w:r>
        <w:r>
          <w:rPr>
            <w:noProof/>
            <w:webHidden/>
          </w:rPr>
          <w:fldChar w:fldCharType="begin"/>
        </w:r>
        <w:r>
          <w:rPr>
            <w:noProof/>
            <w:webHidden/>
          </w:rPr>
          <w:instrText xml:space="preserve"> PAGEREF _Toc481014451 \h </w:instrText>
        </w:r>
        <w:r>
          <w:rPr>
            <w:noProof/>
            <w:webHidden/>
          </w:rPr>
        </w:r>
        <w:r>
          <w:rPr>
            <w:noProof/>
            <w:webHidden/>
          </w:rPr>
          <w:fldChar w:fldCharType="separate"/>
        </w:r>
        <w:r>
          <w:rPr>
            <w:noProof/>
            <w:webHidden/>
          </w:rPr>
          <w:t>35</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52" w:history="1">
        <w:r w:rsidRPr="00F2595D">
          <w:rPr>
            <w:rStyle w:val="Hypertextovprepojenie"/>
            <w:noProof/>
          </w:rPr>
          <w:t>Obrázok 16 Asynchrónne volanie pre pridanie otázky</w:t>
        </w:r>
        <w:r>
          <w:rPr>
            <w:noProof/>
            <w:webHidden/>
          </w:rPr>
          <w:tab/>
        </w:r>
        <w:r>
          <w:rPr>
            <w:noProof/>
            <w:webHidden/>
          </w:rPr>
          <w:fldChar w:fldCharType="begin"/>
        </w:r>
        <w:r>
          <w:rPr>
            <w:noProof/>
            <w:webHidden/>
          </w:rPr>
          <w:instrText xml:space="preserve"> PAGEREF _Toc481014452 \h </w:instrText>
        </w:r>
        <w:r>
          <w:rPr>
            <w:noProof/>
            <w:webHidden/>
          </w:rPr>
        </w:r>
        <w:r>
          <w:rPr>
            <w:noProof/>
            <w:webHidden/>
          </w:rPr>
          <w:fldChar w:fldCharType="separate"/>
        </w:r>
        <w:r>
          <w:rPr>
            <w:noProof/>
            <w:webHidden/>
          </w:rPr>
          <w:t>36</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53" w:history="1">
        <w:r w:rsidRPr="00F2595D">
          <w:rPr>
            <w:rStyle w:val="Hypertextovprepojenie"/>
            <w:noProof/>
          </w:rPr>
          <w:t>Obrázok 17 Kumulatívne rozdelenie aktívnych zariadení podľa verzie OS Android</w:t>
        </w:r>
        <w:r>
          <w:rPr>
            <w:noProof/>
            <w:webHidden/>
          </w:rPr>
          <w:tab/>
        </w:r>
        <w:r>
          <w:rPr>
            <w:noProof/>
            <w:webHidden/>
          </w:rPr>
          <w:fldChar w:fldCharType="begin"/>
        </w:r>
        <w:r>
          <w:rPr>
            <w:noProof/>
            <w:webHidden/>
          </w:rPr>
          <w:instrText xml:space="preserve"> PAGEREF _Toc481014453 \h </w:instrText>
        </w:r>
        <w:r>
          <w:rPr>
            <w:noProof/>
            <w:webHidden/>
          </w:rPr>
        </w:r>
        <w:r>
          <w:rPr>
            <w:noProof/>
            <w:webHidden/>
          </w:rPr>
          <w:fldChar w:fldCharType="separate"/>
        </w:r>
        <w:r>
          <w:rPr>
            <w:noProof/>
            <w:webHidden/>
          </w:rPr>
          <w:t>37</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54" w:history="1">
        <w:r w:rsidRPr="00F2595D">
          <w:rPr>
            <w:rStyle w:val="Hypertextovprepojenie"/>
            <w:noProof/>
          </w:rPr>
          <w:t>Obrázok 18 Balíček súborov pre prácu s knižniou Vuforia</w:t>
        </w:r>
        <w:r>
          <w:rPr>
            <w:noProof/>
            <w:webHidden/>
          </w:rPr>
          <w:tab/>
        </w:r>
        <w:r>
          <w:rPr>
            <w:noProof/>
            <w:webHidden/>
          </w:rPr>
          <w:fldChar w:fldCharType="begin"/>
        </w:r>
        <w:r>
          <w:rPr>
            <w:noProof/>
            <w:webHidden/>
          </w:rPr>
          <w:instrText xml:space="preserve"> PAGEREF _Toc481014454 \h </w:instrText>
        </w:r>
        <w:r>
          <w:rPr>
            <w:noProof/>
            <w:webHidden/>
          </w:rPr>
        </w:r>
        <w:r>
          <w:rPr>
            <w:noProof/>
            <w:webHidden/>
          </w:rPr>
          <w:fldChar w:fldCharType="separate"/>
        </w:r>
        <w:r>
          <w:rPr>
            <w:noProof/>
            <w:webHidden/>
          </w:rPr>
          <w:t>39</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55" w:history="1">
        <w:r w:rsidRPr="00F2595D">
          <w:rPr>
            <w:rStyle w:val="Hypertextovprepojenie"/>
            <w:noProof/>
          </w:rPr>
          <w:t>Obrázok 19 Rovinný 3D objekt vytvorený zo 4 vrcholov</w:t>
        </w:r>
        <w:r>
          <w:rPr>
            <w:noProof/>
            <w:webHidden/>
          </w:rPr>
          <w:tab/>
        </w:r>
        <w:r>
          <w:rPr>
            <w:noProof/>
            <w:webHidden/>
          </w:rPr>
          <w:fldChar w:fldCharType="begin"/>
        </w:r>
        <w:r>
          <w:rPr>
            <w:noProof/>
            <w:webHidden/>
          </w:rPr>
          <w:instrText xml:space="preserve"> PAGEREF _Toc481014455 \h </w:instrText>
        </w:r>
        <w:r>
          <w:rPr>
            <w:noProof/>
            <w:webHidden/>
          </w:rPr>
        </w:r>
        <w:r>
          <w:rPr>
            <w:noProof/>
            <w:webHidden/>
          </w:rPr>
          <w:fldChar w:fldCharType="separate"/>
        </w:r>
        <w:r>
          <w:rPr>
            <w:noProof/>
            <w:webHidden/>
          </w:rPr>
          <w:t>43</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56" w:history="1">
        <w:r w:rsidRPr="00F2595D">
          <w:rPr>
            <w:rStyle w:val="Hypertextovprepojenie"/>
            <w:noProof/>
          </w:rPr>
          <w:t>Obrázok 20 Ukážky z aplikácie 1</w:t>
        </w:r>
        <w:r>
          <w:rPr>
            <w:noProof/>
            <w:webHidden/>
          </w:rPr>
          <w:tab/>
        </w:r>
        <w:r>
          <w:rPr>
            <w:noProof/>
            <w:webHidden/>
          </w:rPr>
          <w:fldChar w:fldCharType="begin"/>
        </w:r>
        <w:r>
          <w:rPr>
            <w:noProof/>
            <w:webHidden/>
          </w:rPr>
          <w:instrText xml:space="preserve"> PAGEREF _Toc481014456 \h </w:instrText>
        </w:r>
        <w:r>
          <w:rPr>
            <w:noProof/>
            <w:webHidden/>
          </w:rPr>
        </w:r>
        <w:r>
          <w:rPr>
            <w:noProof/>
            <w:webHidden/>
          </w:rPr>
          <w:fldChar w:fldCharType="separate"/>
        </w:r>
        <w:r>
          <w:rPr>
            <w:noProof/>
            <w:webHidden/>
          </w:rPr>
          <w:t>45</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57" w:history="1">
        <w:r w:rsidRPr="00F2595D">
          <w:rPr>
            <w:rStyle w:val="Hypertextovprepojenie"/>
            <w:noProof/>
          </w:rPr>
          <w:t>Obrázok 21 Ukážky z aplikácie 2</w:t>
        </w:r>
        <w:r>
          <w:rPr>
            <w:noProof/>
            <w:webHidden/>
          </w:rPr>
          <w:tab/>
        </w:r>
        <w:r>
          <w:rPr>
            <w:noProof/>
            <w:webHidden/>
          </w:rPr>
          <w:fldChar w:fldCharType="begin"/>
        </w:r>
        <w:r>
          <w:rPr>
            <w:noProof/>
            <w:webHidden/>
          </w:rPr>
          <w:instrText xml:space="preserve"> PAGEREF _Toc481014457 \h </w:instrText>
        </w:r>
        <w:r>
          <w:rPr>
            <w:noProof/>
            <w:webHidden/>
          </w:rPr>
        </w:r>
        <w:r>
          <w:rPr>
            <w:noProof/>
            <w:webHidden/>
          </w:rPr>
          <w:fldChar w:fldCharType="separate"/>
        </w:r>
        <w:r>
          <w:rPr>
            <w:noProof/>
            <w:webHidden/>
          </w:rPr>
          <w:t>45</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58" w:history="1">
        <w:r w:rsidRPr="00F2595D">
          <w:rPr>
            <w:rStyle w:val="Hypertextovprepojenie"/>
            <w:noProof/>
          </w:rPr>
          <w:t>Obrázok 22 Ukážky z aplikácie 3</w:t>
        </w:r>
        <w:r>
          <w:rPr>
            <w:noProof/>
            <w:webHidden/>
          </w:rPr>
          <w:tab/>
        </w:r>
        <w:r>
          <w:rPr>
            <w:noProof/>
            <w:webHidden/>
          </w:rPr>
          <w:fldChar w:fldCharType="begin"/>
        </w:r>
        <w:r>
          <w:rPr>
            <w:noProof/>
            <w:webHidden/>
          </w:rPr>
          <w:instrText xml:space="preserve"> PAGEREF _Toc481014458 \h </w:instrText>
        </w:r>
        <w:r>
          <w:rPr>
            <w:noProof/>
            <w:webHidden/>
          </w:rPr>
        </w:r>
        <w:r>
          <w:rPr>
            <w:noProof/>
            <w:webHidden/>
          </w:rPr>
          <w:fldChar w:fldCharType="separate"/>
        </w:r>
        <w:r>
          <w:rPr>
            <w:noProof/>
            <w:webHidden/>
          </w:rPr>
          <w:t>46</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59" w:history="1">
        <w:r w:rsidRPr="00F2595D">
          <w:rPr>
            <w:rStyle w:val="Hypertextovprepojenie"/>
            <w:noProof/>
          </w:rPr>
          <w:t>Obrázok 23 Ukážky z aplikácie 4</w:t>
        </w:r>
        <w:r>
          <w:rPr>
            <w:noProof/>
            <w:webHidden/>
          </w:rPr>
          <w:tab/>
        </w:r>
        <w:r>
          <w:rPr>
            <w:noProof/>
            <w:webHidden/>
          </w:rPr>
          <w:fldChar w:fldCharType="begin"/>
        </w:r>
        <w:r>
          <w:rPr>
            <w:noProof/>
            <w:webHidden/>
          </w:rPr>
          <w:instrText xml:space="preserve"> PAGEREF _Toc481014459 \h </w:instrText>
        </w:r>
        <w:r>
          <w:rPr>
            <w:noProof/>
            <w:webHidden/>
          </w:rPr>
        </w:r>
        <w:r>
          <w:rPr>
            <w:noProof/>
            <w:webHidden/>
          </w:rPr>
          <w:fldChar w:fldCharType="separate"/>
        </w:r>
        <w:r>
          <w:rPr>
            <w:noProof/>
            <w:webHidden/>
          </w:rPr>
          <w:t>46</w:t>
        </w:r>
        <w:r>
          <w:rPr>
            <w:noProof/>
            <w:webHidden/>
          </w:rPr>
          <w:fldChar w:fldCharType="end"/>
        </w:r>
      </w:hyperlink>
    </w:p>
    <w:p w:rsidR="00ED1735" w:rsidRDefault="005B4CE1" w:rsidP="00152E2A">
      <w:pPr>
        <w:pStyle w:val="Zakladny"/>
      </w:pPr>
      <w:r w:rsidRPr="005B4CE1">
        <w:fldChar w:fldCharType="end"/>
      </w:r>
    </w:p>
    <w:p w:rsidR="009437E4" w:rsidRDefault="00152E2A">
      <w:pPr>
        <w:pStyle w:val="Zoznamobrzkov"/>
        <w:tabs>
          <w:tab w:val="right" w:leader="dot" w:pos="8777"/>
        </w:tabs>
        <w:rPr>
          <w:rFonts w:eastAsiaTheme="minorEastAsia"/>
          <w:noProof/>
          <w:lang w:eastAsia="sk-SK"/>
        </w:rPr>
      </w:pPr>
      <w:r w:rsidRPr="009E37ED">
        <w:rPr>
          <w:rFonts w:ascii="Times New Roman" w:hAnsi="Times New Roman" w:cs="Times New Roman"/>
        </w:rPr>
        <w:fldChar w:fldCharType="begin"/>
      </w:r>
      <w:r w:rsidRPr="009E37ED">
        <w:rPr>
          <w:rFonts w:ascii="Times New Roman" w:hAnsi="Times New Roman" w:cs="Times New Roman"/>
        </w:rPr>
        <w:instrText xml:space="preserve"> TOC \h \z \c "Tabuľka" </w:instrText>
      </w:r>
      <w:r w:rsidRPr="009E37ED">
        <w:rPr>
          <w:rFonts w:ascii="Times New Roman" w:hAnsi="Times New Roman" w:cs="Times New Roman"/>
        </w:rPr>
        <w:fldChar w:fldCharType="separate"/>
      </w:r>
      <w:hyperlink w:anchor="_Toc481014460" w:history="1">
        <w:r w:rsidR="009437E4" w:rsidRPr="009F5D8B">
          <w:rPr>
            <w:rStyle w:val="Hypertextovprepojenie"/>
            <w:noProof/>
          </w:rPr>
          <w:t>Tabuľka 2 Cenové skupiny pre knižnicu Vuforia</w:t>
        </w:r>
        <w:r w:rsidR="009437E4">
          <w:rPr>
            <w:noProof/>
            <w:webHidden/>
          </w:rPr>
          <w:tab/>
        </w:r>
        <w:r w:rsidR="009437E4">
          <w:rPr>
            <w:noProof/>
            <w:webHidden/>
          </w:rPr>
          <w:fldChar w:fldCharType="begin"/>
        </w:r>
        <w:r w:rsidR="009437E4">
          <w:rPr>
            <w:noProof/>
            <w:webHidden/>
          </w:rPr>
          <w:instrText xml:space="preserve"> PAGEREF _Toc481014460 \h </w:instrText>
        </w:r>
        <w:r w:rsidR="009437E4">
          <w:rPr>
            <w:noProof/>
            <w:webHidden/>
          </w:rPr>
        </w:r>
        <w:r w:rsidR="009437E4">
          <w:rPr>
            <w:noProof/>
            <w:webHidden/>
          </w:rPr>
          <w:fldChar w:fldCharType="separate"/>
        </w:r>
        <w:r w:rsidR="009437E4">
          <w:rPr>
            <w:noProof/>
            <w:webHidden/>
          </w:rPr>
          <w:t>12</w:t>
        </w:r>
        <w:r w:rsidR="009437E4">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61" w:history="1">
        <w:r w:rsidRPr="009F5D8B">
          <w:rPr>
            <w:rStyle w:val="Hypertextovprepojenie"/>
            <w:noProof/>
          </w:rPr>
          <w:t>Tabuľka 3 Cenové skupiny pre knižnicu Wikitude</w:t>
        </w:r>
        <w:r>
          <w:rPr>
            <w:noProof/>
            <w:webHidden/>
          </w:rPr>
          <w:tab/>
        </w:r>
        <w:r>
          <w:rPr>
            <w:noProof/>
            <w:webHidden/>
          </w:rPr>
          <w:fldChar w:fldCharType="begin"/>
        </w:r>
        <w:r>
          <w:rPr>
            <w:noProof/>
            <w:webHidden/>
          </w:rPr>
          <w:instrText xml:space="preserve"> PAGEREF _Toc481014461 \h </w:instrText>
        </w:r>
        <w:r>
          <w:rPr>
            <w:noProof/>
            <w:webHidden/>
          </w:rPr>
        </w:r>
        <w:r>
          <w:rPr>
            <w:noProof/>
            <w:webHidden/>
          </w:rPr>
          <w:fldChar w:fldCharType="separate"/>
        </w:r>
        <w:r>
          <w:rPr>
            <w:noProof/>
            <w:webHidden/>
          </w:rPr>
          <w:t>13</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62" w:history="1">
        <w:r w:rsidRPr="009F5D8B">
          <w:rPr>
            <w:rStyle w:val="Hypertextovprepojenie"/>
            <w:noProof/>
          </w:rPr>
          <w:t>Tabuľka 4 Cenové skupiny pre knižnicu Kudan</w:t>
        </w:r>
        <w:r>
          <w:rPr>
            <w:noProof/>
            <w:webHidden/>
          </w:rPr>
          <w:tab/>
        </w:r>
        <w:r>
          <w:rPr>
            <w:noProof/>
            <w:webHidden/>
          </w:rPr>
          <w:fldChar w:fldCharType="begin"/>
        </w:r>
        <w:r>
          <w:rPr>
            <w:noProof/>
            <w:webHidden/>
          </w:rPr>
          <w:instrText xml:space="preserve"> PAGEREF _Toc481014462 \h </w:instrText>
        </w:r>
        <w:r>
          <w:rPr>
            <w:noProof/>
            <w:webHidden/>
          </w:rPr>
        </w:r>
        <w:r>
          <w:rPr>
            <w:noProof/>
            <w:webHidden/>
          </w:rPr>
          <w:fldChar w:fldCharType="separate"/>
        </w:r>
        <w:r>
          <w:rPr>
            <w:noProof/>
            <w:webHidden/>
          </w:rPr>
          <w:t>13</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63" w:history="1">
        <w:r w:rsidRPr="009F5D8B">
          <w:rPr>
            <w:rStyle w:val="Hypertextovprepojenie"/>
            <w:noProof/>
          </w:rPr>
          <w:t>Tabuľka 5 Cenové skupiny pre knižnicu Maxst 2D</w:t>
        </w:r>
        <w:r>
          <w:rPr>
            <w:noProof/>
            <w:webHidden/>
          </w:rPr>
          <w:tab/>
        </w:r>
        <w:r>
          <w:rPr>
            <w:noProof/>
            <w:webHidden/>
          </w:rPr>
          <w:fldChar w:fldCharType="begin"/>
        </w:r>
        <w:r>
          <w:rPr>
            <w:noProof/>
            <w:webHidden/>
          </w:rPr>
          <w:instrText xml:space="preserve"> PAGEREF _Toc481014463 \h </w:instrText>
        </w:r>
        <w:r>
          <w:rPr>
            <w:noProof/>
            <w:webHidden/>
          </w:rPr>
        </w:r>
        <w:r>
          <w:rPr>
            <w:noProof/>
            <w:webHidden/>
          </w:rPr>
          <w:fldChar w:fldCharType="separate"/>
        </w:r>
        <w:r>
          <w:rPr>
            <w:noProof/>
            <w:webHidden/>
          </w:rPr>
          <w:t>14</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64" w:history="1">
        <w:r w:rsidRPr="009F5D8B">
          <w:rPr>
            <w:rStyle w:val="Hypertextovprepojenie"/>
            <w:noProof/>
          </w:rPr>
          <w:t>Tabuľka 6 Cenové skupiny pre knižnicu Maxst 3D</w:t>
        </w:r>
        <w:r>
          <w:rPr>
            <w:noProof/>
            <w:webHidden/>
          </w:rPr>
          <w:tab/>
        </w:r>
        <w:r>
          <w:rPr>
            <w:noProof/>
            <w:webHidden/>
          </w:rPr>
          <w:fldChar w:fldCharType="begin"/>
        </w:r>
        <w:r>
          <w:rPr>
            <w:noProof/>
            <w:webHidden/>
          </w:rPr>
          <w:instrText xml:space="preserve"> PAGEREF _Toc481014464 \h </w:instrText>
        </w:r>
        <w:r>
          <w:rPr>
            <w:noProof/>
            <w:webHidden/>
          </w:rPr>
        </w:r>
        <w:r>
          <w:rPr>
            <w:noProof/>
            <w:webHidden/>
          </w:rPr>
          <w:fldChar w:fldCharType="separate"/>
        </w:r>
        <w:r>
          <w:rPr>
            <w:noProof/>
            <w:webHidden/>
          </w:rPr>
          <w:t>14</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65" w:history="1">
        <w:r w:rsidRPr="009F5D8B">
          <w:rPr>
            <w:rStyle w:val="Hypertextovprepojenie"/>
            <w:noProof/>
          </w:rPr>
          <w:t>Tabuľka 7 Cenové skupiny pre knižnicu Xzimg</w:t>
        </w:r>
        <w:r>
          <w:rPr>
            <w:noProof/>
            <w:webHidden/>
          </w:rPr>
          <w:tab/>
        </w:r>
        <w:r>
          <w:rPr>
            <w:noProof/>
            <w:webHidden/>
          </w:rPr>
          <w:fldChar w:fldCharType="begin"/>
        </w:r>
        <w:r>
          <w:rPr>
            <w:noProof/>
            <w:webHidden/>
          </w:rPr>
          <w:instrText xml:space="preserve"> PAGEREF _Toc481014465 \h </w:instrText>
        </w:r>
        <w:r>
          <w:rPr>
            <w:noProof/>
            <w:webHidden/>
          </w:rPr>
        </w:r>
        <w:r>
          <w:rPr>
            <w:noProof/>
            <w:webHidden/>
          </w:rPr>
          <w:fldChar w:fldCharType="separate"/>
        </w:r>
        <w:r>
          <w:rPr>
            <w:noProof/>
            <w:webHidden/>
          </w:rPr>
          <w:t>15</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66" w:history="1">
        <w:r w:rsidRPr="009F5D8B">
          <w:rPr>
            <w:rStyle w:val="Hypertextovprepojenie"/>
            <w:noProof/>
          </w:rPr>
          <w:t>Tabuľka 8 Porovnanie knižníc</w:t>
        </w:r>
        <w:r>
          <w:rPr>
            <w:noProof/>
            <w:webHidden/>
          </w:rPr>
          <w:tab/>
        </w:r>
        <w:r>
          <w:rPr>
            <w:noProof/>
            <w:webHidden/>
          </w:rPr>
          <w:fldChar w:fldCharType="begin"/>
        </w:r>
        <w:r>
          <w:rPr>
            <w:noProof/>
            <w:webHidden/>
          </w:rPr>
          <w:instrText xml:space="preserve"> PAGEREF _Toc481014466 \h </w:instrText>
        </w:r>
        <w:r>
          <w:rPr>
            <w:noProof/>
            <w:webHidden/>
          </w:rPr>
        </w:r>
        <w:r>
          <w:rPr>
            <w:noProof/>
            <w:webHidden/>
          </w:rPr>
          <w:fldChar w:fldCharType="separate"/>
        </w:r>
        <w:r>
          <w:rPr>
            <w:noProof/>
            <w:webHidden/>
          </w:rPr>
          <w:t>16</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67" w:history="1">
        <w:r w:rsidRPr="009F5D8B">
          <w:rPr>
            <w:rStyle w:val="Hypertextovprepojenie"/>
            <w:noProof/>
          </w:rPr>
          <w:t>Tabuľka 1 Špecifikácia testovacieho zariadenia LG V10</w:t>
        </w:r>
        <w:r>
          <w:rPr>
            <w:noProof/>
            <w:webHidden/>
          </w:rPr>
          <w:tab/>
        </w:r>
        <w:r>
          <w:rPr>
            <w:noProof/>
            <w:webHidden/>
          </w:rPr>
          <w:fldChar w:fldCharType="begin"/>
        </w:r>
        <w:r>
          <w:rPr>
            <w:noProof/>
            <w:webHidden/>
          </w:rPr>
          <w:instrText xml:space="preserve"> PAGEREF _Toc481014467 \h </w:instrText>
        </w:r>
        <w:r>
          <w:rPr>
            <w:noProof/>
            <w:webHidden/>
          </w:rPr>
        </w:r>
        <w:r>
          <w:rPr>
            <w:noProof/>
            <w:webHidden/>
          </w:rPr>
          <w:fldChar w:fldCharType="separate"/>
        </w:r>
        <w:r>
          <w:rPr>
            <w:noProof/>
            <w:webHidden/>
          </w:rPr>
          <w:t>22</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68" w:history="1">
        <w:r w:rsidRPr="009F5D8B">
          <w:rPr>
            <w:rStyle w:val="Hypertextovprepojenie"/>
            <w:noProof/>
          </w:rPr>
          <w:t>Tabuľka 9 Charakteristické črty pri spracovaný obrázka</w:t>
        </w:r>
        <w:r>
          <w:rPr>
            <w:noProof/>
            <w:webHidden/>
          </w:rPr>
          <w:tab/>
        </w:r>
        <w:r>
          <w:rPr>
            <w:noProof/>
            <w:webHidden/>
          </w:rPr>
          <w:fldChar w:fldCharType="begin"/>
        </w:r>
        <w:r>
          <w:rPr>
            <w:noProof/>
            <w:webHidden/>
          </w:rPr>
          <w:instrText xml:space="preserve"> PAGEREF _Toc481014468 \h </w:instrText>
        </w:r>
        <w:r>
          <w:rPr>
            <w:noProof/>
            <w:webHidden/>
          </w:rPr>
        </w:r>
        <w:r>
          <w:rPr>
            <w:noProof/>
            <w:webHidden/>
          </w:rPr>
          <w:fldChar w:fldCharType="separate"/>
        </w:r>
        <w:r>
          <w:rPr>
            <w:noProof/>
            <w:webHidden/>
          </w:rPr>
          <w:t>23</w:t>
        </w:r>
        <w:r>
          <w:rPr>
            <w:noProof/>
            <w:webHidden/>
          </w:rPr>
          <w:fldChar w:fldCharType="end"/>
        </w:r>
      </w:hyperlink>
    </w:p>
    <w:p w:rsidR="009E37ED" w:rsidRDefault="00152E2A" w:rsidP="0012247C">
      <w:r w:rsidRPr="009E37ED">
        <w:rPr>
          <w:rFonts w:ascii="Times New Roman" w:hAnsi="Times New Roman" w:cs="Times New Roman"/>
        </w:rPr>
        <w:fldChar w:fldCharType="end"/>
      </w:r>
    </w:p>
    <w:bookmarkStart w:id="0" w:name="_GoBack"/>
    <w:bookmarkEnd w:id="0"/>
    <w:p w:rsidR="009437E4" w:rsidRDefault="009E37ED">
      <w:pPr>
        <w:pStyle w:val="Zoznamobrzkov"/>
        <w:tabs>
          <w:tab w:val="right" w:leader="dot" w:pos="8777"/>
        </w:tabs>
        <w:rPr>
          <w:rFonts w:eastAsiaTheme="minorEastAsia"/>
          <w:noProof/>
          <w:lang w:eastAsia="sk-SK"/>
        </w:rPr>
      </w:pPr>
      <w:r>
        <w:fldChar w:fldCharType="begin"/>
      </w:r>
      <w:r>
        <w:instrText xml:space="preserve"> TOC \h \z \c "Ukážka kódu" </w:instrText>
      </w:r>
      <w:r>
        <w:fldChar w:fldCharType="separate"/>
      </w:r>
      <w:hyperlink w:anchor="_Toc481014469" w:history="1">
        <w:r w:rsidR="009437E4" w:rsidRPr="004A5B3B">
          <w:rPr>
            <w:rStyle w:val="Hypertextovprepojenie"/>
            <w:noProof/>
          </w:rPr>
          <w:t>Ukážka kódu 1 Štruktúra požiadavky na VWS</w:t>
        </w:r>
        <w:r w:rsidR="009437E4">
          <w:rPr>
            <w:noProof/>
            <w:webHidden/>
          </w:rPr>
          <w:tab/>
        </w:r>
        <w:r w:rsidR="009437E4">
          <w:rPr>
            <w:noProof/>
            <w:webHidden/>
          </w:rPr>
          <w:fldChar w:fldCharType="begin"/>
        </w:r>
        <w:r w:rsidR="009437E4">
          <w:rPr>
            <w:noProof/>
            <w:webHidden/>
          </w:rPr>
          <w:instrText xml:space="preserve"> PAGEREF _Toc481014469 \h </w:instrText>
        </w:r>
        <w:r w:rsidR="009437E4">
          <w:rPr>
            <w:noProof/>
            <w:webHidden/>
          </w:rPr>
        </w:r>
        <w:r w:rsidR="009437E4">
          <w:rPr>
            <w:noProof/>
            <w:webHidden/>
          </w:rPr>
          <w:fldChar w:fldCharType="separate"/>
        </w:r>
        <w:r w:rsidR="009437E4">
          <w:rPr>
            <w:noProof/>
            <w:webHidden/>
          </w:rPr>
          <w:t>29</w:t>
        </w:r>
        <w:r w:rsidR="009437E4">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70" w:history="1">
        <w:r w:rsidRPr="004A5B3B">
          <w:rPr>
            <w:rStyle w:val="Hypertextovprepojenie"/>
            <w:noProof/>
          </w:rPr>
          <w:t>Ukážka kódu 2 Funkcia na skladanie signatúry pre VWS požiadavku</w:t>
        </w:r>
        <w:r>
          <w:rPr>
            <w:noProof/>
            <w:webHidden/>
          </w:rPr>
          <w:tab/>
        </w:r>
        <w:r>
          <w:rPr>
            <w:noProof/>
            <w:webHidden/>
          </w:rPr>
          <w:fldChar w:fldCharType="begin"/>
        </w:r>
        <w:r>
          <w:rPr>
            <w:noProof/>
            <w:webHidden/>
          </w:rPr>
          <w:instrText xml:space="preserve"> PAGEREF _Toc481014470 \h </w:instrText>
        </w:r>
        <w:r>
          <w:rPr>
            <w:noProof/>
            <w:webHidden/>
          </w:rPr>
        </w:r>
        <w:r>
          <w:rPr>
            <w:noProof/>
            <w:webHidden/>
          </w:rPr>
          <w:fldChar w:fldCharType="separate"/>
        </w:r>
        <w:r>
          <w:rPr>
            <w:noProof/>
            <w:webHidden/>
          </w:rPr>
          <w:t>30</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71" w:history="1">
        <w:r w:rsidRPr="004A5B3B">
          <w:rPr>
            <w:rStyle w:val="Hypertextovprepojenie"/>
            <w:noProof/>
          </w:rPr>
          <w:t>Ukážka kódu 3 Príklad JSON objektu pre vytvorenie novej značky</w:t>
        </w:r>
        <w:r>
          <w:rPr>
            <w:noProof/>
            <w:webHidden/>
          </w:rPr>
          <w:tab/>
        </w:r>
        <w:r>
          <w:rPr>
            <w:noProof/>
            <w:webHidden/>
          </w:rPr>
          <w:fldChar w:fldCharType="begin"/>
        </w:r>
        <w:r>
          <w:rPr>
            <w:noProof/>
            <w:webHidden/>
          </w:rPr>
          <w:instrText xml:space="preserve"> PAGEREF _Toc481014471 \h </w:instrText>
        </w:r>
        <w:r>
          <w:rPr>
            <w:noProof/>
            <w:webHidden/>
          </w:rPr>
        </w:r>
        <w:r>
          <w:rPr>
            <w:noProof/>
            <w:webHidden/>
          </w:rPr>
          <w:fldChar w:fldCharType="separate"/>
        </w:r>
        <w:r>
          <w:rPr>
            <w:noProof/>
            <w:webHidden/>
          </w:rPr>
          <w:t>30</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72" w:history="1">
        <w:r w:rsidRPr="004A5B3B">
          <w:rPr>
            <w:rStyle w:val="Hypertextovprepojenie"/>
            <w:noProof/>
          </w:rPr>
          <w:t>Ukážka kódu 4 Vytvorenie a odoslanie požiadavky</w:t>
        </w:r>
        <w:r>
          <w:rPr>
            <w:noProof/>
            <w:webHidden/>
          </w:rPr>
          <w:tab/>
        </w:r>
        <w:r>
          <w:rPr>
            <w:noProof/>
            <w:webHidden/>
          </w:rPr>
          <w:fldChar w:fldCharType="begin"/>
        </w:r>
        <w:r>
          <w:rPr>
            <w:noProof/>
            <w:webHidden/>
          </w:rPr>
          <w:instrText xml:space="preserve"> PAGEREF _Toc481014472 \h </w:instrText>
        </w:r>
        <w:r>
          <w:rPr>
            <w:noProof/>
            <w:webHidden/>
          </w:rPr>
        </w:r>
        <w:r>
          <w:rPr>
            <w:noProof/>
            <w:webHidden/>
          </w:rPr>
          <w:fldChar w:fldCharType="separate"/>
        </w:r>
        <w:r>
          <w:rPr>
            <w:noProof/>
            <w:webHidden/>
          </w:rPr>
          <w:t>31</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73" w:history="1">
        <w:r w:rsidRPr="004A5B3B">
          <w:rPr>
            <w:rStyle w:val="Hypertextovprepojenie"/>
            <w:noProof/>
          </w:rPr>
          <w:t>Ukážka kódu 5 Asynchrónne volanie pre pridanie súťaže</w:t>
        </w:r>
        <w:r>
          <w:rPr>
            <w:noProof/>
            <w:webHidden/>
          </w:rPr>
          <w:tab/>
        </w:r>
        <w:r>
          <w:rPr>
            <w:noProof/>
            <w:webHidden/>
          </w:rPr>
          <w:fldChar w:fldCharType="begin"/>
        </w:r>
        <w:r>
          <w:rPr>
            <w:noProof/>
            <w:webHidden/>
          </w:rPr>
          <w:instrText xml:space="preserve"> PAGEREF _Toc481014473 \h </w:instrText>
        </w:r>
        <w:r>
          <w:rPr>
            <w:noProof/>
            <w:webHidden/>
          </w:rPr>
        </w:r>
        <w:r>
          <w:rPr>
            <w:noProof/>
            <w:webHidden/>
          </w:rPr>
          <w:fldChar w:fldCharType="separate"/>
        </w:r>
        <w:r>
          <w:rPr>
            <w:noProof/>
            <w:webHidden/>
          </w:rPr>
          <w:t>34</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74" w:history="1">
        <w:r w:rsidRPr="004A5B3B">
          <w:rPr>
            <w:rStyle w:val="Hypertextovprepojenie"/>
            <w:noProof/>
          </w:rPr>
          <w:t>Ukážka kódu 6 Konfigurácia aplikácie</w:t>
        </w:r>
        <w:r>
          <w:rPr>
            <w:noProof/>
            <w:webHidden/>
          </w:rPr>
          <w:tab/>
        </w:r>
        <w:r>
          <w:rPr>
            <w:noProof/>
            <w:webHidden/>
          </w:rPr>
          <w:fldChar w:fldCharType="begin"/>
        </w:r>
        <w:r>
          <w:rPr>
            <w:noProof/>
            <w:webHidden/>
          </w:rPr>
          <w:instrText xml:space="preserve"> PAGEREF _Toc481014474 \h </w:instrText>
        </w:r>
        <w:r>
          <w:rPr>
            <w:noProof/>
            <w:webHidden/>
          </w:rPr>
        </w:r>
        <w:r>
          <w:rPr>
            <w:noProof/>
            <w:webHidden/>
          </w:rPr>
          <w:fldChar w:fldCharType="separate"/>
        </w:r>
        <w:r>
          <w:rPr>
            <w:noProof/>
            <w:webHidden/>
          </w:rPr>
          <w:t>36</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75" w:history="1">
        <w:r w:rsidRPr="004A5B3B">
          <w:rPr>
            <w:rStyle w:val="Hypertextovprepojenie"/>
            <w:noProof/>
          </w:rPr>
          <w:t>Ukážka kódu 7 Potrebné povolenia pre aplikáciu</w:t>
        </w:r>
        <w:r>
          <w:rPr>
            <w:noProof/>
            <w:webHidden/>
          </w:rPr>
          <w:tab/>
        </w:r>
        <w:r>
          <w:rPr>
            <w:noProof/>
            <w:webHidden/>
          </w:rPr>
          <w:fldChar w:fldCharType="begin"/>
        </w:r>
        <w:r>
          <w:rPr>
            <w:noProof/>
            <w:webHidden/>
          </w:rPr>
          <w:instrText xml:space="preserve"> PAGEREF _Toc481014475 \h </w:instrText>
        </w:r>
        <w:r>
          <w:rPr>
            <w:noProof/>
            <w:webHidden/>
          </w:rPr>
        </w:r>
        <w:r>
          <w:rPr>
            <w:noProof/>
            <w:webHidden/>
          </w:rPr>
          <w:fldChar w:fldCharType="separate"/>
        </w:r>
        <w:r>
          <w:rPr>
            <w:noProof/>
            <w:webHidden/>
          </w:rPr>
          <w:t>37</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76" w:history="1">
        <w:r w:rsidRPr="004A5B3B">
          <w:rPr>
            <w:rStyle w:val="Hypertextovprepojenie"/>
            <w:noProof/>
          </w:rPr>
          <w:t>Ukážka kódu 8 Funkcia pre zistenie stavu udelenia oprávnenia</w:t>
        </w:r>
        <w:r>
          <w:rPr>
            <w:noProof/>
            <w:webHidden/>
          </w:rPr>
          <w:tab/>
        </w:r>
        <w:r>
          <w:rPr>
            <w:noProof/>
            <w:webHidden/>
          </w:rPr>
          <w:fldChar w:fldCharType="begin"/>
        </w:r>
        <w:r>
          <w:rPr>
            <w:noProof/>
            <w:webHidden/>
          </w:rPr>
          <w:instrText xml:space="preserve"> PAGEREF _Toc481014476 \h </w:instrText>
        </w:r>
        <w:r>
          <w:rPr>
            <w:noProof/>
            <w:webHidden/>
          </w:rPr>
        </w:r>
        <w:r>
          <w:rPr>
            <w:noProof/>
            <w:webHidden/>
          </w:rPr>
          <w:fldChar w:fldCharType="separate"/>
        </w:r>
        <w:r>
          <w:rPr>
            <w:noProof/>
            <w:webHidden/>
          </w:rPr>
          <w:t>38</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77" w:history="1">
        <w:r w:rsidRPr="004A5B3B">
          <w:rPr>
            <w:rStyle w:val="Hypertextovprepojenie"/>
            <w:noProof/>
          </w:rPr>
          <w:t>Ukážka kódu 9 Príklad dynamického udelenia oprávnení skupine pre polohu</w:t>
        </w:r>
        <w:r>
          <w:rPr>
            <w:noProof/>
            <w:webHidden/>
          </w:rPr>
          <w:tab/>
        </w:r>
        <w:r>
          <w:rPr>
            <w:noProof/>
            <w:webHidden/>
          </w:rPr>
          <w:fldChar w:fldCharType="begin"/>
        </w:r>
        <w:r>
          <w:rPr>
            <w:noProof/>
            <w:webHidden/>
          </w:rPr>
          <w:instrText xml:space="preserve"> PAGEREF _Toc481014477 \h </w:instrText>
        </w:r>
        <w:r>
          <w:rPr>
            <w:noProof/>
            <w:webHidden/>
          </w:rPr>
        </w:r>
        <w:r>
          <w:rPr>
            <w:noProof/>
            <w:webHidden/>
          </w:rPr>
          <w:fldChar w:fldCharType="separate"/>
        </w:r>
        <w:r>
          <w:rPr>
            <w:noProof/>
            <w:webHidden/>
          </w:rPr>
          <w:t>38</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78" w:history="1">
        <w:r w:rsidRPr="004A5B3B">
          <w:rPr>
            <w:rStyle w:val="Hypertextovprepojenie"/>
            <w:noProof/>
          </w:rPr>
          <w:t>Ukážka kódu 10 Importovanie knižnice Vuforia do aplikácie</w:t>
        </w:r>
        <w:r>
          <w:rPr>
            <w:noProof/>
            <w:webHidden/>
          </w:rPr>
          <w:tab/>
        </w:r>
        <w:r>
          <w:rPr>
            <w:noProof/>
            <w:webHidden/>
          </w:rPr>
          <w:fldChar w:fldCharType="begin"/>
        </w:r>
        <w:r>
          <w:rPr>
            <w:noProof/>
            <w:webHidden/>
          </w:rPr>
          <w:instrText xml:space="preserve"> PAGEREF _Toc481014478 \h </w:instrText>
        </w:r>
        <w:r>
          <w:rPr>
            <w:noProof/>
            <w:webHidden/>
          </w:rPr>
        </w:r>
        <w:r>
          <w:rPr>
            <w:noProof/>
            <w:webHidden/>
          </w:rPr>
          <w:fldChar w:fldCharType="separate"/>
        </w:r>
        <w:r>
          <w:rPr>
            <w:noProof/>
            <w:webHidden/>
          </w:rPr>
          <w:t>39</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79" w:history="1">
        <w:r w:rsidRPr="004A5B3B">
          <w:rPr>
            <w:rStyle w:val="Hypertextovprepojenie"/>
            <w:noProof/>
          </w:rPr>
          <w:t>Ukážka kódu 11 Rozhranie použité pri inicializácii aktivity využívajúcej Vuforiu</w:t>
        </w:r>
        <w:r>
          <w:rPr>
            <w:noProof/>
            <w:webHidden/>
          </w:rPr>
          <w:tab/>
        </w:r>
        <w:r>
          <w:rPr>
            <w:noProof/>
            <w:webHidden/>
          </w:rPr>
          <w:fldChar w:fldCharType="begin"/>
        </w:r>
        <w:r>
          <w:rPr>
            <w:noProof/>
            <w:webHidden/>
          </w:rPr>
          <w:instrText xml:space="preserve"> PAGEREF _Toc481014479 \h </w:instrText>
        </w:r>
        <w:r>
          <w:rPr>
            <w:noProof/>
            <w:webHidden/>
          </w:rPr>
        </w:r>
        <w:r>
          <w:rPr>
            <w:noProof/>
            <w:webHidden/>
          </w:rPr>
          <w:fldChar w:fldCharType="separate"/>
        </w:r>
        <w:r>
          <w:rPr>
            <w:noProof/>
            <w:webHidden/>
          </w:rPr>
          <w:t>40</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80" w:history="1">
        <w:r w:rsidRPr="004A5B3B">
          <w:rPr>
            <w:rStyle w:val="Hypertextovprepojenie"/>
            <w:noProof/>
          </w:rPr>
          <w:t>Ukážka kódu 12 Inicializácia cloudovej služby knižnice Vuforia</w:t>
        </w:r>
        <w:r>
          <w:rPr>
            <w:noProof/>
            <w:webHidden/>
          </w:rPr>
          <w:tab/>
        </w:r>
        <w:r>
          <w:rPr>
            <w:noProof/>
            <w:webHidden/>
          </w:rPr>
          <w:fldChar w:fldCharType="begin"/>
        </w:r>
        <w:r>
          <w:rPr>
            <w:noProof/>
            <w:webHidden/>
          </w:rPr>
          <w:instrText xml:space="preserve"> PAGEREF _Toc481014480 \h </w:instrText>
        </w:r>
        <w:r>
          <w:rPr>
            <w:noProof/>
            <w:webHidden/>
          </w:rPr>
        </w:r>
        <w:r>
          <w:rPr>
            <w:noProof/>
            <w:webHidden/>
          </w:rPr>
          <w:fldChar w:fldCharType="separate"/>
        </w:r>
        <w:r>
          <w:rPr>
            <w:noProof/>
            <w:webHidden/>
          </w:rPr>
          <w:t>40</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81" w:history="1">
        <w:r w:rsidRPr="004A5B3B">
          <w:rPr>
            <w:rStyle w:val="Hypertextovprepojenie"/>
            <w:noProof/>
          </w:rPr>
          <w:t>Ukážka kódu 13 Kontrola nájdených značiek vo funkcii onVuforiaUpdate</w:t>
        </w:r>
        <w:r>
          <w:rPr>
            <w:noProof/>
            <w:webHidden/>
          </w:rPr>
          <w:tab/>
        </w:r>
        <w:r>
          <w:rPr>
            <w:noProof/>
            <w:webHidden/>
          </w:rPr>
          <w:fldChar w:fldCharType="begin"/>
        </w:r>
        <w:r>
          <w:rPr>
            <w:noProof/>
            <w:webHidden/>
          </w:rPr>
          <w:instrText xml:space="preserve"> PAGEREF _Toc481014481 \h </w:instrText>
        </w:r>
        <w:r>
          <w:rPr>
            <w:noProof/>
            <w:webHidden/>
          </w:rPr>
        </w:r>
        <w:r>
          <w:rPr>
            <w:noProof/>
            <w:webHidden/>
          </w:rPr>
          <w:fldChar w:fldCharType="separate"/>
        </w:r>
        <w:r>
          <w:rPr>
            <w:noProof/>
            <w:webHidden/>
          </w:rPr>
          <w:t>41</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82" w:history="1">
        <w:r w:rsidRPr="004A5B3B">
          <w:rPr>
            <w:rStyle w:val="Hypertextovprepojenie"/>
            <w:noProof/>
          </w:rPr>
          <w:t>Ukážka kódu 14 Inicializácia zobrazovača rozšírenej reality</w:t>
        </w:r>
        <w:r>
          <w:rPr>
            <w:noProof/>
            <w:webHidden/>
          </w:rPr>
          <w:tab/>
        </w:r>
        <w:r>
          <w:rPr>
            <w:noProof/>
            <w:webHidden/>
          </w:rPr>
          <w:fldChar w:fldCharType="begin"/>
        </w:r>
        <w:r>
          <w:rPr>
            <w:noProof/>
            <w:webHidden/>
          </w:rPr>
          <w:instrText xml:space="preserve"> PAGEREF _Toc481014482 \h </w:instrText>
        </w:r>
        <w:r>
          <w:rPr>
            <w:noProof/>
            <w:webHidden/>
          </w:rPr>
        </w:r>
        <w:r>
          <w:rPr>
            <w:noProof/>
            <w:webHidden/>
          </w:rPr>
          <w:fldChar w:fldCharType="separate"/>
        </w:r>
        <w:r>
          <w:rPr>
            <w:noProof/>
            <w:webHidden/>
          </w:rPr>
          <w:t>41</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83" w:history="1">
        <w:r w:rsidRPr="004A5B3B">
          <w:rPr>
            <w:rStyle w:val="Hypertextovprepojenie"/>
            <w:noProof/>
          </w:rPr>
          <w:t>Ukážka kódu 15 Funkcia pre správu vykresľovania rozšírenej reality</w:t>
        </w:r>
        <w:r>
          <w:rPr>
            <w:noProof/>
            <w:webHidden/>
          </w:rPr>
          <w:tab/>
        </w:r>
        <w:r>
          <w:rPr>
            <w:noProof/>
            <w:webHidden/>
          </w:rPr>
          <w:fldChar w:fldCharType="begin"/>
        </w:r>
        <w:r>
          <w:rPr>
            <w:noProof/>
            <w:webHidden/>
          </w:rPr>
          <w:instrText xml:space="preserve"> PAGEREF _Toc481014483 \h </w:instrText>
        </w:r>
        <w:r>
          <w:rPr>
            <w:noProof/>
            <w:webHidden/>
          </w:rPr>
        </w:r>
        <w:r>
          <w:rPr>
            <w:noProof/>
            <w:webHidden/>
          </w:rPr>
          <w:fldChar w:fldCharType="separate"/>
        </w:r>
        <w:r>
          <w:rPr>
            <w:noProof/>
            <w:webHidden/>
          </w:rPr>
          <w:t>42</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84" w:history="1">
        <w:r w:rsidRPr="004A5B3B">
          <w:rPr>
            <w:rStyle w:val="Hypertextovprepojenie"/>
            <w:noProof/>
          </w:rPr>
          <w:t>Ukážka kódu 16 Parametre pre náš rovinný 3D objekt</w:t>
        </w:r>
        <w:r>
          <w:rPr>
            <w:noProof/>
            <w:webHidden/>
          </w:rPr>
          <w:tab/>
        </w:r>
        <w:r>
          <w:rPr>
            <w:noProof/>
            <w:webHidden/>
          </w:rPr>
          <w:fldChar w:fldCharType="begin"/>
        </w:r>
        <w:r>
          <w:rPr>
            <w:noProof/>
            <w:webHidden/>
          </w:rPr>
          <w:instrText xml:space="preserve"> PAGEREF _Toc481014484 \h </w:instrText>
        </w:r>
        <w:r>
          <w:rPr>
            <w:noProof/>
            <w:webHidden/>
          </w:rPr>
        </w:r>
        <w:r>
          <w:rPr>
            <w:noProof/>
            <w:webHidden/>
          </w:rPr>
          <w:fldChar w:fldCharType="separate"/>
        </w:r>
        <w:r>
          <w:rPr>
            <w:noProof/>
            <w:webHidden/>
          </w:rPr>
          <w:t>44</w:t>
        </w:r>
        <w:r>
          <w:rPr>
            <w:noProof/>
            <w:webHidden/>
          </w:rPr>
          <w:fldChar w:fldCharType="end"/>
        </w:r>
      </w:hyperlink>
    </w:p>
    <w:p w:rsidR="009437E4" w:rsidRDefault="009437E4">
      <w:pPr>
        <w:pStyle w:val="Zoznamobrzkov"/>
        <w:tabs>
          <w:tab w:val="right" w:leader="dot" w:pos="8777"/>
        </w:tabs>
        <w:rPr>
          <w:rFonts w:eastAsiaTheme="minorEastAsia"/>
          <w:noProof/>
          <w:lang w:eastAsia="sk-SK"/>
        </w:rPr>
      </w:pPr>
      <w:hyperlink w:anchor="_Toc481014485" w:history="1">
        <w:r w:rsidRPr="004A5B3B">
          <w:rPr>
            <w:rStyle w:val="Hypertextovprepojenie"/>
            <w:noProof/>
          </w:rPr>
          <w:t>Ukážka kódu 17 Funkcia pre generovanie bitmapového obrázka</w:t>
        </w:r>
        <w:r>
          <w:rPr>
            <w:noProof/>
            <w:webHidden/>
          </w:rPr>
          <w:tab/>
        </w:r>
        <w:r>
          <w:rPr>
            <w:noProof/>
            <w:webHidden/>
          </w:rPr>
          <w:fldChar w:fldCharType="begin"/>
        </w:r>
        <w:r>
          <w:rPr>
            <w:noProof/>
            <w:webHidden/>
          </w:rPr>
          <w:instrText xml:space="preserve"> PAGEREF _Toc481014485 \h </w:instrText>
        </w:r>
        <w:r>
          <w:rPr>
            <w:noProof/>
            <w:webHidden/>
          </w:rPr>
        </w:r>
        <w:r>
          <w:rPr>
            <w:noProof/>
            <w:webHidden/>
          </w:rPr>
          <w:fldChar w:fldCharType="separate"/>
        </w:r>
        <w:r>
          <w:rPr>
            <w:noProof/>
            <w:webHidden/>
          </w:rPr>
          <w:t>44</w:t>
        </w:r>
        <w:r>
          <w:rPr>
            <w:noProof/>
            <w:webHidden/>
          </w:rPr>
          <w:fldChar w:fldCharType="end"/>
        </w:r>
      </w:hyperlink>
    </w:p>
    <w:p w:rsidR="009E37ED" w:rsidRDefault="009E37ED" w:rsidP="0012247C">
      <w:pPr>
        <w:sectPr w:rsidR="009E37ED" w:rsidSect="00D004AE">
          <w:pgSz w:w="11906" w:h="16838" w:code="9"/>
          <w:pgMar w:top="1701" w:right="1418" w:bottom="1701" w:left="1701" w:header="709" w:footer="709" w:gutter="0"/>
          <w:cols w:space="708"/>
          <w:docGrid w:linePitch="360"/>
        </w:sectPr>
      </w:pPr>
      <w:r>
        <w:fldChar w:fldCharType="end"/>
      </w:r>
    </w:p>
    <w:sdt>
      <w:sdtPr>
        <w:id w:val="1309202895"/>
        <w:lock w:val="sdtContentLocked"/>
        <w:placeholder>
          <w:docPart w:val="5C5A3BEB92BE4907B7F4E1F252304237"/>
        </w:placeholder>
      </w:sdtPr>
      <w:sdtContent>
        <w:p w:rsidR="0012247C" w:rsidRDefault="00713E60" w:rsidP="0012247C">
          <w:r w:rsidRPr="00713E60">
            <w:rPr>
              <w:rStyle w:val="Nadpis1rovneChar"/>
            </w:rPr>
            <w:t>Zoznam skratiek a</w:t>
          </w:r>
          <w:r>
            <w:rPr>
              <w:rStyle w:val="Nadpis1rovneChar"/>
            </w:rPr>
            <w:t> </w:t>
          </w:r>
          <w:r w:rsidRPr="00713E60">
            <w:rPr>
              <w:rStyle w:val="Nadpis1rovneChar"/>
            </w:rPr>
            <w:t>značiek</w:t>
          </w:r>
        </w:p>
      </w:sdtContent>
    </w:sdt>
    <w:p w:rsidR="00713E60" w:rsidRDefault="00234190" w:rsidP="00713E60">
      <w:pPr>
        <w:rPr>
          <w:rStyle w:val="ZakladnyChar"/>
        </w:rPr>
      </w:pPr>
      <w:r>
        <w:rPr>
          <w:rStyle w:val="ZakladnyChar"/>
        </w:rPr>
        <w:t xml:space="preserve">AR – </w:t>
      </w:r>
      <w:proofErr w:type="spellStart"/>
      <w:r>
        <w:rPr>
          <w:rStyle w:val="ZakladnyChar"/>
        </w:rPr>
        <w:t>Augmented</w:t>
      </w:r>
      <w:proofErr w:type="spellEnd"/>
      <w:r>
        <w:rPr>
          <w:rStyle w:val="ZakladnyChar"/>
        </w:rPr>
        <w:t xml:space="preserve"> Reality</w:t>
      </w:r>
    </w:p>
    <w:p w:rsidR="00152E2A" w:rsidRDefault="00152E2A" w:rsidP="00713E60">
      <w:pPr>
        <w:rPr>
          <w:rStyle w:val="ZakladnyChar"/>
        </w:rPr>
      </w:pPr>
      <w:r>
        <w:rPr>
          <w:rStyle w:val="ZakladnyChar"/>
        </w:rPr>
        <w:t xml:space="preserve">VR – </w:t>
      </w:r>
      <w:proofErr w:type="spellStart"/>
      <w:r>
        <w:rPr>
          <w:rStyle w:val="ZakladnyChar"/>
        </w:rPr>
        <w:t>Virtual</w:t>
      </w:r>
      <w:proofErr w:type="spellEnd"/>
      <w:r>
        <w:rPr>
          <w:rStyle w:val="ZakladnyChar"/>
        </w:rPr>
        <w:t xml:space="preserve"> Reality</w:t>
      </w:r>
    </w:p>
    <w:p w:rsidR="00234190" w:rsidRDefault="00234190" w:rsidP="00713E60">
      <w:pPr>
        <w:rPr>
          <w:rStyle w:val="ZakladnyChar"/>
        </w:rPr>
      </w:pPr>
      <w:r>
        <w:rPr>
          <w:rStyle w:val="ZakladnyChar"/>
        </w:rPr>
        <w:t xml:space="preserve">HMD – </w:t>
      </w:r>
      <w:proofErr w:type="spellStart"/>
      <w:r>
        <w:rPr>
          <w:rStyle w:val="ZakladnyChar"/>
        </w:rPr>
        <w:t>Head</w:t>
      </w:r>
      <w:proofErr w:type="spellEnd"/>
      <w:r>
        <w:rPr>
          <w:rStyle w:val="ZakladnyChar"/>
        </w:rPr>
        <w:t xml:space="preserve"> </w:t>
      </w:r>
      <w:proofErr w:type="spellStart"/>
      <w:r>
        <w:rPr>
          <w:rStyle w:val="ZakladnyChar"/>
        </w:rPr>
        <w:t>Mounted</w:t>
      </w:r>
      <w:proofErr w:type="spellEnd"/>
      <w:r>
        <w:rPr>
          <w:rStyle w:val="ZakladnyChar"/>
        </w:rPr>
        <w:t xml:space="preserve"> </w:t>
      </w:r>
      <w:proofErr w:type="spellStart"/>
      <w:r>
        <w:rPr>
          <w:rStyle w:val="ZakladnyChar"/>
        </w:rPr>
        <w:t>Displays</w:t>
      </w:r>
      <w:proofErr w:type="spellEnd"/>
    </w:p>
    <w:p w:rsidR="00F21D63" w:rsidRDefault="00F21D63" w:rsidP="00713E60">
      <w:pPr>
        <w:rPr>
          <w:rStyle w:val="ZakladnyChar"/>
        </w:rPr>
      </w:pPr>
      <w:r>
        <w:rPr>
          <w:rStyle w:val="ZakladnyChar"/>
        </w:rPr>
        <w:t xml:space="preserve">POI – Point Of </w:t>
      </w:r>
      <w:proofErr w:type="spellStart"/>
      <w:r>
        <w:rPr>
          <w:rStyle w:val="ZakladnyChar"/>
        </w:rPr>
        <w:t>Interest</w:t>
      </w:r>
      <w:proofErr w:type="spellEnd"/>
    </w:p>
    <w:p w:rsidR="00713E60" w:rsidRDefault="00152E2A" w:rsidP="00713E60">
      <w:pPr>
        <w:rPr>
          <w:rStyle w:val="ZakladnyChar"/>
        </w:rPr>
      </w:pPr>
      <w:r>
        <w:rPr>
          <w:rStyle w:val="ZakladnyChar"/>
        </w:rPr>
        <w:t>OS – Operačný Systém</w:t>
      </w:r>
    </w:p>
    <w:p w:rsidR="00152E2A" w:rsidRDefault="00152E2A" w:rsidP="00713E60">
      <w:pPr>
        <w:rPr>
          <w:rStyle w:val="ZakladnyChar"/>
        </w:rPr>
      </w:pPr>
      <w:r>
        <w:rPr>
          <w:rStyle w:val="ZakladnyChar"/>
        </w:rPr>
        <w:t xml:space="preserve">UWP – </w:t>
      </w:r>
      <w:proofErr w:type="spellStart"/>
      <w:r>
        <w:rPr>
          <w:rStyle w:val="ZakladnyChar"/>
        </w:rPr>
        <w:t>Universal</w:t>
      </w:r>
      <w:proofErr w:type="spellEnd"/>
      <w:r>
        <w:rPr>
          <w:rStyle w:val="ZakladnyChar"/>
        </w:rPr>
        <w:t xml:space="preserve"> Windows </w:t>
      </w:r>
      <w:proofErr w:type="spellStart"/>
      <w:r>
        <w:rPr>
          <w:rStyle w:val="ZakladnyChar"/>
        </w:rPr>
        <w:t>Platform</w:t>
      </w:r>
      <w:proofErr w:type="spellEnd"/>
    </w:p>
    <w:p w:rsidR="00152E2A" w:rsidRDefault="00152E2A" w:rsidP="00713E60">
      <w:pPr>
        <w:rPr>
          <w:rStyle w:val="ZakladnyChar"/>
        </w:rPr>
      </w:pPr>
      <w:r>
        <w:rPr>
          <w:rStyle w:val="ZakladnyChar"/>
        </w:rPr>
        <w:t xml:space="preserve">SLAM – </w:t>
      </w:r>
      <w:proofErr w:type="spellStart"/>
      <w:r>
        <w:rPr>
          <w:rStyle w:val="ZakladnyChar"/>
        </w:rPr>
        <w:t>Simultaneous</w:t>
      </w:r>
      <w:proofErr w:type="spellEnd"/>
      <w:r>
        <w:rPr>
          <w:rStyle w:val="ZakladnyChar"/>
        </w:rPr>
        <w:t xml:space="preserve"> </w:t>
      </w:r>
      <w:proofErr w:type="spellStart"/>
      <w:r>
        <w:rPr>
          <w:rStyle w:val="ZakladnyChar"/>
        </w:rPr>
        <w:t>Localization</w:t>
      </w:r>
      <w:proofErr w:type="spellEnd"/>
      <w:r>
        <w:rPr>
          <w:rStyle w:val="ZakladnyChar"/>
        </w:rPr>
        <w:t xml:space="preserve"> And </w:t>
      </w:r>
      <w:proofErr w:type="spellStart"/>
      <w:r>
        <w:rPr>
          <w:rStyle w:val="ZakladnyChar"/>
        </w:rPr>
        <w:t>Mapping</w:t>
      </w:r>
      <w:proofErr w:type="spellEnd"/>
    </w:p>
    <w:p w:rsidR="006B5833" w:rsidRDefault="006B5833" w:rsidP="00713E60">
      <w:pPr>
        <w:rPr>
          <w:rStyle w:val="ZakladnyChar"/>
        </w:rPr>
      </w:pPr>
      <w:r>
        <w:rPr>
          <w:rStyle w:val="ZakladnyChar"/>
        </w:rPr>
        <w:t xml:space="preserve">SDK – Software </w:t>
      </w:r>
      <w:proofErr w:type="spellStart"/>
      <w:r>
        <w:rPr>
          <w:rStyle w:val="ZakladnyChar"/>
        </w:rPr>
        <w:t>Development</w:t>
      </w:r>
      <w:proofErr w:type="spellEnd"/>
      <w:r>
        <w:rPr>
          <w:rStyle w:val="ZakladnyChar"/>
        </w:rPr>
        <w:t xml:space="preserve"> </w:t>
      </w:r>
      <w:proofErr w:type="spellStart"/>
      <w:r>
        <w:rPr>
          <w:rStyle w:val="ZakladnyChar"/>
        </w:rPr>
        <w:t>Kit</w:t>
      </w:r>
      <w:proofErr w:type="spellEnd"/>
    </w:p>
    <w:p w:rsidR="00405862" w:rsidRDefault="00405862" w:rsidP="00713E60">
      <w:pPr>
        <w:rPr>
          <w:rStyle w:val="ZakladnyChar"/>
        </w:rPr>
      </w:pPr>
      <w:r>
        <w:rPr>
          <w:rStyle w:val="ZakladnyChar"/>
        </w:rPr>
        <w:t>VWS – Vuforia Web Service</w:t>
      </w:r>
    </w:p>
    <w:p w:rsidR="007C2F0E" w:rsidRDefault="007C2F0E" w:rsidP="00713E60">
      <w:pPr>
        <w:rPr>
          <w:rStyle w:val="ZakladnyChar"/>
        </w:rPr>
      </w:pPr>
      <w:r>
        <w:rPr>
          <w:rStyle w:val="ZakladnyChar"/>
        </w:rPr>
        <w:t xml:space="preserve">HTTP – </w:t>
      </w:r>
      <w:proofErr w:type="spellStart"/>
      <w:r>
        <w:rPr>
          <w:rStyle w:val="ZakladnyChar"/>
        </w:rPr>
        <w:t>Hyper</w:t>
      </w:r>
      <w:proofErr w:type="spellEnd"/>
      <w:r>
        <w:rPr>
          <w:rStyle w:val="ZakladnyChar"/>
        </w:rPr>
        <w:t xml:space="preserve"> Text Transfer </w:t>
      </w:r>
      <w:proofErr w:type="spellStart"/>
      <w:r>
        <w:rPr>
          <w:rStyle w:val="ZakladnyChar"/>
        </w:rPr>
        <w:t>Protocol</w:t>
      </w:r>
      <w:proofErr w:type="spellEnd"/>
    </w:p>
    <w:p w:rsidR="007C2F0E" w:rsidRDefault="007C2F0E" w:rsidP="00713E60">
      <w:pPr>
        <w:rPr>
          <w:rStyle w:val="ZakladnyChar"/>
        </w:rPr>
      </w:pPr>
      <w:r>
        <w:rPr>
          <w:rStyle w:val="ZakladnyChar"/>
        </w:rPr>
        <w:t xml:space="preserve">JSON </w:t>
      </w:r>
      <w:r w:rsidR="00E52341">
        <w:rPr>
          <w:rStyle w:val="ZakladnyChar"/>
        </w:rPr>
        <w:t>–</w:t>
      </w:r>
      <w:r>
        <w:rPr>
          <w:rStyle w:val="ZakladnyChar"/>
        </w:rPr>
        <w:t xml:space="preserve"> JavaScript</w:t>
      </w:r>
      <w:r w:rsidR="00E52341">
        <w:rPr>
          <w:rStyle w:val="ZakladnyChar"/>
        </w:rPr>
        <w:t xml:space="preserve"> </w:t>
      </w:r>
      <w:proofErr w:type="spellStart"/>
      <w:r w:rsidR="00E52341">
        <w:rPr>
          <w:rStyle w:val="ZakladnyChar"/>
        </w:rPr>
        <w:t>Object</w:t>
      </w:r>
      <w:proofErr w:type="spellEnd"/>
      <w:r w:rsidR="00E52341">
        <w:rPr>
          <w:rStyle w:val="ZakladnyChar"/>
        </w:rPr>
        <w:t xml:space="preserve"> </w:t>
      </w:r>
      <w:proofErr w:type="spellStart"/>
      <w:r w:rsidR="00E52341">
        <w:rPr>
          <w:rStyle w:val="ZakladnyChar"/>
        </w:rPr>
        <w:t>Notation</w:t>
      </w:r>
      <w:proofErr w:type="spellEnd"/>
    </w:p>
    <w:p w:rsidR="00D931C2" w:rsidRDefault="00D931C2" w:rsidP="00713E60">
      <w:pPr>
        <w:rPr>
          <w:rStyle w:val="ZakladnyChar"/>
        </w:rPr>
      </w:pPr>
      <w:r>
        <w:rPr>
          <w:rStyle w:val="ZakladnyChar"/>
        </w:rPr>
        <w:t xml:space="preserve">CSS – </w:t>
      </w:r>
      <w:proofErr w:type="spellStart"/>
      <w:r>
        <w:rPr>
          <w:rStyle w:val="ZakladnyChar"/>
        </w:rPr>
        <w:t>Cascading</w:t>
      </w:r>
      <w:proofErr w:type="spellEnd"/>
      <w:r>
        <w:rPr>
          <w:rStyle w:val="ZakladnyChar"/>
        </w:rPr>
        <w:t xml:space="preserve"> </w:t>
      </w:r>
      <w:proofErr w:type="spellStart"/>
      <w:r>
        <w:rPr>
          <w:rStyle w:val="ZakladnyChar"/>
        </w:rPr>
        <w:t>Style</w:t>
      </w:r>
      <w:proofErr w:type="spellEnd"/>
      <w:r>
        <w:rPr>
          <w:rStyle w:val="ZakladnyChar"/>
        </w:rPr>
        <w:t xml:space="preserve"> </w:t>
      </w:r>
      <w:proofErr w:type="spellStart"/>
      <w:r>
        <w:rPr>
          <w:rStyle w:val="ZakladnyChar"/>
        </w:rPr>
        <w:t>Sheets</w:t>
      </w:r>
      <w:proofErr w:type="spellEnd"/>
    </w:p>
    <w:p w:rsidR="00D931C2" w:rsidRDefault="00D931C2" w:rsidP="00713E60">
      <w:pPr>
        <w:rPr>
          <w:rStyle w:val="ZakladnyChar"/>
        </w:rPr>
      </w:pPr>
      <w:r>
        <w:rPr>
          <w:rStyle w:val="ZakladnyChar"/>
        </w:rPr>
        <w:t xml:space="preserve">AJAX </w:t>
      </w:r>
      <w:r w:rsidR="00C26115">
        <w:rPr>
          <w:rStyle w:val="ZakladnyChar"/>
        </w:rPr>
        <w:t>–</w:t>
      </w:r>
      <w:r>
        <w:rPr>
          <w:rStyle w:val="ZakladnyChar"/>
        </w:rPr>
        <w:t xml:space="preserve"> </w:t>
      </w:r>
      <w:proofErr w:type="spellStart"/>
      <w:r w:rsidR="00C26115">
        <w:rPr>
          <w:rStyle w:val="ZakladnyChar"/>
        </w:rPr>
        <w:t>Asynchronous</w:t>
      </w:r>
      <w:proofErr w:type="spellEnd"/>
      <w:r w:rsidR="00C26115">
        <w:rPr>
          <w:rStyle w:val="ZakladnyChar"/>
        </w:rPr>
        <w:t xml:space="preserve"> JavaScript and XML</w:t>
      </w:r>
    </w:p>
    <w:p w:rsidR="00C26115" w:rsidRDefault="00C26115" w:rsidP="00713E60">
      <w:pPr>
        <w:rPr>
          <w:rStyle w:val="ZakladnyChar"/>
        </w:rPr>
      </w:pPr>
      <w:r>
        <w:rPr>
          <w:rStyle w:val="ZakladnyChar"/>
        </w:rPr>
        <w:t xml:space="preserve">GUI – </w:t>
      </w:r>
      <w:proofErr w:type="spellStart"/>
      <w:r>
        <w:rPr>
          <w:rStyle w:val="ZakladnyChar"/>
        </w:rPr>
        <w:t>Graphical</w:t>
      </w:r>
      <w:proofErr w:type="spellEnd"/>
      <w:r>
        <w:rPr>
          <w:rStyle w:val="ZakladnyChar"/>
        </w:rPr>
        <w:t xml:space="preserve"> User Interface</w:t>
      </w:r>
    </w:p>
    <w:p w:rsidR="00C26115" w:rsidRDefault="00C26115" w:rsidP="00713E60">
      <w:pPr>
        <w:rPr>
          <w:rStyle w:val="ZakladnyChar"/>
        </w:rPr>
      </w:pPr>
      <w:r>
        <w:rPr>
          <w:rStyle w:val="ZakladnyChar"/>
        </w:rPr>
        <w:t xml:space="preserve">XML – </w:t>
      </w:r>
      <w:proofErr w:type="spellStart"/>
      <w:r>
        <w:rPr>
          <w:rStyle w:val="ZakladnyChar"/>
        </w:rPr>
        <w:t>eXtensible</w:t>
      </w:r>
      <w:proofErr w:type="spellEnd"/>
      <w:r>
        <w:rPr>
          <w:rStyle w:val="ZakladnyChar"/>
        </w:rPr>
        <w:t xml:space="preserve"> </w:t>
      </w:r>
      <w:proofErr w:type="spellStart"/>
      <w:r>
        <w:rPr>
          <w:rStyle w:val="ZakladnyChar"/>
        </w:rPr>
        <w:t>Markup</w:t>
      </w:r>
      <w:proofErr w:type="spellEnd"/>
      <w:r>
        <w:rPr>
          <w:rStyle w:val="ZakladnyChar"/>
        </w:rPr>
        <w:t xml:space="preserve"> </w:t>
      </w:r>
      <w:proofErr w:type="spellStart"/>
      <w:r>
        <w:rPr>
          <w:rStyle w:val="ZakladnyChar"/>
        </w:rPr>
        <w:t>Language</w:t>
      </w:r>
      <w:proofErr w:type="spellEnd"/>
    </w:p>
    <w:p w:rsidR="00C26115" w:rsidRPr="007C2F0E" w:rsidRDefault="00C26115" w:rsidP="00713E60">
      <w:pPr>
        <w:rPr>
          <w:rStyle w:val="ZakladnyChar"/>
        </w:rPr>
      </w:pPr>
      <w:r>
        <w:rPr>
          <w:rStyle w:val="ZakladnyChar"/>
        </w:rPr>
        <w:t xml:space="preserve">UML – </w:t>
      </w:r>
      <w:proofErr w:type="spellStart"/>
      <w:r>
        <w:rPr>
          <w:rStyle w:val="ZakladnyChar"/>
        </w:rPr>
        <w:t>Unified</w:t>
      </w:r>
      <w:proofErr w:type="spellEnd"/>
      <w:r>
        <w:rPr>
          <w:rStyle w:val="ZakladnyChar"/>
        </w:rPr>
        <w:t xml:space="preserve"> Modeling </w:t>
      </w:r>
      <w:proofErr w:type="spellStart"/>
      <w:r>
        <w:rPr>
          <w:rStyle w:val="ZakladnyChar"/>
        </w:rPr>
        <w:t>Language</w:t>
      </w:r>
      <w:proofErr w:type="spellEnd"/>
    </w:p>
    <w:p w:rsidR="006B5833" w:rsidRPr="006B5833" w:rsidRDefault="006B5833" w:rsidP="00713E60">
      <w:pPr>
        <w:rPr>
          <w:rFonts w:ascii="Times New Roman" w:hAnsi="Times New Roman" w:cs="Times New Roman"/>
          <w:sz w:val="24"/>
          <w:szCs w:val="32"/>
        </w:rPr>
        <w:sectPr w:rsidR="006B5833" w:rsidRPr="006B5833" w:rsidSect="00D004AE">
          <w:pgSz w:w="11906" w:h="16838" w:code="9"/>
          <w:pgMar w:top="1701" w:right="1418" w:bottom="1701" w:left="1701" w:header="709" w:footer="709" w:gutter="0"/>
          <w:cols w:space="708"/>
          <w:docGrid w:linePitch="360"/>
        </w:sectPr>
      </w:pPr>
      <w:r>
        <w:rPr>
          <w:rStyle w:val="ZakladnyChar"/>
        </w:rPr>
        <w:t xml:space="preserve">API – </w:t>
      </w:r>
      <w:proofErr w:type="spellStart"/>
      <w:r>
        <w:rPr>
          <w:rStyle w:val="ZakladnyChar"/>
        </w:rPr>
        <w:t>Application</w:t>
      </w:r>
      <w:proofErr w:type="spellEnd"/>
      <w:r>
        <w:rPr>
          <w:rStyle w:val="ZakladnyChar"/>
        </w:rPr>
        <w:t xml:space="preserve"> </w:t>
      </w:r>
      <w:proofErr w:type="spellStart"/>
      <w:r>
        <w:rPr>
          <w:rStyle w:val="ZakladnyChar"/>
        </w:rPr>
        <w:t>Programming</w:t>
      </w:r>
      <w:proofErr w:type="spellEnd"/>
      <w:r>
        <w:rPr>
          <w:rStyle w:val="ZakladnyChar"/>
        </w:rPr>
        <w:t xml:space="preserve"> </w:t>
      </w:r>
      <w:r w:rsidR="00405862">
        <w:rPr>
          <w:rStyle w:val="ZakladnyChar"/>
        </w:rPr>
        <w:t>Interface</w:t>
      </w:r>
    </w:p>
    <w:bookmarkStart w:id="1" w:name="_Toc481014357" w:displacedByCustomXml="next"/>
    <w:sdt>
      <w:sdtPr>
        <w:id w:val="523750043"/>
        <w:placeholder>
          <w:docPart w:val="5C0B2CFDEC384E7A8A79F794D65DC4CC"/>
        </w:placeholder>
        <w:temporary/>
        <w:showingPlcHdr/>
      </w:sdtPr>
      <w:sdtContent>
        <w:p w:rsidR="00C87A2B" w:rsidRPr="00C87A2B" w:rsidRDefault="00C87A2B" w:rsidP="006849D6">
          <w:pPr>
            <w:pStyle w:val="Nadpisneslovan"/>
          </w:pPr>
          <w:r w:rsidRPr="00C87A2B">
            <w:rPr>
              <w:rStyle w:val="NadpisneslovanChar"/>
              <w:b/>
            </w:rPr>
            <w:t>Úvod</w:t>
          </w:r>
          <w:r w:rsidR="008E34D8">
            <w:rPr>
              <w:rStyle w:val="NadpisneslovanChar"/>
              <w:b/>
            </w:rPr>
            <w:tab/>
          </w:r>
        </w:p>
      </w:sdtContent>
    </w:sdt>
    <w:bookmarkEnd w:id="1" w:displacedByCustomXml="prev"/>
    <w:p w:rsidR="008727FA" w:rsidRDefault="008727FA" w:rsidP="00D34752">
      <w:pPr>
        <w:pStyle w:val="Zakladny"/>
        <w:rPr>
          <w:rStyle w:val="ZakladnyChar"/>
        </w:rPr>
      </w:pPr>
      <w:r w:rsidRPr="00F23B7F">
        <w:rPr>
          <w:rStyle w:val="ZakladnyChar"/>
        </w:rPr>
        <w:t>Postu</w:t>
      </w:r>
      <w:r>
        <w:rPr>
          <w:rStyle w:val="ZakladnyChar"/>
        </w:rPr>
        <w:t>pne ako sa výkon počítačov zvyšoval a ich veľkosť sa zmenšovala, začali sa objavovať nové technologické možnosti, ktoré dnes vnímame a používame úplne bežne. Od počítačov veľkosti jedného poschodia, prišli prvé osobné počítače a následne malé prenosné mobilné zariadenia. Vďaka výkonu, aký dnešné mobilné zariadenia ponúkajú sa čoraz častejšie skloňuje </w:t>
      </w:r>
      <w:r w:rsidR="00152E2A">
        <w:rPr>
          <w:rStyle w:val="ZakladnyChar"/>
        </w:rPr>
        <w:t xml:space="preserve">pojem </w:t>
      </w:r>
      <w:r>
        <w:rPr>
          <w:rStyle w:val="ZakladnyChar"/>
        </w:rPr>
        <w:t>rozšírená realita.</w:t>
      </w:r>
    </w:p>
    <w:p w:rsidR="008727FA" w:rsidRDefault="008727FA" w:rsidP="00D34752">
      <w:pPr>
        <w:pStyle w:val="Zakladny"/>
        <w:rPr>
          <w:rStyle w:val="ZakladnyChar"/>
        </w:rPr>
      </w:pPr>
      <w:r>
        <w:rPr>
          <w:rStyle w:val="ZakladnyChar"/>
        </w:rPr>
        <w:t xml:space="preserve">Rozšírená realita dnes prechádza rovnakým vývojom. V súčasnosti je spolu s virtuálnou realitou na veľkom vzostupe a jej možnosti a potenciál sú obrovské. Už dnes sa AR používa v rôznych edukačných aplikáciách, kde si používateľ vie v reálnom čase prezerať napríklad anatómiu človeka, ktorá by normálne bola len znázornená v knižkách alebo učebniciach. V architektúre si zase môžeme v reálnom čase prezerať zariadený internet v holej stavbe, alebo rovno celú budovu na mieste, kde raz bude stáť. </w:t>
      </w:r>
    </w:p>
    <w:p w:rsidR="000A337C" w:rsidRDefault="00152E2A" w:rsidP="00424A5C">
      <w:pPr>
        <w:pStyle w:val="Zakladny"/>
        <w:rPr>
          <w:rStyle w:val="ZakladnyChar"/>
        </w:rPr>
      </w:pPr>
      <w:r>
        <w:rPr>
          <w:rStyle w:val="ZakladnyChar"/>
        </w:rPr>
        <w:t xml:space="preserve">Uplatnenie sa samozrejme nájde aj v iných oblastiach, medzi ktorými nemôže chýbať herný priemysel. Už dnes sa môžeme stretnúť s viacerými hrami ktoré využívajú prvky rozšírenej reality. </w:t>
      </w:r>
      <w:r w:rsidR="000A337C">
        <w:rPr>
          <w:rStyle w:val="ZakladnyChar"/>
        </w:rPr>
        <w:t xml:space="preserve">Niektoré s z nich sa tešia veľkej obľube a s postupným vývojom sa stanú bežnou súčasťou moderných aplikácii či hier. </w:t>
      </w:r>
    </w:p>
    <w:p w:rsidR="00713E60" w:rsidRDefault="00152E2A" w:rsidP="00424A5C">
      <w:pPr>
        <w:pStyle w:val="Zakladny"/>
        <w:rPr>
          <w:rStyle w:val="ZakladnyChar"/>
        </w:rPr>
      </w:pPr>
      <w:r>
        <w:rPr>
          <w:rStyle w:val="ZakladnyChar"/>
        </w:rPr>
        <w:t xml:space="preserve">V našej diplomovej práci sa budeme venovať hlavne </w:t>
      </w:r>
      <w:r w:rsidR="00424A5C">
        <w:rPr>
          <w:rStyle w:val="ZakladnyChar"/>
        </w:rPr>
        <w:t xml:space="preserve">demonštrácii súčasných možností rozšírenej reality v mobilných zariadeniach. Vďaka </w:t>
      </w:r>
      <w:r w:rsidR="000A337C">
        <w:rPr>
          <w:rStyle w:val="ZakladnyChar"/>
        </w:rPr>
        <w:t xml:space="preserve">vývoju v tejto oblasti dnes existuje už niekoľko dostupných riešení, ktoré je možné požiť pri vývoji rozšírenej reality na mobilných platformách. </w:t>
      </w:r>
    </w:p>
    <w:p w:rsidR="00227693" w:rsidRPr="00F640EF" w:rsidRDefault="00227693" w:rsidP="00424A5C">
      <w:pPr>
        <w:pStyle w:val="Zakladny"/>
      </w:pPr>
      <w:r>
        <w:rPr>
          <w:rStyle w:val="ZakladnyChar"/>
        </w:rPr>
        <w:t>//TODO dopísať aj aktuálny stav, čo všetko bolo splnené a implementované</w:t>
      </w:r>
    </w:p>
    <w:p w:rsidR="008727FA" w:rsidRPr="00E44378" w:rsidRDefault="008727FA" w:rsidP="008727FA">
      <w:pPr>
        <w:pStyle w:val="Nadpis1rovne"/>
      </w:pPr>
      <w:bookmarkStart w:id="2" w:name="_Toc378776129"/>
      <w:bookmarkStart w:id="3" w:name="_Toc378775589"/>
      <w:bookmarkStart w:id="4" w:name="_Toc481014358"/>
      <w:r>
        <w:rPr>
          <w:rStyle w:val="ZakladnyChar"/>
          <w:sz w:val="44"/>
        </w:rPr>
        <w:lastRenderedPageBreak/>
        <w:t>Rozšírená realita</w:t>
      </w:r>
      <w:bookmarkEnd w:id="4"/>
    </w:p>
    <w:p w:rsidR="008727FA" w:rsidRDefault="008727FA" w:rsidP="00AE7083">
      <w:pPr>
        <w:pStyle w:val="Nadpis2urovne"/>
      </w:pPr>
      <w:bookmarkStart w:id="5" w:name="_Toc481014359"/>
      <w:r>
        <w:t>Definícia pojmov</w:t>
      </w:r>
      <w:bookmarkEnd w:id="5"/>
    </w:p>
    <w:p w:rsidR="008727FA" w:rsidRPr="00C41066" w:rsidRDefault="008727FA" w:rsidP="00D34752">
      <w:pPr>
        <w:pStyle w:val="Zakladny"/>
      </w:pPr>
      <w:r>
        <w:t>Pre lepšie pochopenie diplomovej práce je dôležité vysvetliť si základné pojmy, s ktorými sa stretneme, aby nevznikli nedorozumenia vzniknuté zlou znalosťou pojmov.</w:t>
      </w:r>
    </w:p>
    <w:p w:rsidR="008727FA" w:rsidRDefault="008727FA" w:rsidP="008727FA">
      <w:pPr>
        <w:pStyle w:val="Nadpis3urovne"/>
      </w:pPr>
      <w:bookmarkStart w:id="6" w:name="_Toc481014360"/>
      <w:r>
        <w:t>Rozšírená realita</w:t>
      </w:r>
      <w:bookmarkEnd w:id="6"/>
    </w:p>
    <w:p w:rsidR="008E23B4" w:rsidRDefault="008727FA" w:rsidP="00D34752">
      <w:pPr>
        <w:pStyle w:val="Zakladny"/>
      </w:pPr>
      <w:r w:rsidRPr="005E4E8A">
        <w:t>Rozšírená realita je technológia, ktorá kombinuje počítačom generovaný obsah s reálnym svetom</w:t>
      </w:r>
      <w:r w:rsidR="008E23B4">
        <w:t xml:space="preserve"> v reálnom čase</w:t>
      </w:r>
      <w:r w:rsidRPr="005E4E8A">
        <w:t>.</w:t>
      </w:r>
      <w:r w:rsidR="008E23B4">
        <w:t xml:space="preserve"> Sústreďuje sa hlavne na posilnenie ľudských zmyslov pridaním dodatočných informácií. Technicky je táto technológia dosiahnutá umiestnením počítačovej grafiky do zorného poľa používateľa pomocou rôznych optických zariadení, ktoré kombinujú realitu a virtuálne obrázky, alebo objekty.</w:t>
      </w:r>
      <w:r w:rsidR="00E56E8C">
        <w:t xml:space="preserve"> </w:t>
      </w:r>
      <w:r w:rsidR="00E56E8C" w:rsidRPr="005E4E8A">
        <w:t>[1]</w:t>
      </w:r>
    </w:p>
    <w:p w:rsidR="00E56E8C" w:rsidRDefault="00394DEE" w:rsidP="00D34752">
      <w:pPr>
        <w:pStyle w:val="Zakladny"/>
      </w:pPr>
      <w:r>
        <w:t>Niektoré výskumy definujú AR ako technológia, ktorá vyžaduje použitie displejov umiestnených na hlave (HMD)</w:t>
      </w:r>
      <w:r w:rsidR="00234190">
        <w:t>. Aby sme predišli technologickým obmedzeniam, tak v</w:t>
      </w:r>
      <w:r w:rsidR="00E56E8C">
        <w:t>šeobecne uznávaná definícia</w:t>
      </w:r>
      <w:r w:rsidR="00234190">
        <w:t xml:space="preserve"> AR podľa </w:t>
      </w:r>
      <w:proofErr w:type="spellStart"/>
      <w:r w:rsidR="00234190">
        <w:t>Ronalda</w:t>
      </w:r>
      <w:proofErr w:type="spellEnd"/>
      <w:r w:rsidR="00234190">
        <w:t xml:space="preserve"> T. </w:t>
      </w:r>
      <w:proofErr w:type="spellStart"/>
      <w:r w:rsidR="00234190">
        <w:t>Azuma</w:t>
      </w:r>
      <w:proofErr w:type="spellEnd"/>
      <w:r w:rsidR="00E56E8C">
        <w:t>, vyžaduje tieto tri nasledujúce charakteristiky:</w:t>
      </w:r>
    </w:p>
    <w:p w:rsidR="00E56E8C" w:rsidRDefault="00E56E8C" w:rsidP="00D34752">
      <w:pPr>
        <w:pStyle w:val="Zakladny"/>
        <w:numPr>
          <w:ilvl w:val="0"/>
          <w:numId w:val="33"/>
        </w:numPr>
      </w:pPr>
      <w:r>
        <w:t xml:space="preserve">Kombinácia </w:t>
      </w:r>
      <w:r w:rsidR="00234190">
        <w:t>reálneho</w:t>
      </w:r>
      <w:r>
        <w:t xml:space="preserve"> a</w:t>
      </w:r>
      <w:r w:rsidR="00234190">
        <w:t> virtuálneho prostredia</w:t>
      </w:r>
    </w:p>
    <w:p w:rsidR="00E56E8C" w:rsidRDefault="00E56E8C" w:rsidP="00D34752">
      <w:pPr>
        <w:pStyle w:val="Zakladny"/>
        <w:numPr>
          <w:ilvl w:val="0"/>
          <w:numId w:val="33"/>
        </w:numPr>
      </w:pPr>
      <w:r>
        <w:t>Interaktivita v reálnom čase</w:t>
      </w:r>
    </w:p>
    <w:p w:rsidR="008E23B4" w:rsidRDefault="00E56E8C" w:rsidP="00D34752">
      <w:pPr>
        <w:pStyle w:val="Zakladny"/>
        <w:numPr>
          <w:ilvl w:val="0"/>
          <w:numId w:val="33"/>
        </w:numPr>
      </w:pPr>
      <w:r>
        <w:t>Umiestnenie v 3D</w:t>
      </w:r>
      <w:r w:rsidR="008727FA" w:rsidRPr="005E4E8A">
        <w:t xml:space="preserve"> </w:t>
      </w:r>
    </w:p>
    <w:p w:rsidR="009C7C9C" w:rsidRDefault="00B71D73" w:rsidP="00D34752">
      <w:pPr>
        <w:pStyle w:val="Zakladny"/>
      </w:pPr>
      <w:r>
        <w:t xml:space="preserve">Rozšírená realita však nemusí bezprostredne len rozširovať naše pohľady o virtuálne objekty. </w:t>
      </w:r>
      <w:r w:rsidR="009C7C9C">
        <w:t>Hoci súčasné práce</w:t>
      </w:r>
      <w:r>
        <w:t xml:space="preserve"> sa zameriavajú hlavne na pridávanie virtuáln</w:t>
      </w:r>
      <w:r w:rsidR="009C7C9C">
        <w:t xml:space="preserve">ych objektov do reálneho sveta, v </w:t>
      </w:r>
      <w:r>
        <w:t xml:space="preserve">AR vieme pomocou rôznych grafických vrstiev objekty reálneho sveta aj mazať. Napríklad, ak chceme odstrániť stôl z miestnosti, môžeme použiť virtuálnu náhradu steny, ktorá sa nachádza za stolom a použiť ju na prekrytie stola. Samozrejme, </w:t>
      </w:r>
      <w:r w:rsidR="009C7C9C">
        <w:t>zamaskovanie takéhoto stolu interaktívne v reálnom čase je veľmi náročné. Pre zvýšenie výkonu však takáto virtu</w:t>
      </w:r>
      <w:r w:rsidR="004A73DE">
        <w:t xml:space="preserve">álna stena nemusí byť úplne </w:t>
      </w:r>
      <w:proofErr w:type="spellStart"/>
      <w:r w:rsidR="004A73DE">
        <w:t>foto</w:t>
      </w:r>
      <w:r w:rsidR="009C7C9C">
        <w:t>realistická</w:t>
      </w:r>
      <w:proofErr w:type="spellEnd"/>
      <w:r w:rsidR="009C7C9C">
        <w:t xml:space="preserve">. </w:t>
      </w:r>
    </w:p>
    <w:p w:rsidR="00E56E8C" w:rsidRDefault="004A73DE" w:rsidP="00D34752">
      <w:pPr>
        <w:pStyle w:val="Zakladny"/>
        <w:rPr>
          <w:lang w:val="en-US"/>
        </w:rPr>
      </w:pPr>
      <w:r w:rsidRPr="004A73DE">
        <w:t>Okrem obohatenia reality o rôzne grafické, virtuálne objekty</w:t>
      </w:r>
      <w:r>
        <w:t xml:space="preserve">, vie rozšírená realita obohatiť aj iné zmysly. Jedným takýmto príkladom môže byť zvuk. Používateľ môže mať založené slúchadlá s mikrofónom, ktoré vytvárajú syntetický, smerovaný 3D zvuk, zatiaľ čo mikrofón môže analyzovať zvuk z okolia. Ďalším príkladom môžu byť rukavice, ktoré poskytujú spätnú väzbu z okolitého prostredia. </w:t>
      </w:r>
      <w:r w:rsidR="00EF5EC7">
        <w:rPr>
          <w:lang w:val="en-US"/>
        </w:rPr>
        <w:t>[2]</w:t>
      </w:r>
    </w:p>
    <w:p w:rsidR="008727FA" w:rsidRDefault="008727FA" w:rsidP="008E23B4">
      <w:pPr>
        <w:pStyle w:val="Nadpis3urovne"/>
      </w:pPr>
      <w:bookmarkStart w:id="7" w:name="_Toc481014361"/>
      <w:r>
        <w:lastRenderedPageBreak/>
        <w:t>Virtuálna realita</w:t>
      </w:r>
      <w:bookmarkEnd w:id="7"/>
    </w:p>
    <w:p w:rsidR="004A73DE" w:rsidRDefault="00C24233" w:rsidP="004A73DE">
      <w:pPr>
        <w:pStyle w:val="Zakladny"/>
        <w:rPr>
          <w:lang w:val="en-US"/>
        </w:rPr>
      </w:pPr>
      <w:r w:rsidRPr="00C24233">
        <w:t>Definícia virtuálnej reality pochádza, prirodzene z definície slov ‘virtuálny’ a ‘realita’</w:t>
      </w:r>
      <w:r>
        <w:t xml:space="preserve">. Virtuálny znamená blízky niečomu a realita je to, </w:t>
      </w:r>
      <w:r w:rsidR="00441271">
        <w:t>čo prežívame ako ľudské bytosti. Takže definícia výrazu virtuálna realita v jednoduchosti znamená blízko realite. To môže samozrejme znamenať hocičo, ale v tomto špecifickom type ide o simuláciu reálneho sveta.</w:t>
      </w:r>
    </w:p>
    <w:p w:rsidR="00441271" w:rsidRDefault="00441271" w:rsidP="004A73DE">
      <w:pPr>
        <w:pStyle w:val="Zakladny"/>
      </w:pPr>
      <w:r>
        <w:t xml:space="preserve">Svet vnímame pomocou našich zmyslov. V škole sme sa učili, že máme 5 zmyslov: chuť, čuch, zrak, sluch a hmat. Tieto sú však len naše zmyslové orgány. Pravdou je, že ľudia majú množstvo iných zmyslov, ako napríklad zmysel pre udržanie rovnováhy. </w:t>
      </w:r>
    </w:p>
    <w:p w:rsidR="00E27F11" w:rsidRDefault="00441271" w:rsidP="004A73DE">
      <w:pPr>
        <w:pStyle w:val="Zakladny"/>
      </w:pPr>
      <w:r>
        <w:t xml:space="preserve">Všetko čo vieme o našej realite vnímame pomocou našich zmyslov. Inými slovami, </w:t>
      </w:r>
      <w:r w:rsidR="00E27F11">
        <w:t xml:space="preserve">naše vnímanie reality je len jednoduchou kombináciou informácii z našich zmyslov a následne ich spracovaním naším mozgom. </w:t>
      </w:r>
    </w:p>
    <w:p w:rsidR="00E27F11" w:rsidRDefault="00E27F11" w:rsidP="004A73DE">
      <w:pPr>
        <w:pStyle w:val="Zakladny"/>
        <w:rPr>
          <w:lang w:val="en-US"/>
        </w:rPr>
      </w:pPr>
      <w:r>
        <w:t xml:space="preserve">Čiže virtuálna realita nám vytvára počítačom generované prostredie, ktoré môžeme spoznávať a vnímať pomocou našich zmyslov. Z technického pohľadu je virtuálna realita trojdimenzionálne, počítačom generované prostredie. Osoba ja stane súčasťou virtuálneho sveta, kde môže manipulovať s objektami a vykonávať rôzne akcie. </w:t>
      </w:r>
      <w:r w:rsidR="00441271">
        <w:rPr>
          <w:lang w:val="en-US"/>
        </w:rPr>
        <w:t>[3]</w:t>
      </w:r>
    </w:p>
    <w:p w:rsidR="00E27F11" w:rsidRPr="00441271" w:rsidRDefault="00E27F11" w:rsidP="004A73DE">
      <w:pPr>
        <w:pStyle w:val="Zakladny"/>
      </w:pPr>
      <w:r w:rsidRPr="00441271">
        <w:t xml:space="preserve"> </w:t>
      </w:r>
      <w:r w:rsidR="005B5807">
        <w:t>Technicky je v súčasnosti sprostredkovaná technológia pomocou rôznych HMD a jej cieľom je vytvoriť virtuálne prostredie, ktoré nebudeme vedieť rozoznať od reality.</w:t>
      </w:r>
    </w:p>
    <w:p w:rsidR="008727FA" w:rsidRDefault="008727FA" w:rsidP="008727FA">
      <w:pPr>
        <w:pStyle w:val="Nadpis3urovne"/>
      </w:pPr>
      <w:bookmarkStart w:id="8" w:name="_Toc481014362"/>
      <w:r>
        <w:t>Rozšírená realita verzus virtuálna realita</w:t>
      </w:r>
      <w:bookmarkEnd w:id="8"/>
    </w:p>
    <w:p w:rsidR="005B5807" w:rsidRDefault="0071510F" w:rsidP="005B5807">
      <w:pPr>
        <w:pStyle w:val="Zakladny"/>
      </w:pPr>
      <w:r>
        <w:t>Pojmy r</w:t>
      </w:r>
      <w:r w:rsidR="005B5807">
        <w:t xml:space="preserve">ozšírená a virtuálna realita </w:t>
      </w:r>
      <w:r>
        <w:t>sa často mýlia. S</w:t>
      </w:r>
      <w:r w:rsidR="005B5807">
        <w:t xml:space="preserve">ú </w:t>
      </w:r>
      <w:r w:rsidR="00E76824">
        <w:t>voči sebe inverzné v zmysle technológie, akou vytvárajú a poskytujú obsah používateľovi. Virtuálna realita poskytuje digitál</w:t>
      </w:r>
      <w:r w:rsidR="00207C9D">
        <w:t>ne vytvorený reálny svet, zatiaľ čo rozšírená realita vytvára vrstvu nad reálnym svetom, kde umiestňuje rôzne virtuálne objekty.</w:t>
      </w:r>
    </w:p>
    <w:p w:rsidR="002121A6" w:rsidRDefault="002121A6" w:rsidP="002121A6">
      <w:pPr>
        <w:pStyle w:val="Zakladny"/>
        <w:keepNext/>
        <w:jc w:val="center"/>
      </w:pPr>
      <w:r>
        <w:rPr>
          <w:noProof/>
          <w:lang w:eastAsia="sk-SK"/>
        </w:rPr>
        <w:drawing>
          <wp:inline distT="0" distB="0" distL="0" distR="0" wp14:anchorId="39C5785E" wp14:editId="67A77F72">
            <wp:extent cx="4394395" cy="1870808"/>
            <wp:effectExtent l="0" t="0" r="635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lgramovo-kontinum-reality-virtuality-(1994).png"/>
                    <pic:cNvPicPr/>
                  </pic:nvPicPr>
                  <pic:blipFill rotWithShape="1">
                    <a:blip r:embed="rId18">
                      <a:extLst>
                        <a:ext uri="{28A0092B-C50C-407E-A947-70E740481C1C}">
                          <a14:useLocalDpi xmlns:a14="http://schemas.microsoft.com/office/drawing/2010/main" val="0"/>
                        </a:ext>
                      </a:extLst>
                    </a:blip>
                    <a:srcRect t="16802" b="19339"/>
                    <a:stretch/>
                  </pic:blipFill>
                  <pic:spPr bwMode="auto">
                    <a:xfrm>
                      <a:off x="0" y="0"/>
                      <a:ext cx="4405984" cy="1875742"/>
                    </a:xfrm>
                    <a:prstGeom prst="rect">
                      <a:avLst/>
                    </a:prstGeom>
                    <a:ln>
                      <a:noFill/>
                    </a:ln>
                    <a:extLst>
                      <a:ext uri="{53640926-AAD7-44D8-BBD7-CCE9431645EC}">
                        <a14:shadowObscured xmlns:a14="http://schemas.microsoft.com/office/drawing/2010/main"/>
                      </a:ext>
                    </a:extLst>
                  </pic:spPr>
                </pic:pic>
              </a:graphicData>
            </a:graphic>
          </wp:inline>
        </w:drawing>
      </w:r>
    </w:p>
    <w:p w:rsidR="002121A6" w:rsidRDefault="002121A6" w:rsidP="002121A6">
      <w:pPr>
        <w:pStyle w:val="Popis"/>
        <w:jc w:val="center"/>
      </w:pPr>
      <w:bookmarkStart w:id="9" w:name="_Toc481014437"/>
      <w:r>
        <w:t xml:space="preserve">Obrázok </w:t>
      </w:r>
      <w:r w:rsidR="00895C54">
        <w:fldChar w:fldCharType="begin"/>
      </w:r>
      <w:r w:rsidR="00895C54">
        <w:instrText xml:space="preserve"> SEQ Obrázok \* ARABIC </w:instrText>
      </w:r>
      <w:r w:rsidR="00895C54">
        <w:fldChar w:fldCharType="separate"/>
      </w:r>
      <w:r w:rsidR="00F86922">
        <w:rPr>
          <w:noProof/>
        </w:rPr>
        <w:t>1</w:t>
      </w:r>
      <w:r w:rsidR="00895C54">
        <w:rPr>
          <w:noProof/>
        </w:rPr>
        <w:fldChar w:fldCharType="end"/>
      </w:r>
      <w:r>
        <w:t xml:space="preserve"> </w:t>
      </w:r>
      <w:proofErr w:type="spellStart"/>
      <w:r>
        <w:t>Milgramovo</w:t>
      </w:r>
      <w:proofErr w:type="spellEnd"/>
      <w:r>
        <w:t xml:space="preserve"> </w:t>
      </w:r>
      <w:r w:rsidRPr="00183982">
        <w:t>kontinuum reality-</w:t>
      </w:r>
      <w:proofErr w:type="spellStart"/>
      <w:r w:rsidRPr="00183982">
        <w:t>virtuality</w:t>
      </w:r>
      <w:bookmarkEnd w:id="9"/>
      <w:proofErr w:type="spellEnd"/>
    </w:p>
    <w:p w:rsidR="00A26A85" w:rsidRDefault="00A26A85" w:rsidP="005B5807">
      <w:pPr>
        <w:pStyle w:val="Zakladny"/>
      </w:pPr>
      <w:r>
        <w:lastRenderedPageBreak/>
        <w:t>Obidve reality využívajú podobné technológie. Vo väčšine prípadov sú to hlavne HMD, alebo im podobné technológie. Rovnako tak majú obidve reality veľký potenciál v zábavnom priemysle. Kým v minulosti boli podobné technológie považované za fikciu, v súčasnosti existujú umelé svety, ktoré sú pod kontrolou používateľa a poskytujú mu rôzne rozšírené vrstvy, ktoré vzájomne reagujú s reálnym svetom.</w:t>
      </w:r>
      <w:r w:rsidR="0064653B">
        <w:t xml:space="preserve"> Rozšírená a virtuálna realita majú taktiež potenciál aj v zdravotníctve.</w:t>
      </w:r>
    </w:p>
    <w:p w:rsidR="0064653B" w:rsidRDefault="0064653B" w:rsidP="005B5807">
      <w:pPr>
        <w:pStyle w:val="Zakladny"/>
        <w:rPr>
          <w:lang w:val="en-US"/>
        </w:rPr>
      </w:pPr>
      <w:r>
        <w:t>Rozdiel v technológiách je hlavne v tom ako pracujú. Rozšírená realita obohacuje realitu pridaním virtuálnych komponentov ako obrázky, texty a grafika, ktoré vytvárajú novú vrstvu interaktívnu s reálnym svetom. Virtuálna realita vytvára svoju vlastnú realitu, ktorá je kompletne generovaná a dodávaná počítačom.</w:t>
      </w:r>
      <w:r w:rsidR="0071510F">
        <w:t xml:space="preserve"> </w:t>
      </w:r>
      <w:r w:rsidR="0071510F">
        <w:rPr>
          <w:lang w:val="en-US"/>
        </w:rPr>
        <w:t>[4]</w:t>
      </w:r>
    </w:p>
    <w:p w:rsidR="00DE43DE" w:rsidRPr="00DE43DE" w:rsidRDefault="00DE43DE" w:rsidP="00DE43DE">
      <w:pPr>
        <w:pStyle w:val="Nadpis3urovne"/>
      </w:pPr>
      <w:bookmarkStart w:id="10" w:name="_Toc481014363"/>
      <w:r w:rsidRPr="00DE43DE">
        <w:t>Značky</w:t>
      </w:r>
      <w:bookmarkEnd w:id="10"/>
    </w:p>
    <w:p w:rsidR="002806C8" w:rsidRDefault="00DE43DE" w:rsidP="00DE43DE">
      <w:pPr>
        <w:pStyle w:val="Zakladny"/>
      </w:pPr>
      <w:r w:rsidRPr="00DE43DE">
        <w:t xml:space="preserve">V našej diplomovej práci sa budeme často stretávať s pojmom </w:t>
      </w:r>
      <w:r>
        <w:t xml:space="preserve">značka, z anglického slova </w:t>
      </w:r>
      <w:proofErr w:type="spellStart"/>
      <w:r>
        <w:t>marker</w:t>
      </w:r>
      <w:proofErr w:type="spellEnd"/>
      <w:r>
        <w:t>. Aby sme vedeli správne rozlíšiť, kedy sa bavíme o klasickom obrázku, alebo o obrázku, ktorý predstavuje náš cieľ</w:t>
      </w:r>
      <w:r w:rsidR="002806C8">
        <w:t>, na ktorý premietame virtuálne objekty, tak si musíme zadefinovať pojem značka.</w:t>
      </w:r>
    </w:p>
    <w:p w:rsidR="00DE43DE" w:rsidRPr="00DE43DE" w:rsidRDefault="002806C8" w:rsidP="00DE43DE">
      <w:pPr>
        <w:pStyle w:val="Zakladny"/>
      </w:pPr>
      <w:r>
        <w:t xml:space="preserve">Značka, v našom kontexte, predstavuje obrázok, ktorý chceme použiť ako náš cieľový obrázok, na ktorý premietame virtuálne objekty. Okrem obrázka, môže byť značkou aj objekt alebo sústava objektov, prostredie. </w:t>
      </w:r>
    </w:p>
    <w:p w:rsidR="008727FA" w:rsidRDefault="00323C10" w:rsidP="00AE7083">
      <w:pPr>
        <w:pStyle w:val="Nadpis2urovne"/>
      </w:pPr>
      <w:bookmarkStart w:id="11" w:name="_Toc481014364"/>
      <w:r>
        <w:t>Typy AR</w:t>
      </w:r>
      <w:bookmarkEnd w:id="11"/>
    </w:p>
    <w:p w:rsidR="005B106D" w:rsidRPr="005B106D" w:rsidRDefault="005B106D" w:rsidP="005B106D">
      <w:pPr>
        <w:pStyle w:val="Zakladny"/>
      </w:pPr>
      <w:r>
        <w:t xml:space="preserve">AR môžeme rozdeliť na veľa rôznych kategórii. V našej práci sa budeme venovať hlavne tým, ktoré sú pre prácu dôležité. Rozdelenie na </w:t>
      </w:r>
      <w:proofErr w:type="spellStart"/>
      <w:r>
        <w:t>marker</w:t>
      </w:r>
      <w:proofErr w:type="spellEnd"/>
      <w:r>
        <w:t xml:space="preserve"> a </w:t>
      </w:r>
      <w:proofErr w:type="spellStart"/>
      <w:r>
        <w:t>markerless</w:t>
      </w:r>
      <w:proofErr w:type="spellEnd"/>
      <w:r>
        <w:t xml:space="preserve"> AR je jedno</w:t>
      </w:r>
      <w:r w:rsidR="004375FB">
        <w:t xml:space="preserve"> z najnákladnejších.</w:t>
      </w:r>
    </w:p>
    <w:p w:rsidR="00323C10" w:rsidRDefault="00323C10" w:rsidP="005B106D">
      <w:pPr>
        <w:pStyle w:val="Nadpis3urovne"/>
      </w:pPr>
      <w:bookmarkStart w:id="12" w:name="_Toc481014365"/>
      <w:proofErr w:type="spellStart"/>
      <w:r>
        <w:t>Marker</w:t>
      </w:r>
      <w:proofErr w:type="spellEnd"/>
      <w:r>
        <w:t xml:space="preserve"> AR</w:t>
      </w:r>
      <w:bookmarkEnd w:id="12"/>
    </w:p>
    <w:p w:rsidR="00CB6CAF" w:rsidRDefault="00CB6CAF" w:rsidP="00CB6CAF">
      <w:pPr>
        <w:pStyle w:val="Zakladny"/>
      </w:pPr>
      <w:r>
        <w:t xml:space="preserve">Tento typ AR je považovaný za skutočnú AR, pretože sleduje objekty v reálnom svete. </w:t>
      </w:r>
      <w:r>
        <w:rPr>
          <w:lang w:val="en-US"/>
        </w:rPr>
        <w:t>[5]. Pod</w:t>
      </w:r>
      <w:r>
        <w:t xml:space="preserve">ľa profesora </w:t>
      </w:r>
      <w:proofErr w:type="spellStart"/>
      <w:r>
        <w:t>Geromienka</w:t>
      </w:r>
      <w:proofErr w:type="spellEnd"/>
      <w:r>
        <w:t xml:space="preserve"> je úlohou AR hlavne dopĺňanie virtuálnych objektov do reálneho sveta a preto nie je dôvod, prečo takto hodnotiť </w:t>
      </w:r>
      <w:proofErr w:type="spellStart"/>
      <w:r>
        <w:t>marker</w:t>
      </w:r>
      <w:proofErr w:type="spellEnd"/>
      <w:r>
        <w:t xml:space="preserve"> AR. Navyše je podľa neho </w:t>
      </w:r>
      <w:proofErr w:type="spellStart"/>
      <w:r>
        <w:t>marker</w:t>
      </w:r>
      <w:proofErr w:type="spellEnd"/>
      <w:r>
        <w:t xml:space="preserve"> len súčasťou určitej technológie a nie formou AR.</w:t>
      </w:r>
    </w:p>
    <w:p w:rsidR="00CB6CAF" w:rsidRDefault="000C202C" w:rsidP="00CB6CAF">
      <w:pPr>
        <w:pStyle w:val="Zakladny"/>
      </w:pPr>
      <w:proofErr w:type="spellStart"/>
      <w:r>
        <w:lastRenderedPageBreak/>
        <w:t>Marker</w:t>
      </w:r>
      <w:proofErr w:type="spellEnd"/>
      <w:r>
        <w:t xml:space="preserve"> je značka, alebo obrázok, ktorý zariadenie nasníma pomocou kamery. Softvér následné rozpozná </w:t>
      </w:r>
      <w:proofErr w:type="spellStart"/>
      <w:r>
        <w:t>marker</w:t>
      </w:r>
      <w:proofErr w:type="spellEnd"/>
      <w:r>
        <w:t xml:space="preserve"> a presne vypočíta pozíciou a orientáciou pre počítačom generovaný objekt, ktorý následne umiestni na </w:t>
      </w:r>
      <w:proofErr w:type="spellStart"/>
      <w:r>
        <w:t>marker</w:t>
      </w:r>
      <w:proofErr w:type="spellEnd"/>
      <w:r>
        <w:t xml:space="preserve">. </w:t>
      </w:r>
      <w:r>
        <w:rPr>
          <w:lang w:val="en-US"/>
        </w:rPr>
        <w:t>[6]</w:t>
      </w:r>
    </w:p>
    <w:p w:rsidR="008B6E0E" w:rsidRDefault="000C202C" w:rsidP="00BB1216">
      <w:pPr>
        <w:pStyle w:val="Zakladny"/>
        <w:rPr>
          <w:lang w:val="en-US"/>
        </w:rPr>
      </w:pPr>
      <w:r>
        <w:t xml:space="preserve">Na displeji zariadenia sa na značke objaví náš virtuálny objekt, ktorý môže byť aj interaktívny. </w:t>
      </w:r>
      <w:r w:rsidR="008B6E0E">
        <w:t>Zariadenie sa pomocou značky dokáže orientovať v priestore tak, že objekt môžeme pozorovať z každej strany. Navyše vieme určovať pomocou vzdialenosti zariadenia k značke aj približnú vzdialenosť a meniť tak veľkosť vykresľovaného 3D objektu.</w:t>
      </w:r>
      <w:r w:rsidR="00B10E05">
        <w:t xml:space="preserve"> </w:t>
      </w:r>
      <w:r w:rsidR="00B10E05">
        <w:rPr>
          <w:lang w:val="en-US"/>
        </w:rPr>
        <w:t>[5]</w:t>
      </w:r>
    </w:p>
    <w:p w:rsidR="00BB1216" w:rsidRDefault="00BB1216" w:rsidP="00BB1216">
      <w:pPr>
        <w:pStyle w:val="Zakladny"/>
        <w:keepNext/>
        <w:jc w:val="center"/>
      </w:pPr>
      <w:r>
        <w:rPr>
          <w:noProof/>
          <w:lang w:eastAsia="sk-SK"/>
        </w:rPr>
        <w:drawing>
          <wp:inline distT="0" distB="0" distL="0" distR="0" wp14:anchorId="1FD11554" wp14:editId="332BF3FC">
            <wp:extent cx="3734972" cy="2485306"/>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6-12-16-13-05-40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40732" cy="2489139"/>
                    </a:xfrm>
                    <a:prstGeom prst="rect">
                      <a:avLst/>
                    </a:prstGeom>
                  </pic:spPr>
                </pic:pic>
              </a:graphicData>
            </a:graphic>
          </wp:inline>
        </w:drawing>
      </w:r>
    </w:p>
    <w:p w:rsidR="00BB1216" w:rsidRDefault="00BB1216" w:rsidP="00BB1216">
      <w:pPr>
        <w:pStyle w:val="Popis"/>
        <w:jc w:val="center"/>
        <w:rPr>
          <w:lang w:val="en-US"/>
        </w:rPr>
      </w:pPr>
      <w:bookmarkStart w:id="13" w:name="_Toc481014438"/>
      <w:r>
        <w:t xml:space="preserve">Obrázok </w:t>
      </w:r>
      <w:r w:rsidR="00895C54">
        <w:fldChar w:fldCharType="begin"/>
      </w:r>
      <w:r w:rsidR="00895C54">
        <w:instrText xml:space="preserve"> SEQ Obrázok \* ARABIC </w:instrText>
      </w:r>
      <w:r w:rsidR="00895C54">
        <w:fldChar w:fldCharType="separate"/>
      </w:r>
      <w:r w:rsidR="00F86922">
        <w:rPr>
          <w:noProof/>
        </w:rPr>
        <w:t>2</w:t>
      </w:r>
      <w:r w:rsidR="00895C54">
        <w:rPr>
          <w:noProof/>
        </w:rPr>
        <w:fldChar w:fldCharType="end"/>
      </w:r>
      <w:r>
        <w:t xml:space="preserve"> Vykreslenie objektu na </w:t>
      </w:r>
      <w:proofErr w:type="spellStart"/>
      <w:r>
        <w:t>marker</w:t>
      </w:r>
      <w:bookmarkEnd w:id="13"/>
      <w:proofErr w:type="spellEnd"/>
    </w:p>
    <w:p w:rsidR="008C093F" w:rsidRDefault="008B6E0E" w:rsidP="00BB1216">
      <w:pPr>
        <w:pStyle w:val="Zakladny"/>
        <w:rPr>
          <w:lang w:val="en-US"/>
        </w:rPr>
      </w:pPr>
      <w:proofErr w:type="spellStart"/>
      <w:r w:rsidRPr="008B6E0E">
        <w:t>Marker</w:t>
      </w:r>
      <w:proofErr w:type="spellEnd"/>
      <w:r w:rsidRPr="008B6E0E">
        <w:t xml:space="preserve"> je väčšinou obrázok s</w:t>
      </w:r>
      <w:r>
        <w:t> vysokým kontrastom,</w:t>
      </w:r>
      <w:r w:rsidR="008C093F">
        <w:t xml:space="preserve"> napríklad QR kód,</w:t>
      </w:r>
      <w:r>
        <w:t xml:space="preserve"> ktorý je ľahko rozoznateľný kamerou zariadenia. </w:t>
      </w:r>
      <w:r w:rsidR="008C093F">
        <w:t xml:space="preserve">V súčasnosti však prebieha vývoj aj pri </w:t>
      </w:r>
      <w:proofErr w:type="spellStart"/>
      <w:r w:rsidR="008C093F">
        <w:t>markeroch</w:t>
      </w:r>
      <w:proofErr w:type="spellEnd"/>
      <w:r w:rsidR="008C093F">
        <w:t>.</w:t>
      </w:r>
      <w:r>
        <w:t xml:space="preserve"> </w:t>
      </w:r>
      <w:r w:rsidR="008C093F">
        <w:t>T</w:t>
      </w:r>
      <w:r>
        <w:t xml:space="preserve">echnológie nám umožňujú používať používateľom definované </w:t>
      </w:r>
      <w:r w:rsidR="008C093F">
        <w:t xml:space="preserve">značky, ako napríklad tváre ľudí alebo rôzne fotografie budov a podobne. Dostávame sa teda od technických </w:t>
      </w:r>
      <w:proofErr w:type="spellStart"/>
      <w:r w:rsidR="008C093F">
        <w:t>markerov</w:t>
      </w:r>
      <w:proofErr w:type="spellEnd"/>
      <w:r w:rsidR="008C093F">
        <w:t xml:space="preserve"> k prirodzeným </w:t>
      </w:r>
      <w:proofErr w:type="spellStart"/>
      <w:r w:rsidR="008C093F">
        <w:t>markerom</w:t>
      </w:r>
      <w:proofErr w:type="spellEnd"/>
      <w:r w:rsidR="008C093F">
        <w:t>.</w:t>
      </w:r>
    </w:p>
    <w:p w:rsidR="00BB1216" w:rsidRDefault="00BB1216" w:rsidP="00267673">
      <w:pPr>
        <w:pStyle w:val="Zakladny"/>
        <w:keepNext/>
        <w:jc w:val="center"/>
      </w:pPr>
      <w:r>
        <w:rPr>
          <w:noProof/>
          <w:lang w:eastAsia="sk-SK"/>
        </w:rPr>
        <w:drawing>
          <wp:inline distT="0" distB="0" distL="0" distR="0" wp14:anchorId="383BD46D" wp14:editId="6A51372E">
            <wp:extent cx="5027296" cy="1960686"/>
            <wp:effectExtent l="0" t="0" r="1905" b="190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iarovykod.png"/>
                    <pic:cNvPicPr/>
                  </pic:nvPicPr>
                  <pic:blipFill>
                    <a:blip r:embed="rId20">
                      <a:extLst>
                        <a:ext uri="{28A0092B-C50C-407E-A947-70E740481C1C}">
                          <a14:useLocalDpi xmlns:a14="http://schemas.microsoft.com/office/drawing/2010/main" val="0"/>
                        </a:ext>
                      </a:extLst>
                    </a:blip>
                    <a:stretch>
                      <a:fillRect/>
                    </a:stretch>
                  </pic:blipFill>
                  <pic:spPr>
                    <a:xfrm>
                      <a:off x="0" y="0"/>
                      <a:ext cx="5055243" cy="1971585"/>
                    </a:xfrm>
                    <a:prstGeom prst="rect">
                      <a:avLst/>
                    </a:prstGeom>
                  </pic:spPr>
                </pic:pic>
              </a:graphicData>
            </a:graphic>
          </wp:inline>
        </w:drawing>
      </w:r>
    </w:p>
    <w:p w:rsidR="00BB1216" w:rsidRPr="008C093F" w:rsidRDefault="00BB1216" w:rsidP="00BB1216">
      <w:pPr>
        <w:pStyle w:val="Popis"/>
        <w:jc w:val="center"/>
        <w:rPr>
          <w:lang w:val="en-US"/>
        </w:rPr>
      </w:pPr>
      <w:bookmarkStart w:id="14" w:name="_Toc481014439"/>
      <w:r>
        <w:t xml:space="preserve">Obrázok </w:t>
      </w:r>
      <w:r w:rsidR="00895C54">
        <w:fldChar w:fldCharType="begin"/>
      </w:r>
      <w:r w:rsidR="00895C54">
        <w:instrText xml:space="preserve"> SEQ Obrázok \* ARABIC </w:instrText>
      </w:r>
      <w:r w:rsidR="00895C54">
        <w:fldChar w:fldCharType="separate"/>
      </w:r>
      <w:r w:rsidR="00F86922">
        <w:rPr>
          <w:noProof/>
        </w:rPr>
        <w:t>3</w:t>
      </w:r>
      <w:r w:rsidR="00895C54">
        <w:rPr>
          <w:noProof/>
        </w:rPr>
        <w:fldChar w:fldCharType="end"/>
      </w:r>
      <w:r>
        <w:t xml:space="preserve"> Príklad </w:t>
      </w:r>
      <w:proofErr w:type="spellStart"/>
      <w:r>
        <w:t>markerov</w:t>
      </w:r>
      <w:bookmarkEnd w:id="14"/>
      <w:proofErr w:type="spellEnd"/>
    </w:p>
    <w:p w:rsidR="00323C10" w:rsidRDefault="005B106D" w:rsidP="005B106D">
      <w:pPr>
        <w:pStyle w:val="Nadpis3urovne"/>
      </w:pPr>
      <w:bookmarkStart w:id="15" w:name="_Toc481014366"/>
      <w:proofErr w:type="spellStart"/>
      <w:r>
        <w:lastRenderedPageBreak/>
        <w:t>Ma</w:t>
      </w:r>
      <w:r w:rsidR="00323C10">
        <w:t>rkerless</w:t>
      </w:r>
      <w:proofErr w:type="spellEnd"/>
      <w:r w:rsidR="00323C10">
        <w:t xml:space="preserve"> AR</w:t>
      </w:r>
      <w:bookmarkEnd w:id="15"/>
    </w:p>
    <w:p w:rsidR="008C093F" w:rsidRDefault="00B10E05" w:rsidP="008C093F">
      <w:pPr>
        <w:pStyle w:val="Zakladny"/>
      </w:pPr>
      <w:r>
        <w:t xml:space="preserve">Tento typ na rozdiel od </w:t>
      </w:r>
      <w:proofErr w:type="spellStart"/>
      <w:r>
        <w:t>Marker</w:t>
      </w:r>
      <w:proofErr w:type="spellEnd"/>
      <w:r>
        <w:t xml:space="preserve"> AR, nevyužíva </w:t>
      </w:r>
      <w:proofErr w:type="spellStart"/>
      <w:r>
        <w:t>m</w:t>
      </w:r>
      <w:r w:rsidR="000670FC">
        <w:t>arkery</w:t>
      </w:r>
      <w:proofErr w:type="spellEnd"/>
      <w:r>
        <w:t xml:space="preserve"> pre detekciou objektov. Detekcia prebieha pomocou </w:t>
      </w:r>
      <w:proofErr w:type="spellStart"/>
      <w:r>
        <w:t>geolokačného</w:t>
      </w:r>
      <w:proofErr w:type="spellEnd"/>
      <w:r>
        <w:t xml:space="preserve"> systému</w:t>
      </w:r>
      <w:r w:rsidR="005551C6">
        <w:t>. Ten funguje na báze GPS, gyroskopu a elektronického kompasu. Zariade</w:t>
      </w:r>
      <w:r w:rsidR="00970345">
        <w:t>nie tak vie na základe svojej polohy, ako</w:t>
      </w:r>
      <w:r w:rsidR="000670FC">
        <w:t xml:space="preserve"> je natočené zariadenie vzhľadom k prostrediu. Vďaka takto určenej polohe vieme implementovať virtuálnu vrstvu do reálneho prostredia bez umiestnenia </w:t>
      </w:r>
      <w:proofErr w:type="spellStart"/>
      <w:r w:rsidR="000670FC">
        <w:t>markerov</w:t>
      </w:r>
      <w:proofErr w:type="spellEnd"/>
      <w:r w:rsidR="000670FC">
        <w:t xml:space="preserve">. </w:t>
      </w:r>
    </w:p>
    <w:p w:rsidR="000670FC" w:rsidRPr="002F51A0" w:rsidRDefault="000670FC" w:rsidP="008C093F">
      <w:pPr>
        <w:pStyle w:val="Zakladny"/>
        <w:rPr>
          <w:lang w:val="en-US"/>
        </w:rPr>
      </w:pPr>
      <w:r>
        <w:t xml:space="preserve">Tento typ AR sa väčšinou používa pre zobrazenie POI (Point Of </w:t>
      </w:r>
      <w:proofErr w:type="spellStart"/>
      <w:r>
        <w:t>Interests</w:t>
      </w:r>
      <w:proofErr w:type="spellEnd"/>
      <w:r>
        <w:t>)</w:t>
      </w:r>
      <w:r w:rsidR="004375FB">
        <w:t>, alebo v preklade bodov</w:t>
      </w:r>
      <w:r w:rsidR="003476A3">
        <w:t xml:space="preserve"> záujmu. </w:t>
      </w:r>
      <w:r w:rsidR="00EC0810">
        <w:t xml:space="preserve">Za POI sa označujú miesta, ktoré by mohli byť pre používateľa zaujímavé. Veľmi obľúbenými sa preto stali aplikácie typu sprievodca a pod., ktoré vytvárajú nad realitou vrstvu s rôznymi súradnicami a informáciami o zaujímavých miestach v okolí.  </w:t>
      </w:r>
      <w:r w:rsidR="002F51A0">
        <w:rPr>
          <w:lang w:val="en-US"/>
        </w:rPr>
        <w:t>[5]</w:t>
      </w:r>
    </w:p>
    <w:p w:rsidR="008727FA" w:rsidRDefault="002D6E09" w:rsidP="00AE7083">
      <w:pPr>
        <w:pStyle w:val="Nadpis2urovne"/>
      </w:pPr>
      <w:bookmarkStart w:id="16" w:name="_Toc481014367"/>
      <w:r>
        <w:t>Spôsob zobrazenia</w:t>
      </w:r>
      <w:r w:rsidR="008727FA">
        <w:t xml:space="preserve"> AR</w:t>
      </w:r>
      <w:bookmarkEnd w:id="16"/>
    </w:p>
    <w:p w:rsidR="00A73F96" w:rsidRDefault="00A73F96" w:rsidP="004E09DD">
      <w:pPr>
        <w:pStyle w:val="Zakladny"/>
      </w:pPr>
      <w:r>
        <w:t>V AR je veľmi dôležitá technológia zobrazenia, ktorá dokáže skombinovať virtuálny a reálny svet. Existujú dve základné technológie:</w:t>
      </w:r>
    </w:p>
    <w:p w:rsidR="00A73F96" w:rsidRDefault="00A73F96" w:rsidP="00A73F96">
      <w:pPr>
        <w:pStyle w:val="Zakladny"/>
        <w:numPr>
          <w:ilvl w:val="0"/>
          <w:numId w:val="34"/>
        </w:numPr>
      </w:pPr>
      <w:r>
        <w:t>Technológia na báze optiky</w:t>
      </w:r>
    </w:p>
    <w:p w:rsidR="00A73F96" w:rsidRDefault="00A73F96" w:rsidP="00A73F96">
      <w:pPr>
        <w:pStyle w:val="Zakladny"/>
        <w:numPr>
          <w:ilvl w:val="0"/>
          <w:numId w:val="34"/>
        </w:numPr>
      </w:pPr>
      <w:r>
        <w:t>Technológia na báze videa</w:t>
      </w:r>
    </w:p>
    <w:p w:rsidR="00A73F96" w:rsidRDefault="00A73F96" w:rsidP="00A73F96">
      <w:pPr>
        <w:pStyle w:val="Zakladny"/>
        <w:rPr>
          <w:lang w:val="en-US"/>
        </w:rPr>
      </w:pPr>
      <w:r>
        <w:t xml:space="preserve"> Každá z nich má svoje výhody a nevýhody a pre našu prácu je preto dôležité priblížiť si ich základné princípy fungovania.</w:t>
      </w:r>
      <w:r w:rsidR="00703E6B">
        <w:t xml:space="preserve"> </w:t>
      </w:r>
      <w:r w:rsidR="00703E6B">
        <w:rPr>
          <w:lang w:val="en-US"/>
        </w:rPr>
        <w:t>[2]</w:t>
      </w:r>
    </w:p>
    <w:p w:rsidR="007E3009" w:rsidRPr="007E3009" w:rsidRDefault="007E3009" w:rsidP="00A73F96">
      <w:pPr>
        <w:pStyle w:val="Zakladny"/>
      </w:pPr>
      <w:r>
        <w:rPr>
          <w:lang w:val="en-US"/>
        </w:rPr>
        <w:t>V </w:t>
      </w:r>
      <w:r>
        <w:t>poslednej dobe sa dosť rozšírila technológia založená na projekcii. Preto si krátko popíšeme aj túto technológiu.</w:t>
      </w:r>
    </w:p>
    <w:p w:rsidR="00A73F96" w:rsidRDefault="00703E6B" w:rsidP="00703E6B">
      <w:pPr>
        <w:pStyle w:val="Nadpis3urovne"/>
      </w:pPr>
      <w:bookmarkStart w:id="17" w:name="_Toc481014368"/>
      <w:r>
        <w:t>Optika</w:t>
      </w:r>
      <w:bookmarkEnd w:id="17"/>
    </w:p>
    <w:p w:rsidR="00703E6B" w:rsidRDefault="00703E6B" w:rsidP="00703E6B">
      <w:pPr>
        <w:pStyle w:val="Zakladny"/>
        <w:rPr>
          <w:lang w:val="en-US"/>
        </w:rPr>
      </w:pPr>
      <w:r>
        <w:t xml:space="preserve">AR technológia na báze optiky, ktorá sa tiež nazýva </w:t>
      </w:r>
      <w:r w:rsidR="00AA5306">
        <w:t>„</w:t>
      </w:r>
      <w:proofErr w:type="spellStart"/>
      <w:r>
        <w:t>optical</w:t>
      </w:r>
      <w:proofErr w:type="spellEnd"/>
      <w:r>
        <w:t xml:space="preserve"> </w:t>
      </w:r>
      <w:proofErr w:type="spellStart"/>
      <w:r>
        <w:t>see-through</w:t>
      </w:r>
      <w:proofErr w:type="spellEnd"/>
      <w:r w:rsidR="00AA5306">
        <w:t>“</w:t>
      </w:r>
      <w:r>
        <w:t>, čo v preklade znamená „pozerať sa cez optiku“, funguje tak, že optické zariadenie, najčastejšie v podobe HMD je umiestnené pred oči používateľa. Toto optické zariadenie je čiastočne priehľadné, takže sa používateľ môže pozerať priamo cez neho a vidieť tak reálny svet.</w:t>
      </w:r>
      <w:r w:rsidR="003C04E5">
        <w:t xml:space="preserve"> Vďaka čiastočnej priehľadnosti a schopnosti odrážať svetlo, vieme na takéto optické zariadenie zobrazovať virtuálnu zložku, napríklad obrázky. </w:t>
      </w:r>
      <w:r w:rsidR="003C04E5">
        <w:rPr>
          <w:lang w:val="en-US"/>
        </w:rPr>
        <w:t>[2]</w:t>
      </w:r>
    </w:p>
    <w:p w:rsidR="00267673" w:rsidRDefault="00267673" w:rsidP="00267673">
      <w:pPr>
        <w:pStyle w:val="Zakladny"/>
        <w:keepNext/>
        <w:jc w:val="center"/>
      </w:pPr>
      <w:r>
        <w:rPr>
          <w:noProof/>
          <w:lang w:eastAsia="sk-SK"/>
        </w:rPr>
        <w:lastRenderedPageBreak/>
        <w:drawing>
          <wp:inline distT="0" distB="0" distL="0" distR="0" wp14:anchorId="48BEDAE5" wp14:editId="5CE04E58">
            <wp:extent cx="3981157" cy="2428474"/>
            <wp:effectExtent l="0" t="0" r="63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ptical(zdroj[2]).png"/>
                    <pic:cNvPicPr/>
                  </pic:nvPicPr>
                  <pic:blipFill>
                    <a:blip r:embed="rId21">
                      <a:extLst>
                        <a:ext uri="{28A0092B-C50C-407E-A947-70E740481C1C}">
                          <a14:useLocalDpi xmlns:a14="http://schemas.microsoft.com/office/drawing/2010/main" val="0"/>
                        </a:ext>
                      </a:extLst>
                    </a:blip>
                    <a:stretch>
                      <a:fillRect/>
                    </a:stretch>
                  </pic:blipFill>
                  <pic:spPr>
                    <a:xfrm>
                      <a:off x="0" y="0"/>
                      <a:ext cx="4002417" cy="2441442"/>
                    </a:xfrm>
                    <a:prstGeom prst="rect">
                      <a:avLst/>
                    </a:prstGeom>
                  </pic:spPr>
                </pic:pic>
              </a:graphicData>
            </a:graphic>
          </wp:inline>
        </w:drawing>
      </w:r>
    </w:p>
    <w:p w:rsidR="00267673" w:rsidRPr="003C04E5" w:rsidRDefault="00267673" w:rsidP="00267673">
      <w:pPr>
        <w:pStyle w:val="Popis"/>
        <w:jc w:val="center"/>
      </w:pPr>
      <w:bookmarkStart w:id="18" w:name="_Toc481014440"/>
      <w:r>
        <w:t xml:space="preserve">Obrázok </w:t>
      </w:r>
      <w:r w:rsidR="00895C54">
        <w:fldChar w:fldCharType="begin"/>
      </w:r>
      <w:r w:rsidR="00895C54">
        <w:instrText xml:space="preserve"> SEQ Obrázok \* ARABIC </w:instrText>
      </w:r>
      <w:r w:rsidR="00895C54">
        <w:fldChar w:fldCharType="separate"/>
      </w:r>
      <w:r w:rsidR="00F86922">
        <w:rPr>
          <w:noProof/>
        </w:rPr>
        <w:t>4</w:t>
      </w:r>
      <w:r w:rsidR="00895C54">
        <w:rPr>
          <w:noProof/>
        </w:rPr>
        <w:fldChar w:fldCharType="end"/>
      </w:r>
      <w:r>
        <w:t xml:space="preserve"> Príklad technológie založenej na optike (prevzaté z [2])</w:t>
      </w:r>
      <w:bookmarkEnd w:id="18"/>
    </w:p>
    <w:p w:rsidR="003C04E5" w:rsidRPr="007E3009" w:rsidRDefault="003C04E5" w:rsidP="00703E6B">
      <w:pPr>
        <w:pStyle w:val="Zakladny"/>
      </w:pPr>
      <w:r>
        <w:t xml:space="preserve">Hlavnou výhodou oproti technológie s videom je, že používateľ vidí reálny svet priamo cez displej. Zariadenie pridáva len virtuálnu zložku, čo je oveľa jednoduchšie ako pri druhej technológii. </w:t>
      </w:r>
      <w:r w:rsidR="007E3009">
        <w:t xml:space="preserve">Vďaka tomu, že sa zobrazuje len virtuálna zložka, je zariadenie jednoduchšie na konštrukciu a teda aj lacnejšie. </w:t>
      </w:r>
      <w:r w:rsidR="007E3009">
        <w:rPr>
          <w:lang w:val="en-US"/>
        </w:rPr>
        <w:t>[7]</w:t>
      </w:r>
    </w:p>
    <w:p w:rsidR="007E3009" w:rsidRPr="007E3009" w:rsidRDefault="007E3009" w:rsidP="00703E6B">
      <w:pPr>
        <w:pStyle w:val="Zakladny"/>
        <w:rPr>
          <w:lang w:val="en-US"/>
        </w:rPr>
      </w:pPr>
      <w:r>
        <w:t xml:space="preserve">Na druhej strane, nevýhodou tohto typu AR je, že sa redukuje množstvo prichádzajúceho svetla. </w:t>
      </w:r>
      <w:r>
        <w:rPr>
          <w:lang w:val="en-US"/>
        </w:rPr>
        <w:t>[</w:t>
      </w:r>
      <w:r>
        <w:t>7</w:t>
      </w:r>
      <w:r>
        <w:rPr>
          <w:lang w:val="en-US"/>
        </w:rPr>
        <w:t xml:space="preserve">] </w:t>
      </w:r>
      <w:r>
        <w:t xml:space="preserve">Preto by sme pri zhoršených svetelných podmienkach mohli horšie rozoznávať reálne prostredie. Prirovnať by sme to mohli napríklad pohľadu cez slnečné okuliare. Ďalšou nevýhodou je to, že reálny svet a virtuálna zložka je v inej vzdialenosti, vďaka čomu môžeme mať problém s častým </w:t>
      </w:r>
      <w:proofErr w:type="spellStart"/>
      <w:r>
        <w:t>preostrovaním</w:t>
      </w:r>
      <w:proofErr w:type="spellEnd"/>
      <w:r>
        <w:t xml:space="preserve">. </w:t>
      </w:r>
      <w:r w:rsidR="00AA5306">
        <w:t xml:space="preserve">Tým že zariadenie zobrazuje len virtuálnu zložku, dochádza k časovému rozdielu medzi reálnym svetom a aktualizovaním obrazu virtuálnej zložky. </w:t>
      </w:r>
      <w:r>
        <w:rPr>
          <w:lang w:val="en-US"/>
        </w:rPr>
        <w:t>[7]</w:t>
      </w:r>
    </w:p>
    <w:p w:rsidR="00703E6B" w:rsidRDefault="00703E6B" w:rsidP="00703E6B">
      <w:pPr>
        <w:pStyle w:val="Nadpis3urovne"/>
      </w:pPr>
      <w:bookmarkStart w:id="19" w:name="_Toc481014369"/>
      <w:r>
        <w:t>Video</w:t>
      </w:r>
      <w:bookmarkEnd w:id="19"/>
    </w:p>
    <w:p w:rsidR="00AA5306" w:rsidRDefault="00AA5306" w:rsidP="00AA5306">
      <w:pPr>
        <w:pStyle w:val="Zakladny"/>
        <w:rPr>
          <w:lang w:val="en-US"/>
        </w:rPr>
      </w:pPr>
      <w:r>
        <w:t xml:space="preserve">Tak ako technológia založená na báze optiky, sa aj technológia založená na báze videa označuje podobne a to „video </w:t>
      </w:r>
      <w:proofErr w:type="spellStart"/>
      <w:r>
        <w:t>see-through</w:t>
      </w:r>
      <w:proofErr w:type="spellEnd"/>
      <w:r>
        <w:t xml:space="preserve">“, čo v preklade znamená „pozerať sa cez video“. V praxi to teda znamená, že používateľ má </w:t>
      </w:r>
      <w:r w:rsidR="0065123F">
        <w:t>zariadenie, väčšinou</w:t>
      </w:r>
      <w:r>
        <w:t xml:space="preserve"> typu HMD, ktoré ukrýva displej a jednu, alebo dve kamery v prednej časti.  </w:t>
      </w:r>
      <w:r w:rsidR="0065123F">
        <w:t>Kamery poskytujú používateľovi pohľad na reálny svet a v kombinácii s virtuálnou zložkou dostaneme obraz kombinovaný z reálneho sveta a virtuálneho. Výsledok sa premieta na displej, ktorý sa nachádza pred zrakom používateľa.</w:t>
      </w:r>
      <w:r w:rsidR="00E93D52">
        <w:t xml:space="preserve"> </w:t>
      </w:r>
      <w:r w:rsidR="00E93D52">
        <w:rPr>
          <w:lang w:val="en-US"/>
        </w:rPr>
        <w:t>[2]</w:t>
      </w:r>
    </w:p>
    <w:p w:rsidR="00267673" w:rsidRDefault="00267673" w:rsidP="00267673">
      <w:pPr>
        <w:pStyle w:val="Zakladny"/>
        <w:keepNext/>
        <w:jc w:val="center"/>
      </w:pPr>
      <w:r>
        <w:rPr>
          <w:noProof/>
          <w:lang w:eastAsia="sk-SK"/>
        </w:rPr>
        <w:lastRenderedPageBreak/>
        <w:drawing>
          <wp:inline distT="0" distB="0" distL="0" distR="0" wp14:anchorId="242A66EE" wp14:editId="09BB6D97">
            <wp:extent cx="4301081" cy="2623625"/>
            <wp:effectExtent l="0" t="0" r="4445" b="571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deo(zdroj[2]).png"/>
                    <pic:cNvPicPr/>
                  </pic:nvPicPr>
                  <pic:blipFill>
                    <a:blip r:embed="rId22">
                      <a:extLst>
                        <a:ext uri="{28A0092B-C50C-407E-A947-70E740481C1C}">
                          <a14:useLocalDpi xmlns:a14="http://schemas.microsoft.com/office/drawing/2010/main" val="0"/>
                        </a:ext>
                      </a:extLst>
                    </a:blip>
                    <a:stretch>
                      <a:fillRect/>
                    </a:stretch>
                  </pic:blipFill>
                  <pic:spPr>
                    <a:xfrm>
                      <a:off x="0" y="0"/>
                      <a:ext cx="4312386" cy="2630521"/>
                    </a:xfrm>
                    <a:prstGeom prst="rect">
                      <a:avLst/>
                    </a:prstGeom>
                  </pic:spPr>
                </pic:pic>
              </a:graphicData>
            </a:graphic>
          </wp:inline>
        </w:drawing>
      </w:r>
    </w:p>
    <w:p w:rsidR="00267673" w:rsidRPr="00E93D52" w:rsidRDefault="00267673" w:rsidP="00267673">
      <w:pPr>
        <w:pStyle w:val="Popis"/>
        <w:jc w:val="center"/>
        <w:rPr>
          <w:lang w:val="en-US"/>
        </w:rPr>
      </w:pPr>
      <w:bookmarkStart w:id="20" w:name="_Toc481014441"/>
      <w:r>
        <w:t xml:space="preserve">Obrázok </w:t>
      </w:r>
      <w:r w:rsidR="00895C54">
        <w:fldChar w:fldCharType="begin"/>
      </w:r>
      <w:r w:rsidR="00895C54">
        <w:instrText xml:space="preserve"> SEQ Obrázok \* ARABIC </w:instrText>
      </w:r>
      <w:r w:rsidR="00895C54">
        <w:fldChar w:fldCharType="separate"/>
      </w:r>
      <w:r w:rsidR="00F86922">
        <w:rPr>
          <w:noProof/>
        </w:rPr>
        <w:t>5</w:t>
      </w:r>
      <w:r w:rsidR="00895C54">
        <w:rPr>
          <w:noProof/>
        </w:rPr>
        <w:fldChar w:fldCharType="end"/>
      </w:r>
      <w:r>
        <w:t xml:space="preserve"> </w:t>
      </w:r>
      <w:r w:rsidRPr="0022026D">
        <w:t xml:space="preserve">Príklad technológie založenej na </w:t>
      </w:r>
      <w:r>
        <w:t>videu</w:t>
      </w:r>
      <w:r w:rsidRPr="0022026D">
        <w:t xml:space="preserve"> (prevzaté z [2])</w:t>
      </w:r>
      <w:bookmarkEnd w:id="20"/>
    </w:p>
    <w:p w:rsidR="00C25704" w:rsidRDefault="00E93D52" w:rsidP="00C25704">
      <w:pPr>
        <w:pStyle w:val="Zakladny"/>
      </w:pPr>
      <w:r>
        <w:t xml:space="preserve">Výhodou tejto technológie je, že počítač spracúva rovnaký obraz, aký vidí používateľ. Vďaka tomu nedochádza k oneskoreniu medzi reálnou a virtuálnou zložkou. Keďže pre zobrazenie sa využíva displej, nedochádza k strate </w:t>
      </w:r>
      <w:r w:rsidR="00C25704">
        <w:t xml:space="preserve">svetelnej zložky. </w:t>
      </w:r>
    </w:p>
    <w:p w:rsidR="00C25704" w:rsidRDefault="00C25704" w:rsidP="00C25704">
      <w:pPr>
        <w:pStyle w:val="Zakladny"/>
      </w:pPr>
      <w:r>
        <w:t xml:space="preserve">Nevýhodou môže byť to, že parametre oka a kamery sú rôzne, preto nemusíme dostať reálny obraz reálneho sveta. K nevýhode môže taktiež dôjsť pri použití displeja s nižšou hustotou pixelov. </w:t>
      </w:r>
      <w:r w:rsidR="00E93D52">
        <w:t>[7]</w:t>
      </w:r>
      <w:r>
        <w:t xml:space="preserve"> </w:t>
      </w:r>
    </w:p>
    <w:p w:rsidR="00C25704" w:rsidRDefault="00C25704" w:rsidP="00C25704">
      <w:pPr>
        <w:pStyle w:val="Zakladny"/>
      </w:pPr>
      <w:r>
        <w:t>Jednoduchým príkladom tejto technológie môže byť napríklad futbalový zápas v televízore. Kamerami sa sníma hracia plocha, ktorá tvorí reálnu zložku a informácie o čase a výsledku, ktoré sa zobrazujú na displeji tvorí virtuálnu zložku.</w:t>
      </w:r>
    </w:p>
    <w:p w:rsidR="00C25704" w:rsidRDefault="00C25704" w:rsidP="00C25704">
      <w:pPr>
        <w:pStyle w:val="Zakladny"/>
      </w:pPr>
      <w:r>
        <w:t>Táto technológia je na veľkom vzostupe s vývojom mobilných telefónov, ktoré využívajú vstavanú kameru a displej s vysokou hustotou pixelov. Mobilný telefón stačí už len vložiť do zariadenia typu HMD.</w:t>
      </w:r>
    </w:p>
    <w:p w:rsidR="0065123F" w:rsidRDefault="00C25704" w:rsidP="00C25704">
      <w:pPr>
        <w:pStyle w:val="Nadpis3urovne"/>
      </w:pPr>
      <w:bookmarkStart w:id="21" w:name="_Toc481014370"/>
      <w:r>
        <w:t>Projekcia</w:t>
      </w:r>
      <w:bookmarkEnd w:id="21"/>
    </w:p>
    <w:p w:rsidR="00AE529B" w:rsidRDefault="00C25704" w:rsidP="00C25704">
      <w:pPr>
        <w:pStyle w:val="Zakladny"/>
      </w:pPr>
      <w:r>
        <w:t xml:space="preserve">Pri projekcii sa reálny svet stáva displejom, na ktorý premietame počítačom generovanú grafiku. </w:t>
      </w:r>
      <w:r w:rsidR="00AE529B">
        <w:t>Výhodou tejto technológie je, že poskytuje veľký uhol pohľadu (</w:t>
      </w:r>
      <w:proofErr w:type="spellStart"/>
      <w:r w:rsidR="00AE529B">
        <w:t>field</w:t>
      </w:r>
      <w:proofErr w:type="spellEnd"/>
      <w:r w:rsidR="00AE529B">
        <w:t xml:space="preserve"> of </w:t>
      </w:r>
      <w:proofErr w:type="spellStart"/>
      <w:r w:rsidR="00AE529B">
        <w:t>view</w:t>
      </w:r>
      <w:proofErr w:type="spellEnd"/>
      <w:r w:rsidR="00AE529B">
        <w:t xml:space="preserve">). Projekcia umiestňuje virtuálnu zložku v rovnakej vzdialenosti ako sú objekty v reálnom svete, čomu sa dokážu oči lepšie prispôsobiť. </w:t>
      </w:r>
    </w:p>
    <w:p w:rsidR="00C25704" w:rsidRDefault="00AE529B" w:rsidP="00C25704">
      <w:pPr>
        <w:pStyle w:val="Zakladny"/>
        <w:rPr>
          <w:lang w:val="en-US"/>
        </w:rPr>
      </w:pPr>
      <w:r w:rsidRPr="00AE529B">
        <w:t>Nevýhodou</w:t>
      </w:r>
      <w:r>
        <w:t xml:space="preserve"> technológie</w:t>
      </w:r>
      <w:r w:rsidR="00FF2961">
        <w:t xml:space="preserve"> je, že vyžaduje pozadie, na ktoré sa premieta. Tým pádom je projekcia závislá na kontúry objektu. Projekcia je tiež veľmi závislá aj od svetelných podmienok.</w:t>
      </w:r>
      <w:r>
        <w:rPr>
          <w:lang w:val="en-US"/>
        </w:rPr>
        <w:t xml:space="preserve"> </w:t>
      </w:r>
      <w:r w:rsidR="00C25704">
        <w:rPr>
          <w:lang w:val="en-US"/>
        </w:rPr>
        <w:t>[7]</w:t>
      </w:r>
    </w:p>
    <w:p w:rsidR="00FF2961" w:rsidRPr="00FF2961" w:rsidRDefault="00FF2961" w:rsidP="00C25704">
      <w:pPr>
        <w:pStyle w:val="Zakladny"/>
      </w:pPr>
      <w:r w:rsidRPr="00FF2961">
        <w:lastRenderedPageBreak/>
        <w:t xml:space="preserve">Vo veľkej väčšine prípadov sa technológia projekcie využíva </w:t>
      </w:r>
      <w:r>
        <w:t>počas noci, prípadne v interiéroch.</w:t>
      </w:r>
    </w:p>
    <w:p w:rsidR="008727FA" w:rsidRDefault="008727FA" w:rsidP="00AE7083">
      <w:pPr>
        <w:pStyle w:val="Nadpis2urovne"/>
      </w:pPr>
      <w:bookmarkStart w:id="22" w:name="_Toc481014371"/>
      <w:r>
        <w:t>Oblasti využitia AR</w:t>
      </w:r>
      <w:bookmarkEnd w:id="22"/>
    </w:p>
    <w:p w:rsidR="00C25704" w:rsidRPr="00C25704" w:rsidRDefault="00C84DA9" w:rsidP="00C25704">
      <w:pPr>
        <w:pStyle w:val="Zakladny"/>
      </w:pPr>
      <w:r>
        <w:t xml:space="preserve">Významným prvkom pri rozširovaní technológie je aj oblasť využitia. Rozšírená realita má veľký potenciál práve preto, lebo si nájde uplatnenie v širokej oblasti </w:t>
      </w:r>
      <w:r w:rsidR="00372CDA">
        <w:t>ľudského života. V nasledujúcej sekcii si preto popíšeme hlavné oblasti, v ktorých môže rozšírená realita vylepšiť súčasný stav.</w:t>
      </w:r>
      <w:r>
        <w:t xml:space="preserve"> </w:t>
      </w:r>
    </w:p>
    <w:p w:rsidR="008727FA" w:rsidRDefault="008727FA" w:rsidP="008727FA">
      <w:pPr>
        <w:pStyle w:val="Nadpis3urovne"/>
      </w:pPr>
      <w:bookmarkStart w:id="23" w:name="_Toc481014372"/>
      <w:r>
        <w:t>Školstvo</w:t>
      </w:r>
      <w:bookmarkEnd w:id="23"/>
    </w:p>
    <w:p w:rsidR="00372CDA" w:rsidRPr="00372CDA" w:rsidRDefault="00372CDA" w:rsidP="00372CDA">
      <w:pPr>
        <w:pStyle w:val="Zakladny"/>
      </w:pPr>
      <w:r>
        <w:t>V školstve môžeme už dnes vidieť veľa nových moderných technológii, ktoré sa používajú hlavne z dôvodu skvalitnenia výučby. Využívanie počítačov, interaktívnych tabúľ, používanie tabletov je dnes na školách už skoro bežné. Rozšírená realita však môže do školstva priniesť výrazné vylepšenia v podobe napríklad interaktívnych učebníc, kde by sme okrem čítania informácii, vedeli prezerať rôzne 3d objekty, animácie a videá priamo na stranách učebnice.</w:t>
      </w:r>
      <w:r w:rsidR="006040A9">
        <w:t xml:space="preserve"> Rovnako tak by mohli fungovať interaktívne prezentácie, kde by sa mohli zobrazovať rôzne 3d modely, s ktorými by mohol prednášajúci pracovať a ukazovať rôzne informácie.</w:t>
      </w:r>
    </w:p>
    <w:p w:rsidR="008727FA" w:rsidRDefault="008727FA" w:rsidP="008727FA">
      <w:pPr>
        <w:pStyle w:val="Nadpis3urovne"/>
      </w:pPr>
      <w:bookmarkStart w:id="24" w:name="_Toc481014373"/>
      <w:r>
        <w:t>Architektúra</w:t>
      </w:r>
      <w:bookmarkEnd w:id="24"/>
    </w:p>
    <w:p w:rsidR="006040A9" w:rsidRPr="006040A9" w:rsidRDefault="006040A9" w:rsidP="006040A9">
      <w:pPr>
        <w:pStyle w:val="Zakladny"/>
      </w:pPr>
      <w:r>
        <w:t xml:space="preserve">Architektúra má obrovský potenciál v rozšírenej realite, keďže by sme mohli zobrazovať rôzne návrhy priamo na miestach, kde budú cieľové budovy stáť. Prípadne ukazovať miesto obrázkov, alebo animácii na monitore priamo, napríklad na stole, 3d model navrhnutej stavby, vďaka čomu by mohol mať napríklad investor lepšiu predstavu o konečnom produkte. </w:t>
      </w:r>
      <w:r w:rsidR="00967716">
        <w:t>Taktiež by sme si mohli prezrieť byt alebo dome ešte skôr, než bude dokončený.</w:t>
      </w:r>
      <w:r>
        <w:t xml:space="preserve"> </w:t>
      </w:r>
    </w:p>
    <w:p w:rsidR="008727FA" w:rsidRDefault="008727FA" w:rsidP="008727FA">
      <w:pPr>
        <w:pStyle w:val="Nadpis3urovne"/>
      </w:pPr>
      <w:bookmarkStart w:id="25" w:name="_Toc481014374"/>
      <w:r>
        <w:t>Armáda</w:t>
      </w:r>
      <w:bookmarkEnd w:id="25"/>
    </w:p>
    <w:p w:rsidR="006040A9" w:rsidRPr="006040A9" w:rsidRDefault="006040A9" w:rsidP="006040A9">
      <w:pPr>
        <w:pStyle w:val="Zakladny"/>
      </w:pPr>
      <w:r>
        <w:t xml:space="preserve">Veľa dnešných moderných technológii, ktoré </w:t>
      </w:r>
      <w:r w:rsidR="007E1183">
        <w:t xml:space="preserve">dnes poznáme a môžeme používať sa vyvinuli hlavne pre potreby armády. Rozšírená realita má už dnes svoje miesto v armáde. V súčasnosti však hlavne v pohode rôznych </w:t>
      </w:r>
      <w:proofErr w:type="spellStart"/>
      <w:r w:rsidR="007E1183">
        <w:t>head-up</w:t>
      </w:r>
      <w:proofErr w:type="spellEnd"/>
      <w:r w:rsidR="007E1183">
        <w:t xml:space="preserve"> displejov, na ktorých môžu vojaci vidieť rôzne informácie. V budúcnosti by vojaci mohli mať špeciálne prilby alebo okuliare, </w:t>
      </w:r>
      <w:r w:rsidR="007E1183">
        <w:lastRenderedPageBreak/>
        <w:t xml:space="preserve">ktoré by fungovali na princípe HMD. Zobrazovali by informácie v reálnom čase o udalostiach, ktoré sú okolo používateľa. </w:t>
      </w:r>
      <w:r w:rsidR="00786E8B">
        <w:t>Rozšírená realita by sa tiež dala použiť pri tréningoch, kde by nepriatelia boli vygenerované 3d interaktívne modely.</w:t>
      </w:r>
    </w:p>
    <w:p w:rsidR="00A605C9" w:rsidRDefault="00A605C9" w:rsidP="00A605C9">
      <w:pPr>
        <w:pStyle w:val="Nadpis3urovne"/>
      </w:pPr>
      <w:bookmarkStart w:id="26" w:name="_Toc481014375"/>
      <w:r>
        <w:t>Doprava</w:t>
      </w:r>
      <w:bookmarkEnd w:id="26"/>
    </w:p>
    <w:p w:rsidR="0028496E" w:rsidRPr="007E1183" w:rsidRDefault="007E1183" w:rsidP="0028496E">
      <w:pPr>
        <w:pStyle w:val="Zakladny"/>
      </w:pPr>
      <w:r>
        <w:t>V doprave by rozšírená realita mala svoje miesto podobným spôsobom ako napríklad v armáde. Na prednom skle automobilu by sa mohli zobrazovať rôzne informácie o dopravnej situácii, počasí alebo aktuálnom stave vozidla v reálnom čase.</w:t>
      </w:r>
      <w:r w:rsidR="0028496E">
        <w:t xml:space="preserve"> Vo vyhliadkových autobusoch by sa na sklách okien mohli zobrazovať informácie o okolitých pamiatkach a atrakciách, prípadne prezentačné videá.</w:t>
      </w:r>
      <w:r>
        <w:t xml:space="preserve"> Už v súčasnosti fungujú rôzne </w:t>
      </w:r>
      <w:proofErr w:type="spellStart"/>
      <w:r>
        <w:t>head-up</w:t>
      </w:r>
      <w:proofErr w:type="spellEnd"/>
      <w:r>
        <w:t xml:space="preserve"> displeje v modernejších autách, na ktorých si môže vodič pozerať základné informácie, ako napríklad aktuálna rýchlosť jazdy.</w:t>
      </w:r>
    </w:p>
    <w:p w:rsidR="008727FA" w:rsidRDefault="008727FA" w:rsidP="008727FA">
      <w:pPr>
        <w:pStyle w:val="Nadpis3urovne"/>
      </w:pPr>
      <w:bookmarkStart w:id="27" w:name="_Toc481014376"/>
      <w:r>
        <w:t>Internetový obchod</w:t>
      </w:r>
      <w:bookmarkEnd w:id="27"/>
    </w:p>
    <w:p w:rsidR="00AC4511" w:rsidRPr="00AC4511" w:rsidRDefault="00AC4511" w:rsidP="00AC4511">
      <w:pPr>
        <w:pStyle w:val="Zakladny"/>
      </w:pPr>
      <w:r>
        <w:t xml:space="preserve">Uplatnenie rozšírenej reality bude veľmi široké. Hlavné oblasti, ktoré majú veľký potenciál v rámci online nákupov a rozšírenej reality, sú móda a nákup nábytku alebo iných doplnkov. Mohli by sme si v online katalógu presunúť rôzne druhy nábytku priamo do svojho bytu a vidieť tak naživo, nakoľko sa nám daný nábytok páči a hodí do nášho bytu. Módne doplnky, šaty, topánky. To všetko by sme si mohli vďaka rozšírenej reality </w:t>
      </w:r>
      <w:r w:rsidR="00967716">
        <w:t>vyskúšať na sebe vďaka 3d modelom, ktoré by sa prispôsobili našej postave a imitovali by tak časť oblečenia.</w:t>
      </w:r>
    </w:p>
    <w:p w:rsidR="008727FA" w:rsidRDefault="008727FA" w:rsidP="008727FA">
      <w:pPr>
        <w:pStyle w:val="Nadpis3urovne"/>
      </w:pPr>
      <w:bookmarkStart w:id="28" w:name="_Toc481014377"/>
      <w:r>
        <w:t>Herný priemysel</w:t>
      </w:r>
      <w:bookmarkEnd w:id="28"/>
    </w:p>
    <w:p w:rsidR="00B0075E" w:rsidRPr="00B0075E" w:rsidRDefault="00B0075E" w:rsidP="00B0075E">
      <w:pPr>
        <w:pStyle w:val="Zakladny"/>
      </w:pPr>
      <w:r>
        <w:t xml:space="preserve">V hernom priemysle sa v súčasnosti pracuje hlavne s virtuálnou realitou. </w:t>
      </w:r>
      <w:r w:rsidR="00DF1455">
        <w:t xml:space="preserve">Čoraz viac sa však do popredia dostáva rozšírená realita. Tá má v hernom priemysle veľký potenciál pri hrách, kde sa môže využívať prostredie z reálneho sveta obohatené virtuálnymi hernými objektmi. </w:t>
      </w:r>
      <w:r w:rsidR="00786E8B">
        <w:t xml:space="preserve">Hľadanie rôznych objektov založených na </w:t>
      </w:r>
      <w:proofErr w:type="spellStart"/>
      <w:r w:rsidR="00786E8B">
        <w:t>geolokácii</w:t>
      </w:r>
      <w:proofErr w:type="spellEnd"/>
      <w:r w:rsidR="00786E8B">
        <w:t xml:space="preserve">, strieľanie po virtuálnych terčoch, prípadne manipulácia s rôznymi </w:t>
      </w:r>
      <w:r w:rsidR="001C2F24">
        <w:t>predmetmi v priestore, to všetko bude možné s rozšírenou realitou.</w:t>
      </w:r>
    </w:p>
    <w:p w:rsidR="00D34752" w:rsidRDefault="00D34752" w:rsidP="00AE7083">
      <w:pPr>
        <w:pStyle w:val="Nadpis2urovne"/>
      </w:pPr>
      <w:bookmarkStart w:id="29" w:name="_Toc481014378"/>
      <w:r>
        <w:lastRenderedPageBreak/>
        <w:t>Úspešné AR hry</w:t>
      </w:r>
      <w:bookmarkEnd w:id="29"/>
    </w:p>
    <w:p w:rsidR="001C2F24" w:rsidRDefault="001C2F24" w:rsidP="001C2F24">
      <w:pPr>
        <w:pStyle w:val="Nadpis3urovne"/>
      </w:pPr>
      <w:bookmarkStart w:id="30" w:name="_Toc481014379"/>
      <w:proofErr w:type="spellStart"/>
      <w:r>
        <w:t>Ingress</w:t>
      </w:r>
      <w:bookmarkEnd w:id="30"/>
      <w:proofErr w:type="spellEnd"/>
    </w:p>
    <w:p w:rsidR="001C2F24" w:rsidRPr="001C2F24" w:rsidRDefault="001C2F24" w:rsidP="001C2F24">
      <w:pPr>
        <w:pStyle w:val="Nadpis3urovne"/>
      </w:pPr>
      <w:bookmarkStart w:id="31" w:name="_Toc481014380"/>
      <w:proofErr w:type="spellStart"/>
      <w:r>
        <w:t>Pokémon</w:t>
      </w:r>
      <w:proofErr w:type="spellEnd"/>
      <w:r>
        <w:t xml:space="preserve"> GO</w:t>
      </w:r>
      <w:bookmarkEnd w:id="31"/>
    </w:p>
    <w:p w:rsidR="00BE5659" w:rsidRDefault="00BE5659" w:rsidP="00AE7083">
      <w:pPr>
        <w:pStyle w:val="Nadpis2urovne"/>
      </w:pPr>
      <w:bookmarkStart w:id="32" w:name="_Toc481014381"/>
      <w:r>
        <w:t>Uskutočnené experimenty</w:t>
      </w:r>
      <w:bookmarkEnd w:id="32"/>
    </w:p>
    <w:p w:rsidR="00F94D98" w:rsidRDefault="00F94D98" w:rsidP="00F94D98">
      <w:pPr>
        <w:pStyle w:val="Nadpis2urovne"/>
      </w:pPr>
      <w:bookmarkStart w:id="33" w:name="_Toc481014382"/>
      <w:r>
        <w:t>Dostupné riešenia</w:t>
      </w:r>
      <w:bookmarkEnd w:id="33"/>
    </w:p>
    <w:p w:rsidR="00F94D98" w:rsidRDefault="00F94D98" w:rsidP="00F94D98">
      <w:pPr>
        <w:pStyle w:val="Zakladny"/>
      </w:pPr>
      <w:r>
        <w:t>Pre platformu Android existuje niekoľko riešení, ktoré pomáhajú aplikovať AR do mobilných zariadení. Preto si v nasledujúcej sekcii popíšeme dostupné riešenia a na záver si porovnáme výhody a nevýhody popísaných riešení v spoločnej tabuľke. Na základe porovnaní a popisu dostupných riešení sa rozhodneme, či využijeme niektorú z dostupných možností, alebo sa pokúsime vyvinúť vlastné riešenie.</w:t>
      </w:r>
    </w:p>
    <w:p w:rsidR="00F94D98" w:rsidRDefault="00F94D98" w:rsidP="00F94D98">
      <w:pPr>
        <w:pStyle w:val="Nadpis3urovne"/>
      </w:pPr>
      <w:bookmarkStart w:id="34" w:name="_Toc481014383"/>
      <w:r>
        <w:t>Vuforia</w:t>
      </w:r>
      <w:bookmarkEnd w:id="34"/>
    </w:p>
    <w:p w:rsidR="00F94D98" w:rsidRDefault="00F94D98" w:rsidP="00F94D98">
      <w:pPr>
        <w:pStyle w:val="Zakladny"/>
      </w:pPr>
      <w:r>
        <w:t xml:space="preserve">Vuforia patrí k populárnej platforme, ktorá pomáha pri vývoji a práci s rozšírenou realitou. Medzi podporované platformy, na ktorých sa dá pracovať s touto knižnicou patria: Android, </w:t>
      </w:r>
      <w:proofErr w:type="spellStart"/>
      <w:r>
        <w:t>iOS</w:t>
      </w:r>
      <w:proofErr w:type="spellEnd"/>
      <w:r>
        <w:t>, UWP a </w:t>
      </w:r>
      <w:proofErr w:type="spellStart"/>
      <w:r>
        <w:t>Unity</w:t>
      </w:r>
      <w:proofErr w:type="spellEnd"/>
      <w:r>
        <w:t>.</w:t>
      </w:r>
    </w:p>
    <w:p w:rsidR="00F94D98" w:rsidRDefault="00F94D98" w:rsidP="00F94D98">
      <w:pPr>
        <w:pStyle w:val="Zakladny"/>
      </w:pPr>
      <w:r>
        <w:t xml:space="preserve">Hlavné funkcie knižnice sú: rozpoznávanie rôznych typov vizuálnych objektov ako napríklad kocka, valec, alebo rovina, rozpoznávanie textu a prostredia, </w:t>
      </w:r>
      <w:proofErr w:type="spellStart"/>
      <w:r>
        <w:t>VuMark</w:t>
      </w:r>
      <w:proofErr w:type="spellEnd"/>
      <w:r>
        <w:t xml:space="preserve"> (kombinácia obrázku a QR kódu). Vuforia taktiež obsahuje skener objektov, pomocou ktorých môžeme z naskenovaných objektov vytvoriť značky.</w:t>
      </w:r>
    </w:p>
    <w:p w:rsidR="00F94D98" w:rsidRDefault="00F94D98" w:rsidP="00F94D98">
      <w:pPr>
        <w:pStyle w:val="Zakladny"/>
      </w:pPr>
      <w:r>
        <w:t>Na oficiálnej stránke knižnice Vuforia sa nachádzajú ukážkové projekty pre všetky podporované platformy, ktoré uľahčujú vývoj.</w:t>
      </w:r>
    </w:p>
    <w:p w:rsidR="00F94D98" w:rsidRDefault="00F94D98" w:rsidP="00F94D98">
      <w:pPr>
        <w:pStyle w:val="Zakladny"/>
      </w:pPr>
      <w:r>
        <w:t xml:space="preserve">Všetky podporované funkcie sú dostupné zadarmo, pri použitý vodoznaku loga knižnice. Limitmi sú len počet </w:t>
      </w:r>
      <w:proofErr w:type="spellStart"/>
      <w:r>
        <w:t>VuMark-ov</w:t>
      </w:r>
      <w:proofErr w:type="spellEnd"/>
      <w:r>
        <w:t xml:space="preserve"> a počet rozpoznávaní pri použití </w:t>
      </w:r>
      <w:proofErr w:type="spellStart"/>
      <w:r>
        <w:t>cloud</w:t>
      </w:r>
      <w:proofErr w:type="spellEnd"/>
      <w:r>
        <w:t xml:space="preserve"> riešenia.</w:t>
      </w:r>
    </w:p>
    <w:p w:rsidR="00F94D98" w:rsidRDefault="00F94D98" w:rsidP="00F94D98">
      <w:pPr>
        <w:pStyle w:val="Zakladny"/>
      </w:pPr>
      <w:r>
        <w:t>Cenové skupiny</w:t>
      </w:r>
    </w:p>
    <w:tbl>
      <w:tblPr>
        <w:tblStyle w:val="Mriekatabuky"/>
        <w:tblW w:w="0" w:type="auto"/>
        <w:tblLook w:val="04A0" w:firstRow="1" w:lastRow="0" w:firstColumn="1" w:lastColumn="0" w:noHBand="0" w:noVBand="1"/>
      </w:tblPr>
      <w:tblGrid>
        <w:gridCol w:w="2194"/>
        <w:gridCol w:w="2194"/>
        <w:gridCol w:w="2194"/>
        <w:gridCol w:w="2195"/>
      </w:tblGrid>
      <w:tr w:rsidR="00F94D98" w:rsidTr="00F94D98">
        <w:tc>
          <w:tcPr>
            <w:tcW w:w="2194" w:type="dxa"/>
          </w:tcPr>
          <w:p w:rsidR="00F94D98" w:rsidRDefault="00F94D98" w:rsidP="00F94D98">
            <w:pPr>
              <w:pStyle w:val="Zakladny"/>
              <w:ind w:firstLine="0"/>
            </w:pPr>
            <w:proofErr w:type="spellStart"/>
            <w:r>
              <w:t>Developer</w:t>
            </w:r>
            <w:proofErr w:type="spellEnd"/>
          </w:p>
        </w:tc>
        <w:tc>
          <w:tcPr>
            <w:tcW w:w="2194" w:type="dxa"/>
          </w:tcPr>
          <w:p w:rsidR="00F94D98" w:rsidRDefault="00F94D98" w:rsidP="00F94D98">
            <w:pPr>
              <w:pStyle w:val="Zakladny"/>
              <w:ind w:firstLine="0"/>
            </w:pPr>
            <w:proofErr w:type="spellStart"/>
            <w:r>
              <w:t>Classic</w:t>
            </w:r>
            <w:proofErr w:type="spellEnd"/>
          </w:p>
        </w:tc>
        <w:tc>
          <w:tcPr>
            <w:tcW w:w="2194" w:type="dxa"/>
          </w:tcPr>
          <w:p w:rsidR="00F94D98" w:rsidRDefault="00F94D98" w:rsidP="00F94D98">
            <w:pPr>
              <w:pStyle w:val="Zakladny"/>
              <w:ind w:firstLine="0"/>
            </w:pPr>
            <w:proofErr w:type="spellStart"/>
            <w:r>
              <w:t>Cloud</w:t>
            </w:r>
            <w:proofErr w:type="spellEnd"/>
          </w:p>
        </w:tc>
        <w:tc>
          <w:tcPr>
            <w:tcW w:w="2195" w:type="dxa"/>
          </w:tcPr>
          <w:p w:rsidR="00F94D98" w:rsidRDefault="00F94D98" w:rsidP="00F94D98">
            <w:pPr>
              <w:pStyle w:val="Zakladny"/>
              <w:ind w:firstLine="0"/>
            </w:pPr>
            <w:r>
              <w:t>Pro</w:t>
            </w:r>
          </w:p>
        </w:tc>
      </w:tr>
      <w:tr w:rsidR="00F94D98" w:rsidTr="00F94D98">
        <w:tc>
          <w:tcPr>
            <w:tcW w:w="2194" w:type="dxa"/>
          </w:tcPr>
          <w:p w:rsidR="00F94D98" w:rsidRDefault="00F94D98" w:rsidP="00F94D98">
            <w:pPr>
              <w:pStyle w:val="Zakladny"/>
              <w:ind w:firstLine="0"/>
            </w:pPr>
            <w:r>
              <w:t xml:space="preserve">1000 </w:t>
            </w:r>
            <w:proofErr w:type="spellStart"/>
            <w:r>
              <w:t>cloud</w:t>
            </w:r>
            <w:proofErr w:type="spellEnd"/>
            <w:r>
              <w:t xml:space="preserve"> rozpoznaní / mesiac</w:t>
            </w:r>
          </w:p>
        </w:tc>
        <w:tc>
          <w:tcPr>
            <w:tcW w:w="2194" w:type="dxa"/>
          </w:tcPr>
          <w:p w:rsidR="00F94D98" w:rsidRDefault="00F94D98" w:rsidP="00F94D98">
            <w:pPr>
              <w:pStyle w:val="Zakladny"/>
              <w:ind w:firstLine="0"/>
            </w:pPr>
            <w:r>
              <w:t>-</w:t>
            </w:r>
          </w:p>
        </w:tc>
        <w:tc>
          <w:tcPr>
            <w:tcW w:w="2194" w:type="dxa"/>
          </w:tcPr>
          <w:p w:rsidR="00F94D98" w:rsidRDefault="00F94D98" w:rsidP="00F94D98">
            <w:pPr>
              <w:pStyle w:val="Zakladny"/>
              <w:ind w:firstLine="0"/>
            </w:pPr>
            <w:r>
              <w:t xml:space="preserve">100 </w:t>
            </w:r>
            <w:proofErr w:type="spellStart"/>
            <w:r>
              <w:t>cloud</w:t>
            </w:r>
            <w:proofErr w:type="spellEnd"/>
            <w:r>
              <w:t xml:space="preserve"> rozpoznaní / mesiac</w:t>
            </w:r>
          </w:p>
        </w:tc>
        <w:tc>
          <w:tcPr>
            <w:tcW w:w="2195" w:type="dxa"/>
          </w:tcPr>
          <w:p w:rsidR="00F94D98" w:rsidRPr="003D4053" w:rsidRDefault="00F94D98" w:rsidP="00F94D98">
            <w:pPr>
              <w:pStyle w:val="Zakladny"/>
              <w:ind w:firstLine="0"/>
            </w:pPr>
            <w:proofErr w:type="spellStart"/>
            <w:r>
              <w:t>Cloud</w:t>
            </w:r>
            <w:proofErr w:type="spellEnd"/>
            <w:r>
              <w:t xml:space="preserve"> rozpoznaní </w:t>
            </w:r>
            <w:r>
              <w:rPr>
                <w:lang w:val="en-US"/>
              </w:rPr>
              <w:t xml:space="preserve">&gt; </w:t>
            </w:r>
            <w:r>
              <w:t>1000 / mesiac</w:t>
            </w:r>
          </w:p>
        </w:tc>
      </w:tr>
      <w:tr w:rsidR="00F94D98" w:rsidTr="00F94D98">
        <w:tc>
          <w:tcPr>
            <w:tcW w:w="2194" w:type="dxa"/>
          </w:tcPr>
          <w:p w:rsidR="00F94D98" w:rsidRDefault="00F94D98" w:rsidP="00F94D98">
            <w:pPr>
              <w:pStyle w:val="Zakladny"/>
              <w:ind w:firstLine="0"/>
            </w:pPr>
            <w:r>
              <w:t>1000 objektov</w:t>
            </w:r>
          </w:p>
        </w:tc>
        <w:tc>
          <w:tcPr>
            <w:tcW w:w="2194" w:type="dxa"/>
          </w:tcPr>
          <w:p w:rsidR="00F94D98" w:rsidRDefault="00F94D98" w:rsidP="00F94D98">
            <w:pPr>
              <w:pStyle w:val="Zakladny"/>
              <w:ind w:firstLine="0"/>
            </w:pPr>
          </w:p>
        </w:tc>
        <w:tc>
          <w:tcPr>
            <w:tcW w:w="2194" w:type="dxa"/>
          </w:tcPr>
          <w:p w:rsidR="00F94D98" w:rsidRDefault="00F94D98" w:rsidP="00F94D98">
            <w:pPr>
              <w:pStyle w:val="Zakladny"/>
              <w:ind w:firstLine="0"/>
            </w:pPr>
            <w:r>
              <w:t>100 000 objektov</w:t>
            </w:r>
          </w:p>
        </w:tc>
        <w:tc>
          <w:tcPr>
            <w:tcW w:w="2195" w:type="dxa"/>
          </w:tcPr>
          <w:p w:rsidR="00F94D98" w:rsidRPr="003D4053" w:rsidRDefault="00F94D98" w:rsidP="00F94D98">
            <w:pPr>
              <w:pStyle w:val="Zakladny"/>
              <w:ind w:firstLine="0"/>
              <w:rPr>
                <w:lang w:val="en-US"/>
              </w:rPr>
            </w:pPr>
            <w:r w:rsidRPr="003D4053">
              <w:rPr>
                <w:lang w:val="en-US"/>
              </w:rPr>
              <w:t>&gt;</w:t>
            </w:r>
            <w:r>
              <w:rPr>
                <w:lang w:val="en-US"/>
              </w:rPr>
              <w:t xml:space="preserve"> 100 000 </w:t>
            </w:r>
            <w:proofErr w:type="spellStart"/>
            <w:r>
              <w:rPr>
                <w:lang w:val="en-US"/>
              </w:rPr>
              <w:t>objektov</w:t>
            </w:r>
            <w:proofErr w:type="spellEnd"/>
          </w:p>
        </w:tc>
      </w:tr>
      <w:tr w:rsidR="00F94D98" w:rsidTr="00F94D98">
        <w:tc>
          <w:tcPr>
            <w:tcW w:w="2194" w:type="dxa"/>
          </w:tcPr>
          <w:p w:rsidR="00F94D98" w:rsidRDefault="00F94D98" w:rsidP="00F94D98">
            <w:pPr>
              <w:pStyle w:val="Zakladny"/>
              <w:ind w:firstLine="0"/>
            </w:pPr>
            <w:r>
              <w:t>Zadarmo</w:t>
            </w:r>
          </w:p>
        </w:tc>
        <w:tc>
          <w:tcPr>
            <w:tcW w:w="2194" w:type="dxa"/>
          </w:tcPr>
          <w:p w:rsidR="00F94D98" w:rsidRPr="003D4053" w:rsidRDefault="00F94D98" w:rsidP="00F94D98">
            <w:pPr>
              <w:pStyle w:val="Zakladny"/>
              <w:ind w:firstLine="0"/>
            </w:pPr>
            <w:r>
              <w:t>499</w:t>
            </w:r>
            <w:r>
              <w:rPr>
                <w:lang w:val="en-US"/>
              </w:rPr>
              <w:t xml:space="preserve">$ / </w:t>
            </w:r>
            <w:r>
              <w:t>jednorazovo</w:t>
            </w:r>
          </w:p>
        </w:tc>
        <w:tc>
          <w:tcPr>
            <w:tcW w:w="2194" w:type="dxa"/>
          </w:tcPr>
          <w:p w:rsidR="00F94D98" w:rsidRPr="0077092D" w:rsidRDefault="00F94D98" w:rsidP="00F94D98">
            <w:pPr>
              <w:pStyle w:val="Zakladny"/>
              <w:ind w:firstLine="0"/>
              <w:rPr>
                <w:lang w:val="en-US"/>
              </w:rPr>
            </w:pPr>
            <w:r>
              <w:t>99</w:t>
            </w:r>
            <w:r>
              <w:rPr>
                <w:lang w:val="en-US"/>
              </w:rPr>
              <w:t xml:space="preserve">$ / </w:t>
            </w:r>
            <w:proofErr w:type="spellStart"/>
            <w:r>
              <w:rPr>
                <w:lang w:val="en-US"/>
              </w:rPr>
              <w:t>mesiac</w:t>
            </w:r>
            <w:proofErr w:type="spellEnd"/>
          </w:p>
        </w:tc>
        <w:tc>
          <w:tcPr>
            <w:tcW w:w="2195" w:type="dxa"/>
          </w:tcPr>
          <w:p w:rsidR="00F94D98" w:rsidRDefault="00F94D98" w:rsidP="00F94D98">
            <w:pPr>
              <w:pStyle w:val="Zakladny"/>
              <w:keepNext/>
              <w:ind w:firstLine="0"/>
            </w:pPr>
            <w:r>
              <w:t>Dohodou</w:t>
            </w:r>
          </w:p>
        </w:tc>
      </w:tr>
    </w:tbl>
    <w:p w:rsidR="00F94D98" w:rsidRPr="00BB5F42" w:rsidRDefault="00F94D98" w:rsidP="00F94D98">
      <w:pPr>
        <w:pStyle w:val="Popis"/>
      </w:pPr>
      <w:bookmarkStart w:id="35" w:name="_Toc481014460"/>
      <w:r>
        <w:lastRenderedPageBreak/>
        <w:t xml:space="preserve">Tabuľka </w:t>
      </w:r>
      <w:r w:rsidR="00895C54">
        <w:fldChar w:fldCharType="begin"/>
      </w:r>
      <w:r w:rsidR="00895C54">
        <w:instrText xml:space="preserve"> SEQ Tabuľka \* ARABIC </w:instrText>
      </w:r>
      <w:r w:rsidR="00895C54">
        <w:fldChar w:fldCharType="separate"/>
      </w:r>
      <w:r>
        <w:rPr>
          <w:noProof/>
        </w:rPr>
        <w:t>2</w:t>
      </w:r>
      <w:r w:rsidR="00895C54">
        <w:rPr>
          <w:noProof/>
        </w:rPr>
        <w:fldChar w:fldCharType="end"/>
      </w:r>
      <w:r>
        <w:t xml:space="preserve"> </w:t>
      </w:r>
      <w:r w:rsidRPr="00E9396F">
        <w:t>Cenové skupiny pre knižnicu Vuforia</w:t>
      </w:r>
      <w:bookmarkEnd w:id="35"/>
    </w:p>
    <w:p w:rsidR="00F94D98" w:rsidRDefault="00F94D98" w:rsidP="00F94D98">
      <w:pPr>
        <w:pStyle w:val="Nadpis3urovne"/>
      </w:pPr>
      <w:bookmarkStart w:id="36" w:name="_Toc481014384"/>
      <w:proofErr w:type="spellStart"/>
      <w:r>
        <w:t>EasyAR</w:t>
      </w:r>
      <w:bookmarkEnd w:id="36"/>
      <w:proofErr w:type="spellEnd"/>
    </w:p>
    <w:p w:rsidR="00F94D98" w:rsidRDefault="00F94D98" w:rsidP="00F94D98">
      <w:pPr>
        <w:pStyle w:val="Zakladny"/>
      </w:pPr>
      <w:proofErr w:type="spellStart"/>
      <w:r>
        <w:t>Knížnica</w:t>
      </w:r>
      <w:proofErr w:type="spellEnd"/>
      <w:r>
        <w:t xml:space="preserve"> </w:t>
      </w:r>
      <w:proofErr w:type="spellStart"/>
      <w:r>
        <w:t>EasyAR</w:t>
      </w:r>
      <w:proofErr w:type="spellEnd"/>
      <w:r>
        <w:t xml:space="preserve"> je výbornou alternatívou k </w:t>
      </w:r>
      <w:proofErr w:type="spellStart"/>
      <w:r>
        <w:t>Vuforii</w:t>
      </w:r>
      <w:proofErr w:type="spellEnd"/>
      <w:r>
        <w:t xml:space="preserve">, ktorá je navyše zadarmo. Podporuje v podstate všetky známe platformy ako Android, </w:t>
      </w:r>
      <w:proofErr w:type="spellStart"/>
      <w:r>
        <w:t>iOS</w:t>
      </w:r>
      <w:proofErr w:type="spellEnd"/>
      <w:r>
        <w:t>, UWP, Windows, Mac a </w:t>
      </w:r>
      <w:proofErr w:type="spellStart"/>
      <w:r>
        <w:t>Unity</w:t>
      </w:r>
      <w:proofErr w:type="spellEnd"/>
      <w:r>
        <w:t xml:space="preserve">. </w:t>
      </w:r>
    </w:p>
    <w:p w:rsidR="00F94D98" w:rsidRDefault="00F94D98" w:rsidP="00F94D98">
      <w:pPr>
        <w:pStyle w:val="Zakladny"/>
      </w:pPr>
      <w:r>
        <w:t xml:space="preserve">V súčasnej verzii (1.3.1) podporuje knižnica len rozpoznávanie obrázkov. Čoskoro však vychádza verzia 2.0, ktoré bude podporovať rozpoznávanie 3D objektov, interakciu s prostredím, </w:t>
      </w:r>
      <w:proofErr w:type="spellStart"/>
      <w:r>
        <w:t>cloud</w:t>
      </w:r>
      <w:r w:rsidR="006B5833">
        <w:t>ovú</w:t>
      </w:r>
      <w:proofErr w:type="spellEnd"/>
      <w:r>
        <w:t xml:space="preserve"> službu na rozpoznávanie a riešenia pre inteligentné okuliare.</w:t>
      </w:r>
    </w:p>
    <w:p w:rsidR="00F94D98" w:rsidRPr="00307B32" w:rsidRDefault="00F94D98" w:rsidP="00F94D98">
      <w:pPr>
        <w:pStyle w:val="Zakladny"/>
      </w:pPr>
      <w:r>
        <w:t>Knižnica je úplne zadarmo. Pre použitie knižnice sa stačí len zaregistrovať a vygenerovať kľúč. Na oficiálnej stránke knižnice sa nachádza dokumentácia aj s názornými ukážkami pre uľahčenie vývoja.</w:t>
      </w:r>
    </w:p>
    <w:p w:rsidR="00F94D98" w:rsidRDefault="00F94D98" w:rsidP="00F94D98">
      <w:pPr>
        <w:pStyle w:val="Nadpis3urovne"/>
      </w:pPr>
      <w:bookmarkStart w:id="37" w:name="_Toc481014385"/>
      <w:proofErr w:type="spellStart"/>
      <w:r>
        <w:t>Wikitude</w:t>
      </w:r>
      <w:bookmarkEnd w:id="37"/>
      <w:proofErr w:type="spellEnd"/>
    </w:p>
    <w:p w:rsidR="00F94D98" w:rsidRDefault="00F94D98" w:rsidP="00F94D98">
      <w:pPr>
        <w:pStyle w:val="Zakladny"/>
      </w:pPr>
      <w:proofErr w:type="spellStart"/>
      <w:r>
        <w:t>Wikitude</w:t>
      </w:r>
      <w:proofErr w:type="spellEnd"/>
      <w:r>
        <w:t xml:space="preserve"> nedávno vydal novú verziu svojej knižnice pre rozšírenú realitu, konkrétne </w:t>
      </w:r>
      <w:proofErr w:type="spellStart"/>
      <w:r>
        <w:t>Wikitude</w:t>
      </w:r>
      <w:proofErr w:type="spellEnd"/>
      <w:r>
        <w:t xml:space="preserve"> SDK 6. Podporované platformy sú Android, </w:t>
      </w:r>
      <w:proofErr w:type="spellStart"/>
      <w:r>
        <w:t>iOS</w:t>
      </w:r>
      <w:proofErr w:type="spellEnd"/>
      <w:r>
        <w:t xml:space="preserve"> a inteligentné okuliare.</w:t>
      </w:r>
    </w:p>
    <w:p w:rsidR="00F94D98" w:rsidRDefault="00F94D98" w:rsidP="00F94D98">
      <w:pPr>
        <w:pStyle w:val="Zakladny"/>
      </w:pPr>
      <w:r>
        <w:t xml:space="preserve">Knižnica </w:t>
      </w:r>
      <w:proofErr w:type="spellStart"/>
      <w:r>
        <w:t>Wikitude</w:t>
      </w:r>
      <w:proofErr w:type="spellEnd"/>
      <w:r>
        <w:t xml:space="preserve"> v sebe implementuje rozpoznávanie obrázkov a ich sledovanie, 3d sledovacia technológia založená na mapovaní SLAM, GEO dáta, </w:t>
      </w:r>
      <w:proofErr w:type="spellStart"/>
      <w:r>
        <w:t>cloud</w:t>
      </w:r>
      <w:r w:rsidR="006B5833">
        <w:t>ová</w:t>
      </w:r>
      <w:proofErr w:type="spellEnd"/>
      <w:r>
        <w:t xml:space="preserve"> služba na rozpoznávanie. Taktiež poskytuje vylepšené rozšírené sledovanie objektov a pokročilé nastavenia kamery.</w:t>
      </w:r>
    </w:p>
    <w:p w:rsidR="00F94D98" w:rsidRDefault="00F94D98" w:rsidP="00F94D98">
      <w:pPr>
        <w:pStyle w:val="Zakladny"/>
      </w:pPr>
      <w:r>
        <w:t>Knižnica má dostupnú skúšobnú verziu s vodoznakom a plnou funkcionalitou zadarmo.</w:t>
      </w:r>
    </w:p>
    <w:p w:rsidR="00F94D98" w:rsidRDefault="00F94D98" w:rsidP="00F94D98">
      <w:pPr>
        <w:pStyle w:val="Zakladny"/>
      </w:pPr>
      <w:r>
        <w:t>Cenové skupiny</w:t>
      </w:r>
    </w:p>
    <w:tbl>
      <w:tblPr>
        <w:tblStyle w:val="Mriekatabuky"/>
        <w:tblW w:w="0" w:type="auto"/>
        <w:tblLook w:val="04A0" w:firstRow="1" w:lastRow="0" w:firstColumn="1" w:lastColumn="0" w:noHBand="0" w:noVBand="1"/>
      </w:tblPr>
      <w:tblGrid>
        <w:gridCol w:w="2194"/>
        <w:gridCol w:w="2194"/>
        <w:gridCol w:w="2194"/>
        <w:gridCol w:w="2195"/>
      </w:tblGrid>
      <w:tr w:rsidR="00F94D98" w:rsidTr="00F94D98">
        <w:tc>
          <w:tcPr>
            <w:tcW w:w="2194" w:type="dxa"/>
          </w:tcPr>
          <w:p w:rsidR="00F94D98" w:rsidRDefault="00F94D98" w:rsidP="00F94D98">
            <w:pPr>
              <w:pStyle w:val="Zakladny"/>
              <w:ind w:firstLine="0"/>
            </w:pPr>
            <w:r>
              <w:t>Pro</w:t>
            </w:r>
          </w:p>
        </w:tc>
        <w:tc>
          <w:tcPr>
            <w:tcW w:w="2194" w:type="dxa"/>
          </w:tcPr>
          <w:p w:rsidR="00F94D98" w:rsidRDefault="00F94D98" w:rsidP="00F94D98">
            <w:pPr>
              <w:pStyle w:val="Zakladny"/>
              <w:ind w:firstLine="0"/>
            </w:pPr>
            <w:r>
              <w:t>Pro 3D</w:t>
            </w:r>
          </w:p>
        </w:tc>
        <w:tc>
          <w:tcPr>
            <w:tcW w:w="2194" w:type="dxa"/>
          </w:tcPr>
          <w:p w:rsidR="00F94D98" w:rsidRDefault="00F94D98" w:rsidP="00F94D98">
            <w:pPr>
              <w:pStyle w:val="Zakladny"/>
              <w:ind w:firstLine="0"/>
            </w:pPr>
            <w:proofErr w:type="spellStart"/>
            <w:r>
              <w:t>Cloud</w:t>
            </w:r>
            <w:proofErr w:type="spellEnd"/>
          </w:p>
        </w:tc>
        <w:tc>
          <w:tcPr>
            <w:tcW w:w="2195" w:type="dxa"/>
          </w:tcPr>
          <w:p w:rsidR="00F94D98" w:rsidRDefault="00F94D98" w:rsidP="00F94D98">
            <w:pPr>
              <w:pStyle w:val="Zakladny"/>
              <w:ind w:firstLine="0"/>
            </w:pPr>
            <w:r>
              <w:t>Enterprise</w:t>
            </w:r>
          </w:p>
        </w:tc>
      </w:tr>
      <w:tr w:rsidR="00F94D98" w:rsidTr="00F94D98">
        <w:tc>
          <w:tcPr>
            <w:tcW w:w="2194" w:type="dxa"/>
          </w:tcPr>
          <w:p w:rsidR="00F94D98" w:rsidRDefault="00F94D98" w:rsidP="00F94D98">
            <w:pPr>
              <w:pStyle w:val="Zakladny"/>
              <w:ind w:firstLine="0"/>
            </w:pPr>
            <w:proofErr w:type="spellStart"/>
            <w:r>
              <w:t>Geo</w:t>
            </w:r>
            <w:proofErr w:type="spellEnd"/>
          </w:p>
        </w:tc>
        <w:tc>
          <w:tcPr>
            <w:tcW w:w="2194" w:type="dxa"/>
          </w:tcPr>
          <w:p w:rsidR="00F94D98" w:rsidRDefault="00F94D98" w:rsidP="00F94D98">
            <w:pPr>
              <w:pStyle w:val="Zakladny"/>
              <w:ind w:firstLine="0"/>
            </w:pPr>
            <w:proofErr w:type="spellStart"/>
            <w:r>
              <w:t>Geo</w:t>
            </w:r>
            <w:proofErr w:type="spellEnd"/>
          </w:p>
        </w:tc>
        <w:tc>
          <w:tcPr>
            <w:tcW w:w="2194" w:type="dxa"/>
          </w:tcPr>
          <w:p w:rsidR="00F94D98" w:rsidRDefault="00F94D98" w:rsidP="00F94D98">
            <w:pPr>
              <w:pStyle w:val="Zakladny"/>
              <w:ind w:firstLine="0"/>
            </w:pPr>
            <w:proofErr w:type="spellStart"/>
            <w:r>
              <w:t>Geo</w:t>
            </w:r>
            <w:proofErr w:type="spellEnd"/>
          </w:p>
        </w:tc>
        <w:tc>
          <w:tcPr>
            <w:tcW w:w="2195" w:type="dxa"/>
          </w:tcPr>
          <w:p w:rsidR="00F94D98" w:rsidRDefault="00F94D98" w:rsidP="00F94D98">
            <w:pPr>
              <w:pStyle w:val="Zakladny"/>
              <w:ind w:firstLine="0"/>
            </w:pPr>
            <w:proofErr w:type="spellStart"/>
            <w:r>
              <w:t>Geo</w:t>
            </w:r>
            <w:proofErr w:type="spellEnd"/>
          </w:p>
        </w:tc>
      </w:tr>
      <w:tr w:rsidR="00F94D98" w:rsidTr="00F94D98">
        <w:tc>
          <w:tcPr>
            <w:tcW w:w="2194" w:type="dxa"/>
          </w:tcPr>
          <w:p w:rsidR="00F94D98" w:rsidRDefault="00F94D98" w:rsidP="00F94D98">
            <w:pPr>
              <w:pStyle w:val="Zakladny"/>
              <w:ind w:firstLine="0"/>
            </w:pPr>
            <w:r>
              <w:t>2D rozpoznanie obrázkov</w:t>
            </w:r>
          </w:p>
        </w:tc>
        <w:tc>
          <w:tcPr>
            <w:tcW w:w="2194" w:type="dxa"/>
          </w:tcPr>
          <w:p w:rsidR="00F94D98" w:rsidRDefault="00F94D98" w:rsidP="00F94D98">
            <w:pPr>
              <w:pStyle w:val="Zakladny"/>
              <w:ind w:firstLine="0"/>
            </w:pPr>
            <w:r>
              <w:t>2D rozpoznanie obrázkov</w:t>
            </w:r>
          </w:p>
        </w:tc>
        <w:tc>
          <w:tcPr>
            <w:tcW w:w="2194" w:type="dxa"/>
          </w:tcPr>
          <w:p w:rsidR="00F94D98" w:rsidRDefault="00F94D98" w:rsidP="00F94D98">
            <w:pPr>
              <w:pStyle w:val="Zakladny"/>
              <w:ind w:firstLine="0"/>
            </w:pPr>
            <w:r>
              <w:t>2D rozpoznanie obrázkov</w:t>
            </w:r>
          </w:p>
        </w:tc>
        <w:tc>
          <w:tcPr>
            <w:tcW w:w="2195" w:type="dxa"/>
          </w:tcPr>
          <w:p w:rsidR="00F94D98" w:rsidRDefault="00F94D98" w:rsidP="00F94D98">
            <w:pPr>
              <w:pStyle w:val="Zakladny"/>
              <w:ind w:firstLine="0"/>
            </w:pPr>
            <w:r>
              <w:t>2D rozpoznanie obrázkov</w:t>
            </w:r>
          </w:p>
        </w:tc>
      </w:tr>
      <w:tr w:rsidR="00F94D98" w:rsidTr="00F94D98">
        <w:tc>
          <w:tcPr>
            <w:tcW w:w="2194" w:type="dxa"/>
          </w:tcPr>
          <w:p w:rsidR="00F94D98" w:rsidRDefault="00F94D98" w:rsidP="00F94D98">
            <w:pPr>
              <w:pStyle w:val="Zakladny"/>
              <w:ind w:firstLine="0"/>
            </w:pPr>
            <w:r>
              <w:t>-</w:t>
            </w:r>
          </w:p>
        </w:tc>
        <w:tc>
          <w:tcPr>
            <w:tcW w:w="2194" w:type="dxa"/>
          </w:tcPr>
          <w:p w:rsidR="00F94D98" w:rsidRDefault="00F94D98" w:rsidP="00F94D98">
            <w:pPr>
              <w:pStyle w:val="Zakladny"/>
              <w:ind w:firstLine="0"/>
            </w:pPr>
            <w:r>
              <w:t>3D rozpoznanie obrázkov</w:t>
            </w:r>
          </w:p>
        </w:tc>
        <w:tc>
          <w:tcPr>
            <w:tcW w:w="2194" w:type="dxa"/>
          </w:tcPr>
          <w:p w:rsidR="00F94D98" w:rsidRDefault="00F94D98" w:rsidP="00F94D98">
            <w:pPr>
              <w:pStyle w:val="Zakladny"/>
              <w:ind w:firstLine="0"/>
            </w:pPr>
            <w:r>
              <w:t>3D rozpoznanie obrázkov</w:t>
            </w:r>
          </w:p>
        </w:tc>
        <w:tc>
          <w:tcPr>
            <w:tcW w:w="2195" w:type="dxa"/>
          </w:tcPr>
          <w:p w:rsidR="00F94D98" w:rsidRDefault="00F94D98" w:rsidP="00F94D98">
            <w:pPr>
              <w:pStyle w:val="Zakladny"/>
              <w:ind w:firstLine="0"/>
            </w:pPr>
            <w:r>
              <w:t>3D rozpoznanie obrázkov</w:t>
            </w:r>
          </w:p>
        </w:tc>
      </w:tr>
      <w:tr w:rsidR="00F94D98" w:rsidTr="00F94D98">
        <w:tc>
          <w:tcPr>
            <w:tcW w:w="2194" w:type="dxa"/>
          </w:tcPr>
          <w:p w:rsidR="00F94D98" w:rsidRDefault="00F94D98" w:rsidP="00F94D98">
            <w:pPr>
              <w:pStyle w:val="Zakladny"/>
              <w:ind w:firstLine="0"/>
            </w:pPr>
            <w:r>
              <w:t>-</w:t>
            </w:r>
          </w:p>
        </w:tc>
        <w:tc>
          <w:tcPr>
            <w:tcW w:w="2194" w:type="dxa"/>
          </w:tcPr>
          <w:p w:rsidR="00F94D98" w:rsidRDefault="00F94D98" w:rsidP="00F94D98">
            <w:pPr>
              <w:pStyle w:val="Zakladny"/>
              <w:ind w:firstLine="0"/>
            </w:pPr>
            <w:r>
              <w:t>-</w:t>
            </w:r>
          </w:p>
        </w:tc>
        <w:tc>
          <w:tcPr>
            <w:tcW w:w="2194" w:type="dxa"/>
          </w:tcPr>
          <w:p w:rsidR="00F94D98" w:rsidRDefault="00F94D98" w:rsidP="00F94D98">
            <w:pPr>
              <w:pStyle w:val="Zakladny"/>
              <w:ind w:firstLine="0"/>
            </w:pPr>
            <w:proofErr w:type="spellStart"/>
            <w:r>
              <w:t>Cloud</w:t>
            </w:r>
            <w:proofErr w:type="spellEnd"/>
            <w:r>
              <w:t xml:space="preserve"> rozpoznávanie</w:t>
            </w:r>
          </w:p>
        </w:tc>
        <w:tc>
          <w:tcPr>
            <w:tcW w:w="2195" w:type="dxa"/>
          </w:tcPr>
          <w:p w:rsidR="00F94D98" w:rsidRDefault="00F94D98" w:rsidP="00F94D98">
            <w:pPr>
              <w:pStyle w:val="Zakladny"/>
              <w:ind w:firstLine="0"/>
            </w:pPr>
            <w:proofErr w:type="spellStart"/>
            <w:r>
              <w:t>Cloud</w:t>
            </w:r>
            <w:proofErr w:type="spellEnd"/>
            <w:r>
              <w:t xml:space="preserve"> rozpoznávanie</w:t>
            </w:r>
          </w:p>
        </w:tc>
      </w:tr>
      <w:tr w:rsidR="00F94D98" w:rsidTr="00F94D98">
        <w:tc>
          <w:tcPr>
            <w:tcW w:w="2194" w:type="dxa"/>
          </w:tcPr>
          <w:p w:rsidR="00F94D98" w:rsidRDefault="00F94D98" w:rsidP="00F94D98">
            <w:pPr>
              <w:pStyle w:val="Zakladny"/>
              <w:ind w:firstLine="0"/>
            </w:pPr>
            <w:r>
              <w:t>-</w:t>
            </w:r>
          </w:p>
        </w:tc>
        <w:tc>
          <w:tcPr>
            <w:tcW w:w="2194" w:type="dxa"/>
          </w:tcPr>
          <w:p w:rsidR="00F94D98" w:rsidRDefault="00F94D98" w:rsidP="00F94D98">
            <w:pPr>
              <w:pStyle w:val="Zakladny"/>
              <w:ind w:firstLine="0"/>
            </w:pPr>
            <w:r>
              <w:t>-</w:t>
            </w:r>
          </w:p>
        </w:tc>
        <w:tc>
          <w:tcPr>
            <w:tcW w:w="2194" w:type="dxa"/>
          </w:tcPr>
          <w:p w:rsidR="00F94D98" w:rsidRDefault="00F94D98" w:rsidP="00F94D98">
            <w:pPr>
              <w:pStyle w:val="Zakladny"/>
              <w:ind w:firstLine="0"/>
            </w:pPr>
            <w:r>
              <w:t>-</w:t>
            </w:r>
          </w:p>
        </w:tc>
        <w:tc>
          <w:tcPr>
            <w:tcW w:w="2195" w:type="dxa"/>
          </w:tcPr>
          <w:p w:rsidR="00F94D98" w:rsidRDefault="00F94D98" w:rsidP="00F94D98">
            <w:pPr>
              <w:pStyle w:val="Zakladny"/>
              <w:ind w:firstLine="0"/>
            </w:pPr>
            <w:r>
              <w:t>Viacero aplikácii</w:t>
            </w:r>
          </w:p>
        </w:tc>
      </w:tr>
      <w:tr w:rsidR="00F94D98" w:rsidTr="00F94D98">
        <w:tc>
          <w:tcPr>
            <w:tcW w:w="2194" w:type="dxa"/>
          </w:tcPr>
          <w:p w:rsidR="00F94D98" w:rsidRDefault="00F94D98" w:rsidP="00F94D98">
            <w:pPr>
              <w:pStyle w:val="Zakladny"/>
              <w:ind w:firstLine="0"/>
            </w:pPr>
            <w:r>
              <w:lastRenderedPageBreak/>
              <w:t>2490€ / rok / aplikácia</w:t>
            </w:r>
          </w:p>
        </w:tc>
        <w:tc>
          <w:tcPr>
            <w:tcW w:w="2194" w:type="dxa"/>
          </w:tcPr>
          <w:p w:rsidR="00F94D98" w:rsidRDefault="00F94D98" w:rsidP="00F94D98">
            <w:pPr>
              <w:pStyle w:val="Zakladny"/>
              <w:ind w:firstLine="0"/>
            </w:pPr>
            <w:r>
              <w:t>2990€ / rok / aplikácia</w:t>
            </w:r>
          </w:p>
        </w:tc>
        <w:tc>
          <w:tcPr>
            <w:tcW w:w="2194" w:type="dxa"/>
          </w:tcPr>
          <w:p w:rsidR="00F94D98" w:rsidRDefault="00F94D98" w:rsidP="00F94D98">
            <w:pPr>
              <w:pStyle w:val="Zakladny"/>
              <w:ind w:firstLine="0"/>
            </w:pPr>
            <w:r>
              <w:t>4490€ / rok / aplikácia</w:t>
            </w:r>
          </w:p>
        </w:tc>
        <w:tc>
          <w:tcPr>
            <w:tcW w:w="2195" w:type="dxa"/>
          </w:tcPr>
          <w:p w:rsidR="00F94D98" w:rsidRDefault="00F94D98" w:rsidP="00F94D98">
            <w:pPr>
              <w:pStyle w:val="Zakladny"/>
              <w:keepNext/>
              <w:ind w:firstLine="0"/>
            </w:pPr>
            <w:r>
              <w:t>Dohodou</w:t>
            </w:r>
          </w:p>
        </w:tc>
      </w:tr>
    </w:tbl>
    <w:p w:rsidR="00F94D98" w:rsidRPr="00712270" w:rsidRDefault="00F94D98" w:rsidP="00F94D98">
      <w:pPr>
        <w:pStyle w:val="Popis"/>
      </w:pPr>
      <w:bookmarkStart w:id="38" w:name="_Toc481014461"/>
      <w:r>
        <w:t xml:space="preserve">Tabuľka </w:t>
      </w:r>
      <w:r w:rsidR="00895C54">
        <w:fldChar w:fldCharType="begin"/>
      </w:r>
      <w:r w:rsidR="00895C54">
        <w:instrText xml:space="preserve"> SEQ Tabuľka \* ARABIC </w:instrText>
      </w:r>
      <w:r w:rsidR="00895C54">
        <w:fldChar w:fldCharType="separate"/>
      </w:r>
      <w:r>
        <w:rPr>
          <w:noProof/>
        </w:rPr>
        <w:t>3</w:t>
      </w:r>
      <w:r w:rsidR="00895C54">
        <w:rPr>
          <w:noProof/>
        </w:rPr>
        <w:fldChar w:fldCharType="end"/>
      </w:r>
      <w:r>
        <w:t xml:space="preserve"> </w:t>
      </w:r>
      <w:r w:rsidRPr="00C17828">
        <w:t xml:space="preserve">Cenové skupiny pre knižnicu </w:t>
      </w:r>
      <w:proofErr w:type="spellStart"/>
      <w:r>
        <w:t>Wikitude</w:t>
      </w:r>
      <w:bookmarkEnd w:id="38"/>
      <w:proofErr w:type="spellEnd"/>
    </w:p>
    <w:p w:rsidR="00F94D98" w:rsidRDefault="00F94D98" w:rsidP="00F94D98">
      <w:pPr>
        <w:pStyle w:val="Nadpis3urovne"/>
      </w:pPr>
      <w:bookmarkStart w:id="39" w:name="_Toc481014386"/>
      <w:proofErr w:type="spellStart"/>
      <w:r>
        <w:t>ARToolKit</w:t>
      </w:r>
      <w:bookmarkEnd w:id="39"/>
      <w:proofErr w:type="spellEnd"/>
    </w:p>
    <w:p w:rsidR="00F94D98" w:rsidRDefault="00F94D98" w:rsidP="00F94D98">
      <w:pPr>
        <w:pStyle w:val="Zakladny"/>
      </w:pPr>
      <w:proofErr w:type="spellStart"/>
      <w:r>
        <w:t>Open</w:t>
      </w:r>
      <w:proofErr w:type="spellEnd"/>
      <w:r>
        <w:t xml:space="preserve"> </w:t>
      </w:r>
      <w:proofErr w:type="spellStart"/>
      <w:r>
        <w:t>source</w:t>
      </w:r>
      <w:proofErr w:type="spellEnd"/>
      <w:r>
        <w:t xml:space="preserve"> knižnica </w:t>
      </w:r>
      <w:proofErr w:type="spellStart"/>
      <w:r>
        <w:t>ARToolKit</w:t>
      </w:r>
      <w:proofErr w:type="spellEnd"/>
      <w:r>
        <w:t xml:space="preserve"> je podporovaná pre platformy Android, </w:t>
      </w:r>
      <w:proofErr w:type="spellStart"/>
      <w:r>
        <w:t>iOS</w:t>
      </w:r>
      <w:proofErr w:type="spellEnd"/>
      <w:r>
        <w:t>, Linux, Windows, Mac OS a pre inteligentné okuliare.</w:t>
      </w:r>
    </w:p>
    <w:p w:rsidR="00F94D98" w:rsidRDefault="00F94D98" w:rsidP="00F94D98">
      <w:pPr>
        <w:pStyle w:val="Zakladny"/>
      </w:pPr>
      <w:r>
        <w:t xml:space="preserve">Knižnica v sebe ukrýva sledovanie polohy/orientácie jednou alebo dvomi kamerami naraz, sledovanie jednoduchých čiernych štvorcov, alebo obrázkov. Taktiež poskytuje kalibráciu kamery. </w:t>
      </w:r>
    </w:p>
    <w:p w:rsidR="00F94D98" w:rsidRPr="0049416A" w:rsidRDefault="00F94D98" w:rsidP="00F94D98">
      <w:pPr>
        <w:pStyle w:val="Zakladny"/>
      </w:pPr>
      <w:r>
        <w:t xml:space="preserve">Veľa variácii a možností tejto knižnice robí vývoj a integráciu obťažnejšou. </w:t>
      </w:r>
    </w:p>
    <w:p w:rsidR="00F94D98" w:rsidRDefault="00F94D98" w:rsidP="00F94D98">
      <w:pPr>
        <w:pStyle w:val="Nadpis3urovne"/>
      </w:pPr>
      <w:bookmarkStart w:id="40" w:name="_Toc481014387"/>
      <w:proofErr w:type="spellStart"/>
      <w:r>
        <w:t>Kudan</w:t>
      </w:r>
      <w:bookmarkEnd w:id="40"/>
      <w:proofErr w:type="spellEnd"/>
    </w:p>
    <w:p w:rsidR="00F94D98" w:rsidRDefault="00F94D98" w:rsidP="00F94D98">
      <w:pPr>
        <w:pStyle w:val="Zakladny"/>
      </w:pPr>
      <w:r>
        <w:t xml:space="preserve">Knižnica </w:t>
      </w:r>
      <w:proofErr w:type="spellStart"/>
      <w:r>
        <w:t>kudan</w:t>
      </w:r>
      <w:proofErr w:type="spellEnd"/>
      <w:r>
        <w:t xml:space="preserve"> patrí podľa rôznych zdrojov k hlavnému rivalovi knižnice Vuforia a snaží sa čo najviac zjednodušiť vývoj rozšírenej reality. Medzi podporované platformy však patria len Android a </w:t>
      </w:r>
      <w:proofErr w:type="spellStart"/>
      <w:r>
        <w:t>iOS</w:t>
      </w:r>
      <w:proofErr w:type="spellEnd"/>
      <w:r>
        <w:t>.</w:t>
      </w:r>
    </w:p>
    <w:p w:rsidR="00F94D98" w:rsidRDefault="00F94D98" w:rsidP="00F94D98">
      <w:pPr>
        <w:pStyle w:val="Zakladny"/>
      </w:pPr>
      <w:r>
        <w:t xml:space="preserve">Vďaka použitiu technológie SLAM, dokáže knižnica rozpoznávať jednoduché obrázky ale aj 3D objekty. </w:t>
      </w:r>
      <w:proofErr w:type="spellStart"/>
      <w:r>
        <w:t>Kudan</w:t>
      </w:r>
      <w:proofErr w:type="spellEnd"/>
      <w:r>
        <w:t xml:space="preserve"> má aj nevýhody. Napríklad tzv. </w:t>
      </w:r>
      <w:proofErr w:type="spellStart"/>
      <w:r>
        <w:t>Crash</w:t>
      </w:r>
      <w:proofErr w:type="spellEnd"/>
      <w:r>
        <w:t xml:space="preserve"> Editor, ktorý je paradoxne hlavnou príčinou pádu aplikácie, alebo problémy s testovacím licenčným kľúčom.</w:t>
      </w:r>
    </w:p>
    <w:p w:rsidR="00F94D98" w:rsidRDefault="00F94D98" w:rsidP="00F94D98">
      <w:pPr>
        <w:pStyle w:val="Zakladny"/>
      </w:pPr>
      <w:r>
        <w:t xml:space="preserve">Verzia zadarmo je dostupná len pre testovanie aplikácie. </w:t>
      </w:r>
      <w:proofErr w:type="spellStart"/>
      <w:r>
        <w:t>Kudan</w:t>
      </w:r>
      <w:proofErr w:type="spellEnd"/>
      <w:r>
        <w:t xml:space="preserve"> je jednoduchý na integráciu, ale na druhej strane, sú s ním problémy, ak by ju niekto chcel využívať v </w:t>
      </w:r>
      <w:proofErr w:type="spellStart"/>
      <w:r>
        <w:t>Unity</w:t>
      </w:r>
      <w:proofErr w:type="spellEnd"/>
      <w:r>
        <w:t>.</w:t>
      </w:r>
    </w:p>
    <w:p w:rsidR="00F94D98" w:rsidRDefault="00F94D98" w:rsidP="00F94D98">
      <w:pPr>
        <w:pStyle w:val="Zakladny"/>
      </w:pPr>
      <w:r>
        <w:t>Cenové skupiny</w:t>
      </w:r>
    </w:p>
    <w:tbl>
      <w:tblPr>
        <w:tblStyle w:val="Mriekatabuky"/>
        <w:tblW w:w="0" w:type="auto"/>
        <w:tblLook w:val="04A0" w:firstRow="1" w:lastRow="0" w:firstColumn="1" w:lastColumn="0" w:noHBand="0" w:noVBand="1"/>
      </w:tblPr>
      <w:tblGrid>
        <w:gridCol w:w="2925"/>
        <w:gridCol w:w="2926"/>
        <w:gridCol w:w="2926"/>
      </w:tblGrid>
      <w:tr w:rsidR="00F94D98" w:rsidTr="00F94D98">
        <w:tc>
          <w:tcPr>
            <w:tcW w:w="2925" w:type="dxa"/>
          </w:tcPr>
          <w:p w:rsidR="00F94D98" w:rsidRDefault="00F94D98" w:rsidP="00F94D98">
            <w:pPr>
              <w:pStyle w:val="Zakladny"/>
              <w:ind w:firstLine="0"/>
            </w:pPr>
            <w:proofErr w:type="spellStart"/>
            <w:r>
              <w:t>Development</w:t>
            </w:r>
            <w:proofErr w:type="spellEnd"/>
          </w:p>
        </w:tc>
        <w:tc>
          <w:tcPr>
            <w:tcW w:w="2926" w:type="dxa"/>
          </w:tcPr>
          <w:p w:rsidR="00F94D98" w:rsidRDefault="00F94D98" w:rsidP="00F94D98">
            <w:pPr>
              <w:pStyle w:val="Zakladny"/>
              <w:ind w:firstLine="0"/>
            </w:pPr>
            <w:proofErr w:type="spellStart"/>
            <w:r>
              <w:t>Production</w:t>
            </w:r>
            <w:proofErr w:type="spellEnd"/>
            <w:r>
              <w:t xml:space="preserve"> </w:t>
            </w:r>
            <w:proofErr w:type="spellStart"/>
            <w:r>
              <w:t>License</w:t>
            </w:r>
            <w:proofErr w:type="spellEnd"/>
          </w:p>
        </w:tc>
        <w:tc>
          <w:tcPr>
            <w:tcW w:w="2926" w:type="dxa"/>
          </w:tcPr>
          <w:p w:rsidR="00F94D98" w:rsidRDefault="00F94D98" w:rsidP="00F94D98">
            <w:pPr>
              <w:pStyle w:val="Zakladny"/>
              <w:ind w:firstLine="0"/>
            </w:pPr>
            <w:proofErr w:type="spellStart"/>
            <w:r>
              <w:t>Volume</w:t>
            </w:r>
            <w:proofErr w:type="spellEnd"/>
            <w:r>
              <w:t xml:space="preserve"> </w:t>
            </w:r>
            <w:proofErr w:type="spellStart"/>
            <w:r>
              <w:t>License</w:t>
            </w:r>
            <w:proofErr w:type="spellEnd"/>
          </w:p>
        </w:tc>
      </w:tr>
      <w:tr w:rsidR="00F94D98" w:rsidTr="00F94D98">
        <w:tc>
          <w:tcPr>
            <w:tcW w:w="2925" w:type="dxa"/>
          </w:tcPr>
          <w:p w:rsidR="00F94D98" w:rsidRDefault="00F94D98" w:rsidP="00F94D98">
            <w:pPr>
              <w:pStyle w:val="Zakladny"/>
              <w:ind w:firstLine="0"/>
            </w:pPr>
            <w:r>
              <w:t xml:space="preserve">2D / 3D </w:t>
            </w:r>
            <w:proofErr w:type="spellStart"/>
            <w:r>
              <w:t>Rozponávanie</w:t>
            </w:r>
            <w:proofErr w:type="spellEnd"/>
          </w:p>
        </w:tc>
        <w:tc>
          <w:tcPr>
            <w:tcW w:w="2926" w:type="dxa"/>
          </w:tcPr>
          <w:p w:rsidR="00F94D98" w:rsidRDefault="00F94D98" w:rsidP="00F94D98">
            <w:pPr>
              <w:pStyle w:val="Zakladny"/>
              <w:ind w:firstLine="0"/>
            </w:pPr>
            <w:r>
              <w:t>2D / 3D Rozpoznávanie</w:t>
            </w:r>
          </w:p>
        </w:tc>
        <w:tc>
          <w:tcPr>
            <w:tcW w:w="2926" w:type="dxa"/>
          </w:tcPr>
          <w:p w:rsidR="00F94D98" w:rsidRDefault="00F94D98" w:rsidP="00F94D98">
            <w:pPr>
              <w:pStyle w:val="Zakladny"/>
              <w:ind w:firstLine="0"/>
            </w:pPr>
            <w:r>
              <w:t>2D / 3D Rozpoznávanie</w:t>
            </w:r>
          </w:p>
        </w:tc>
      </w:tr>
      <w:tr w:rsidR="00F94D98" w:rsidTr="00F94D98">
        <w:tc>
          <w:tcPr>
            <w:tcW w:w="2925" w:type="dxa"/>
          </w:tcPr>
          <w:p w:rsidR="00F94D98" w:rsidRDefault="00F94D98" w:rsidP="00F94D98">
            <w:pPr>
              <w:pStyle w:val="Zakladny"/>
              <w:ind w:firstLine="0"/>
            </w:pPr>
            <w:r>
              <w:t>Zadarmo</w:t>
            </w:r>
          </w:p>
        </w:tc>
        <w:tc>
          <w:tcPr>
            <w:tcW w:w="2926" w:type="dxa"/>
          </w:tcPr>
          <w:p w:rsidR="00F94D98" w:rsidRDefault="00F94D98" w:rsidP="00F94D98">
            <w:pPr>
              <w:pStyle w:val="Zakladny"/>
              <w:ind w:firstLine="0"/>
            </w:pPr>
            <w:r>
              <w:t xml:space="preserve">1000 </w:t>
            </w:r>
            <w:r w:rsidRPr="0077092D">
              <w:t>£</w:t>
            </w:r>
            <w:r>
              <w:t xml:space="preserve"> / rok / aplikácia</w:t>
            </w:r>
          </w:p>
        </w:tc>
        <w:tc>
          <w:tcPr>
            <w:tcW w:w="2926" w:type="dxa"/>
          </w:tcPr>
          <w:p w:rsidR="00F94D98" w:rsidRPr="0077092D" w:rsidRDefault="00F94D98" w:rsidP="00F94D98">
            <w:pPr>
              <w:pStyle w:val="Zakladny"/>
              <w:keepNext/>
              <w:ind w:firstLine="0"/>
              <w:rPr>
                <w:lang w:val="en-US"/>
              </w:rPr>
            </w:pPr>
            <w:proofErr w:type="spellStart"/>
            <w:r>
              <w:rPr>
                <w:lang w:val="en-US"/>
              </w:rPr>
              <w:t>Dohoda</w:t>
            </w:r>
            <w:proofErr w:type="spellEnd"/>
          </w:p>
        </w:tc>
      </w:tr>
    </w:tbl>
    <w:p w:rsidR="00F94D98" w:rsidRPr="00F86DA8" w:rsidRDefault="00F94D98" w:rsidP="00F94D98">
      <w:pPr>
        <w:pStyle w:val="Popis"/>
      </w:pPr>
      <w:bookmarkStart w:id="41" w:name="_Toc481014462"/>
      <w:r>
        <w:t xml:space="preserve">Tabuľka </w:t>
      </w:r>
      <w:r w:rsidR="00895C54">
        <w:fldChar w:fldCharType="begin"/>
      </w:r>
      <w:r w:rsidR="00895C54">
        <w:instrText xml:space="preserve"> SEQ Tabuľka \* ARABIC </w:instrText>
      </w:r>
      <w:r w:rsidR="00895C54">
        <w:fldChar w:fldCharType="separate"/>
      </w:r>
      <w:r>
        <w:rPr>
          <w:noProof/>
        </w:rPr>
        <w:t>4</w:t>
      </w:r>
      <w:r w:rsidR="00895C54">
        <w:rPr>
          <w:noProof/>
        </w:rPr>
        <w:fldChar w:fldCharType="end"/>
      </w:r>
      <w:r>
        <w:t xml:space="preserve"> </w:t>
      </w:r>
      <w:r w:rsidRPr="00C6072D">
        <w:t xml:space="preserve">Cenové skupiny pre knižnicu </w:t>
      </w:r>
      <w:proofErr w:type="spellStart"/>
      <w:r>
        <w:t>Kudan</w:t>
      </w:r>
      <w:bookmarkEnd w:id="41"/>
      <w:proofErr w:type="spellEnd"/>
    </w:p>
    <w:p w:rsidR="00F94D98" w:rsidRDefault="00F94D98" w:rsidP="00F94D98">
      <w:pPr>
        <w:pStyle w:val="Nadpis3urovne"/>
      </w:pPr>
      <w:bookmarkStart w:id="42" w:name="_Toc481014388"/>
      <w:proofErr w:type="spellStart"/>
      <w:r>
        <w:t>Maxst</w:t>
      </w:r>
      <w:bookmarkEnd w:id="42"/>
      <w:proofErr w:type="spellEnd"/>
    </w:p>
    <w:p w:rsidR="00F94D98" w:rsidRDefault="00F94D98" w:rsidP="00F94D98">
      <w:pPr>
        <w:pStyle w:val="Zakladny"/>
      </w:pPr>
      <w:r>
        <w:t xml:space="preserve">Knižnica </w:t>
      </w:r>
      <w:proofErr w:type="spellStart"/>
      <w:r>
        <w:t>Maxst</w:t>
      </w:r>
      <w:proofErr w:type="spellEnd"/>
      <w:r>
        <w:t xml:space="preserve"> je dostupná pre platformy Android, </w:t>
      </w:r>
      <w:proofErr w:type="spellStart"/>
      <w:r>
        <w:t>iOS</w:t>
      </w:r>
      <w:proofErr w:type="spellEnd"/>
      <w:r>
        <w:t>, Windows a Mac OS.</w:t>
      </w:r>
    </w:p>
    <w:p w:rsidR="00F94D98" w:rsidRDefault="00F94D98" w:rsidP="00F94D98">
      <w:pPr>
        <w:pStyle w:val="Zakladny"/>
      </w:pPr>
      <w:r>
        <w:t>Poskytuje dva hlavné nástroje, ktorými sú rozpoznávanie obrázkov a prostredia. Databáza sa vytvára pomocou online manažéra. Pre skenovanie 3D objektov sa využívajú aplikácie pre Android a </w:t>
      </w:r>
      <w:proofErr w:type="spellStart"/>
      <w:r>
        <w:t>iOS</w:t>
      </w:r>
      <w:proofErr w:type="spellEnd"/>
      <w:r>
        <w:t>. V </w:t>
      </w:r>
      <w:proofErr w:type="spellStart"/>
      <w:r>
        <w:t>Unity</w:t>
      </w:r>
      <w:proofErr w:type="spellEnd"/>
      <w:r>
        <w:t xml:space="preserve"> editore knižnica pracuje iba v 32-bitovej verzii.</w:t>
      </w:r>
    </w:p>
    <w:p w:rsidR="00F94D98" w:rsidRDefault="00F94D98" w:rsidP="00F94D98">
      <w:pPr>
        <w:pStyle w:val="Zakladny"/>
      </w:pPr>
      <w:r>
        <w:lastRenderedPageBreak/>
        <w:t>Verzia zadarmo sa od tej platenej líši len vodoznakom. Jeho odstránenie však stojí 999</w:t>
      </w:r>
      <w:r>
        <w:rPr>
          <w:lang w:val="en-US"/>
        </w:rPr>
        <w:t>$</w:t>
      </w:r>
      <w:r>
        <w:t>. Výhodou je veľmi ľahká integrácia a dobrá dokumentácia na oficiálnej stránke.</w:t>
      </w:r>
    </w:p>
    <w:p w:rsidR="00F94D98" w:rsidRDefault="00F94D98" w:rsidP="00F94D98">
      <w:pPr>
        <w:pStyle w:val="Zakladny"/>
      </w:pPr>
      <w:r>
        <w:t xml:space="preserve">Cenové skupiny pre </w:t>
      </w:r>
      <w:proofErr w:type="spellStart"/>
      <w:r>
        <w:t>Maxst</w:t>
      </w:r>
      <w:proofErr w:type="spellEnd"/>
      <w:r>
        <w:t xml:space="preserve"> 2D</w:t>
      </w:r>
    </w:p>
    <w:tbl>
      <w:tblPr>
        <w:tblStyle w:val="Mriekatabuky"/>
        <w:tblW w:w="0" w:type="auto"/>
        <w:tblLook w:val="04A0" w:firstRow="1" w:lastRow="0" w:firstColumn="1" w:lastColumn="0" w:noHBand="0" w:noVBand="1"/>
      </w:tblPr>
      <w:tblGrid>
        <w:gridCol w:w="4388"/>
        <w:gridCol w:w="4389"/>
      </w:tblGrid>
      <w:tr w:rsidR="00F94D98" w:rsidTr="00F94D98">
        <w:tc>
          <w:tcPr>
            <w:tcW w:w="4388" w:type="dxa"/>
          </w:tcPr>
          <w:p w:rsidR="00F94D98" w:rsidRDefault="00F94D98" w:rsidP="00F94D98">
            <w:pPr>
              <w:pStyle w:val="Zakladny"/>
              <w:ind w:firstLine="0"/>
            </w:pPr>
            <w:r>
              <w:t>Zadarmo</w:t>
            </w:r>
          </w:p>
        </w:tc>
        <w:tc>
          <w:tcPr>
            <w:tcW w:w="4389" w:type="dxa"/>
          </w:tcPr>
          <w:p w:rsidR="00F94D98" w:rsidRDefault="00F94D98" w:rsidP="00F94D98">
            <w:pPr>
              <w:pStyle w:val="Zakladny"/>
              <w:ind w:firstLine="0"/>
            </w:pPr>
            <w:r>
              <w:t>Pro</w:t>
            </w:r>
          </w:p>
        </w:tc>
      </w:tr>
      <w:tr w:rsidR="00F94D98" w:rsidTr="00F94D98">
        <w:tc>
          <w:tcPr>
            <w:tcW w:w="4388" w:type="dxa"/>
          </w:tcPr>
          <w:p w:rsidR="00F94D98" w:rsidRDefault="00F94D98" w:rsidP="00F94D98">
            <w:pPr>
              <w:pStyle w:val="Zakladny"/>
              <w:ind w:firstLine="0"/>
            </w:pPr>
            <w:r>
              <w:t>200 objektov</w:t>
            </w:r>
          </w:p>
        </w:tc>
        <w:tc>
          <w:tcPr>
            <w:tcW w:w="4389" w:type="dxa"/>
          </w:tcPr>
          <w:p w:rsidR="00F94D98" w:rsidRDefault="00F94D98" w:rsidP="00F94D98">
            <w:pPr>
              <w:pStyle w:val="Zakladny"/>
              <w:ind w:firstLine="0"/>
            </w:pPr>
            <w:r>
              <w:t>200 objektov</w:t>
            </w:r>
          </w:p>
        </w:tc>
      </w:tr>
      <w:tr w:rsidR="00F94D98" w:rsidTr="00F94D98">
        <w:tc>
          <w:tcPr>
            <w:tcW w:w="4388" w:type="dxa"/>
          </w:tcPr>
          <w:p w:rsidR="00F94D98" w:rsidRDefault="00F94D98" w:rsidP="00F94D98">
            <w:pPr>
              <w:pStyle w:val="Zakladny"/>
              <w:ind w:firstLine="0"/>
            </w:pPr>
            <w:r>
              <w:t>Rozpoznávanie obrázkov</w:t>
            </w:r>
          </w:p>
        </w:tc>
        <w:tc>
          <w:tcPr>
            <w:tcW w:w="4389" w:type="dxa"/>
          </w:tcPr>
          <w:p w:rsidR="00F94D98" w:rsidRDefault="00F94D98" w:rsidP="00F94D98">
            <w:pPr>
              <w:pStyle w:val="Zakladny"/>
              <w:ind w:firstLine="0"/>
            </w:pPr>
            <w:r>
              <w:t>Rozpoznávanie obrázkov</w:t>
            </w:r>
          </w:p>
        </w:tc>
      </w:tr>
      <w:tr w:rsidR="00F94D98" w:rsidTr="00F94D98">
        <w:tc>
          <w:tcPr>
            <w:tcW w:w="4388" w:type="dxa"/>
          </w:tcPr>
          <w:p w:rsidR="00F94D98" w:rsidRDefault="00F94D98" w:rsidP="00F94D98">
            <w:pPr>
              <w:pStyle w:val="Zakladny"/>
              <w:ind w:firstLine="0"/>
            </w:pPr>
            <w:r>
              <w:t>AR video</w:t>
            </w:r>
          </w:p>
        </w:tc>
        <w:tc>
          <w:tcPr>
            <w:tcW w:w="4389" w:type="dxa"/>
          </w:tcPr>
          <w:p w:rsidR="00F94D98" w:rsidRDefault="00F94D98" w:rsidP="00F94D98">
            <w:pPr>
              <w:pStyle w:val="Zakladny"/>
              <w:ind w:firstLine="0"/>
            </w:pPr>
            <w:r>
              <w:t>AR video</w:t>
            </w:r>
          </w:p>
        </w:tc>
      </w:tr>
      <w:tr w:rsidR="00F94D98" w:rsidTr="00F94D98">
        <w:tc>
          <w:tcPr>
            <w:tcW w:w="4388" w:type="dxa"/>
          </w:tcPr>
          <w:p w:rsidR="00F94D98" w:rsidRDefault="00F94D98" w:rsidP="00F94D98">
            <w:pPr>
              <w:pStyle w:val="Zakladny"/>
              <w:ind w:firstLine="0"/>
            </w:pPr>
            <w:r>
              <w:t>Vodoznak</w:t>
            </w:r>
          </w:p>
        </w:tc>
        <w:tc>
          <w:tcPr>
            <w:tcW w:w="4389" w:type="dxa"/>
          </w:tcPr>
          <w:p w:rsidR="00F94D98" w:rsidRDefault="00F94D98" w:rsidP="00F94D98">
            <w:pPr>
              <w:pStyle w:val="Zakladny"/>
              <w:ind w:firstLine="0"/>
            </w:pPr>
            <w:r>
              <w:t>Bez vodoznaku</w:t>
            </w:r>
          </w:p>
        </w:tc>
      </w:tr>
      <w:tr w:rsidR="00F94D98" w:rsidTr="00F94D98">
        <w:tc>
          <w:tcPr>
            <w:tcW w:w="4388" w:type="dxa"/>
          </w:tcPr>
          <w:p w:rsidR="00F94D98" w:rsidRDefault="00F94D98" w:rsidP="00F94D98">
            <w:pPr>
              <w:pStyle w:val="Zakladny"/>
              <w:ind w:firstLine="0"/>
            </w:pPr>
            <w:r>
              <w:t>Zadarmo</w:t>
            </w:r>
          </w:p>
        </w:tc>
        <w:tc>
          <w:tcPr>
            <w:tcW w:w="4389" w:type="dxa"/>
          </w:tcPr>
          <w:p w:rsidR="00F94D98" w:rsidRPr="00200BFB" w:rsidRDefault="00F94D98" w:rsidP="00F94D98">
            <w:pPr>
              <w:pStyle w:val="Zakladny"/>
              <w:keepNext/>
              <w:ind w:firstLine="0"/>
            </w:pPr>
            <w:r>
              <w:t>999</w:t>
            </w:r>
            <w:r>
              <w:rPr>
                <w:lang w:val="en-US"/>
              </w:rPr>
              <w:t>$</w:t>
            </w:r>
            <w:r>
              <w:t xml:space="preserve"> / jeden používateľ</w:t>
            </w:r>
          </w:p>
        </w:tc>
      </w:tr>
    </w:tbl>
    <w:p w:rsidR="00F94D98" w:rsidRDefault="00F94D98" w:rsidP="00F94D98">
      <w:pPr>
        <w:pStyle w:val="Popis"/>
      </w:pPr>
      <w:bookmarkStart w:id="43" w:name="_Toc481014463"/>
      <w:r>
        <w:t xml:space="preserve">Tabuľka </w:t>
      </w:r>
      <w:r w:rsidR="00895C54">
        <w:fldChar w:fldCharType="begin"/>
      </w:r>
      <w:r w:rsidR="00895C54">
        <w:instrText xml:space="preserve"> SEQ Tabuľka \* ARABIC </w:instrText>
      </w:r>
      <w:r w:rsidR="00895C54">
        <w:fldChar w:fldCharType="separate"/>
      </w:r>
      <w:r>
        <w:rPr>
          <w:noProof/>
        </w:rPr>
        <w:t>5</w:t>
      </w:r>
      <w:r w:rsidR="00895C54">
        <w:rPr>
          <w:noProof/>
        </w:rPr>
        <w:fldChar w:fldCharType="end"/>
      </w:r>
      <w:r>
        <w:t xml:space="preserve"> </w:t>
      </w:r>
      <w:r w:rsidRPr="002E2F1F">
        <w:t xml:space="preserve">Cenové skupiny pre knižnicu </w:t>
      </w:r>
      <w:proofErr w:type="spellStart"/>
      <w:r>
        <w:t>Maxst</w:t>
      </w:r>
      <w:proofErr w:type="spellEnd"/>
      <w:r>
        <w:t xml:space="preserve"> 2D</w:t>
      </w:r>
      <w:bookmarkEnd w:id="43"/>
    </w:p>
    <w:p w:rsidR="00F94D98" w:rsidRDefault="00F94D98" w:rsidP="00F94D98">
      <w:pPr>
        <w:pStyle w:val="Zakladny"/>
      </w:pPr>
      <w:r w:rsidRPr="00964F1E">
        <w:t xml:space="preserve">Cenové skupiny </w:t>
      </w:r>
      <w:r>
        <w:t xml:space="preserve">pre </w:t>
      </w:r>
      <w:proofErr w:type="spellStart"/>
      <w:r>
        <w:t>Maxst</w:t>
      </w:r>
      <w:proofErr w:type="spellEnd"/>
      <w:r>
        <w:t xml:space="preserve"> 3D</w:t>
      </w:r>
    </w:p>
    <w:tbl>
      <w:tblPr>
        <w:tblStyle w:val="Mriekatabuky"/>
        <w:tblW w:w="0" w:type="auto"/>
        <w:tblLook w:val="04A0" w:firstRow="1" w:lastRow="0" w:firstColumn="1" w:lastColumn="0" w:noHBand="0" w:noVBand="1"/>
      </w:tblPr>
      <w:tblGrid>
        <w:gridCol w:w="1755"/>
        <w:gridCol w:w="1755"/>
        <w:gridCol w:w="1755"/>
        <w:gridCol w:w="1756"/>
        <w:gridCol w:w="1756"/>
      </w:tblGrid>
      <w:tr w:rsidR="00F94D98" w:rsidTr="00F94D98">
        <w:tc>
          <w:tcPr>
            <w:tcW w:w="1755" w:type="dxa"/>
          </w:tcPr>
          <w:p w:rsidR="00F94D98" w:rsidRDefault="00F94D98" w:rsidP="00F94D98">
            <w:pPr>
              <w:pStyle w:val="Zakladny"/>
              <w:ind w:firstLine="0"/>
            </w:pPr>
            <w:proofErr w:type="spellStart"/>
            <w:r>
              <w:t>Free</w:t>
            </w:r>
            <w:proofErr w:type="spellEnd"/>
          </w:p>
        </w:tc>
        <w:tc>
          <w:tcPr>
            <w:tcW w:w="1755" w:type="dxa"/>
          </w:tcPr>
          <w:p w:rsidR="00F94D98" w:rsidRDefault="00F94D98" w:rsidP="00F94D98">
            <w:pPr>
              <w:pStyle w:val="Zakladny"/>
              <w:ind w:firstLine="0"/>
            </w:pPr>
            <w:proofErr w:type="spellStart"/>
            <w:r>
              <w:t>Starter</w:t>
            </w:r>
            <w:proofErr w:type="spellEnd"/>
          </w:p>
        </w:tc>
        <w:tc>
          <w:tcPr>
            <w:tcW w:w="1755" w:type="dxa"/>
          </w:tcPr>
          <w:p w:rsidR="00F94D98" w:rsidRDefault="00F94D98" w:rsidP="00F94D98">
            <w:pPr>
              <w:pStyle w:val="Zakladny"/>
              <w:ind w:firstLine="0"/>
            </w:pPr>
            <w:r>
              <w:t>Pro</w:t>
            </w:r>
          </w:p>
        </w:tc>
        <w:tc>
          <w:tcPr>
            <w:tcW w:w="1756" w:type="dxa"/>
          </w:tcPr>
          <w:p w:rsidR="00F94D98" w:rsidRDefault="00F94D98" w:rsidP="00F94D98">
            <w:pPr>
              <w:pStyle w:val="Zakladny"/>
              <w:ind w:firstLine="0"/>
            </w:pPr>
            <w:r>
              <w:t>Enterprise</w:t>
            </w:r>
          </w:p>
        </w:tc>
        <w:tc>
          <w:tcPr>
            <w:tcW w:w="1756" w:type="dxa"/>
          </w:tcPr>
          <w:p w:rsidR="00F94D98" w:rsidRDefault="00F94D98" w:rsidP="00F94D98">
            <w:pPr>
              <w:pStyle w:val="Zakladny"/>
              <w:ind w:firstLine="0"/>
            </w:pPr>
            <w:r>
              <w:t>Enterprise+</w:t>
            </w:r>
          </w:p>
        </w:tc>
      </w:tr>
      <w:tr w:rsidR="00F94D98" w:rsidTr="00F94D98">
        <w:tc>
          <w:tcPr>
            <w:tcW w:w="1755" w:type="dxa"/>
          </w:tcPr>
          <w:p w:rsidR="00F94D98" w:rsidRDefault="00F94D98" w:rsidP="00F94D98">
            <w:pPr>
              <w:pStyle w:val="Zakladny"/>
              <w:ind w:firstLine="0"/>
            </w:pPr>
            <w:r>
              <w:t>10 objektov</w:t>
            </w:r>
          </w:p>
        </w:tc>
        <w:tc>
          <w:tcPr>
            <w:tcW w:w="1755" w:type="dxa"/>
          </w:tcPr>
          <w:p w:rsidR="00F94D98" w:rsidRDefault="00F94D98" w:rsidP="00F94D98">
            <w:pPr>
              <w:pStyle w:val="Zakladny"/>
              <w:ind w:firstLine="0"/>
            </w:pPr>
            <w:r>
              <w:t>500 objektov</w:t>
            </w:r>
          </w:p>
        </w:tc>
        <w:tc>
          <w:tcPr>
            <w:tcW w:w="1755" w:type="dxa"/>
          </w:tcPr>
          <w:p w:rsidR="00F94D98" w:rsidRDefault="00F94D98" w:rsidP="00F94D98">
            <w:pPr>
              <w:pStyle w:val="Zakladny"/>
              <w:ind w:firstLine="0"/>
            </w:pPr>
            <w:r>
              <w:t>2000 objektov</w:t>
            </w:r>
          </w:p>
        </w:tc>
        <w:tc>
          <w:tcPr>
            <w:tcW w:w="1756" w:type="dxa"/>
          </w:tcPr>
          <w:p w:rsidR="00F94D98" w:rsidRDefault="00F94D98" w:rsidP="00F94D98">
            <w:pPr>
              <w:pStyle w:val="Zakladny"/>
              <w:ind w:firstLine="0"/>
            </w:pPr>
            <w:r>
              <w:t>Bez limitu</w:t>
            </w:r>
          </w:p>
        </w:tc>
        <w:tc>
          <w:tcPr>
            <w:tcW w:w="1756" w:type="dxa"/>
          </w:tcPr>
          <w:p w:rsidR="00F94D98" w:rsidRDefault="00F94D98" w:rsidP="00F94D98">
            <w:pPr>
              <w:pStyle w:val="Zakladny"/>
              <w:ind w:firstLine="0"/>
            </w:pPr>
            <w:r>
              <w:t>Bez limitu</w:t>
            </w:r>
          </w:p>
        </w:tc>
      </w:tr>
      <w:tr w:rsidR="00F94D98" w:rsidTr="00F94D98">
        <w:tc>
          <w:tcPr>
            <w:tcW w:w="1755" w:type="dxa"/>
          </w:tcPr>
          <w:p w:rsidR="00F94D98" w:rsidRDefault="00F94D98" w:rsidP="00F94D98">
            <w:pPr>
              <w:pStyle w:val="Zakladny"/>
              <w:ind w:firstLine="0"/>
            </w:pPr>
            <w:r>
              <w:t>Licencia pre 1 aplikáciu</w:t>
            </w:r>
          </w:p>
        </w:tc>
        <w:tc>
          <w:tcPr>
            <w:tcW w:w="1755" w:type="dxa"/>
          </w:tcPr>
          <w:p w:rsidR="00F94D98" w:rsidRDefault="00F94D98" w:rsidP="00F94D98">
            <w:pPr>
              <w:pStyle w:val="Zakladny"/>
              <w:ind w:firstLine="0"/>
            </w:pPr>
            <w:r>
              <w:t>Bez obmedzenia</w:t>
            </w:r>
          </w:p>
        </w:tc>
        <w:tc>
          <w:tcPr>
            <w:tcW w:w="1755" w:type="dxa"/>
          </w:tcPr>
          <w:p w:rsidR="00F94D98" w:rsidRDefault="00F94D98" w:rsidP="00F94D98">
            <w:pPr>
              <w:pStyle w:val="Zakladny"/>
              <w:ind w:firstLine="0"/>
            </w:pPr>
            <w:r>
              <w:t>Bez obmedzenia</w:t>
            </w:r>
          </w:p>
        </w:tc>
        <w:tc>
          <w:tcPr>
            <w:tcW w:w="1756" w:type="dxa"/>
          </w:tcPr>
          <w:p w:rsidR="00F94D98" w:rsidRDefault="00F94D98" w:rsidP="00F94D98">
            <w:pPr>
              <w:pStyle w:val="Zakladny"/>
              <w:ind w:firstLine="0"/>
            </w:pPr>
            <w:r>
              <w:t>Bez obmedzenia</w:t>
            </w:r>
          </w:p>
        </w:tc>
        <w:tc>
          <w:tcPr>
            <w:tcW w:w="1756" w:type="dxa"/>
          </w:tcPr>
          <w:p w:rsidR="00F94D98" w:rsidRDefault="00F94D98" w:rsidP="00F94D98">
            <w:pPr>
              <w:pStyle w:val="Zakladny"/>
              <w:ind w:firstLine="0"/>
            </w:pPr>
            <w:r>
              <w:t>Bez obmedzenia</w:t>
            </w:r>
          </w:p>
        </w:tc>
      </w:tr>
      <w:tr w:rsidR="00F94D98" w:rsidTr="00F94D98">
        <w:tc>
          <w:tcPr>
            <w:tcW w:w="1755" w:type="dxa"/>
          </w:tcPr>
          <w:p w:rsidR="00F94D98" w:rsidRDefault="00F94D98" w:rsidP="00F94D98">
            <w:pPr>
              <w:pStyle w:val="Zakladny"/>
              <w:ind w:firstLine="0"/>
            </w:pPr>
            <w:r>
              <w:t>Vodoznak</w:t>
            </w:r>
          </w:p>
        </w:tc>
        <w:tc>
          <w:tcPr>
            <w:tcW w:w="1755" w:type="dxa"/>
          </w:tcPr>
          <w:p w:rsidR="00F94D98" w:rsidRDefault="00F94D98" w:rsidP="00F94D98">
            <w:pPr>
              <w:pStyle w:val="Zakladny"/>
              <w:ind w:firstLine="0"/>
            </w:pPr>
            <w:r>
              <w:t>Bez vodoznaku</w:t>
            </w:r>
          </w:p>
        </w:tc>
        <w:tc>
          <w:tcPr>
            <w:tcW w:w="1755" w:type="dxa"/>
          </w:tcPr>
          <w:p w:rsidR="00F94D98" w:rsidRDefault="00F94D98" w:rsidP="00F94D98">
            <w:pPr>
              <w:pStyle w:val="Zakladny"/>
              <w:ind w:firstLine="0"/>
            </w:pPr>
            <w:r>
              <w:t>Bez vodoznaku</w:t>
            </w:r>
          </w:p>
        </w:tc>
        <w:tc>
          <w:tcPr>
            <w:tcW w:w="1756" w:type="dxa"/>
          </w:tcPr>
          <w:p w:rsidR="00F94D98" w:rsidRDefault="00F94D98" w:rsidP="00F94D98">
            <w:pPr>
              <w:pStyle w:val="Zakladny"/>
              <w:ind w:firstLine="0"/>
            </w:pPr>
            <w:r>
              <w:t>Bez vodoznaku</w:t>
            </w:r>
          </w:p>
        </w:tc>
        <w:tc>
          <w:tcPr>
            <w:tcW w:w="1756" w:type="dxa"/>
          </w:tcPr>
          <w:p w:rsidR="00F94D98" w:rsidRDefault="00F94D98" w:rsidP="00F94D98">
            <w:pPr>
              <w:pStyle w:val="Zakladny"/>
              <w:ind w:firstLine="0"/>
            </w:pPr>
            <w:r>
              <w:t>Bez vodoznaku</w:t>
            </w:r>
          </w:p>
        </w:tc>
      </w:tr>
      <w:tr w:rsidR="00F94D98" w:rsidTr="00F94D98">
        <w:tc>
          <w:tcPr>
            <w:tcW w:w="1755" w:type="dxa"/>
          </w:tcPr>
          <w:p w:rsidR="00F94D98" w:rsidRDefault="00F94D98" w:rsidP="00F94D98">
            <w:pPr>
              <w:pStyle w:val="Zakladny"/>
              <w:ind w:firstLine="0"/>
            </w:pPr>
            <w:r>
              <w:t>Zadarmo</w:t>
            </w:r>
          </w:p>
        </w:tc>
        <w:tc>
          <w:tcPr>
            <w:tcW w:w="1755" w:type="dxa"/>
          </w:tcPr>
          <w:p w:rsidR="00F94D98" w:rsidRPr="00200BFB" w:rsidRDefault="00F94D98" w:rsidP="00F94D98">
            <w:pPr>
              <w:pStyle w:val="Zakladny"/>
              <w:ind w:firstLine="0"/>
            </w:pPr>
            <w:r>
              <w:t>50</w:t>
            </w:r>
            <w:r>
              <w:rPr>
                <w:lang w:val="en-US"/>
              </w:rPr>
              <w:t xml:space="preserve">$ / </w:t>
            </w:r>
            <w:proofErr w:type="spellStart"/>
            <w:r>
              <w:rPr>
                <w:lang w:val="en-US"/>
              </w:rPr>
              <w:t>mesiac</w:t>
            </w:r>
            <w:proofErr w:type="spellEnd"/>
          </w:p>
        </w:tc>
        <w:tc>
          <w:tcPr>
            <w:tcW w:w="1755" w:type="dxa"/>
          </w:tcPr>
          <w:p w:rsidR="00F94D98" w:rsidRDefault="00F94D98" w:rsidP="00F94D98">
            <w:pPr>
              <w:pStyle w:val="Zakladny"/>
              <w:ind w:firstLine="0"/>
            </w:pPr>
            <w:r>
              <w:t>150</w:t>
            </w:r>
            <w:r>
              <w:rPr>
                <w:lang w:val="en-US"/>
              </w:rPr>
              <w:t xml:space="preserve">$ / </w:t>
            </w:r>
            <w:proofErr w:type="spellStart"/>
            <w:r>
              <w:rPr>
                <w:lang w:val="en-US"/>
              </w:rPr>
              <w:t>mesiac</w:t>
            </w:r>
            <w:proofErr w:type="spellEnd"/>
          </w:p>
        </w:tc>
        <w:tc>
          <w:tcPr>
            <w:tcW w:w="1756" w:type="dxa"/>
          </w:tcPr>
          <w:p w:rsidR="00F94D98" w:rsidRDefault="00F94D98" w:rsidP="00F94D98">
            <w:pPr>
              <w:pStyle w:val="Zakladny"/>
              <w:ind w:firstLine="0"/>
            </w:pPr>
            <w:r>
              <w:t>400</w:t>
            </w:r>
            <w:r>
              <w:rPr>
                <w:lang w:val="en-US"/>
              </w:rPr>
              <w:t xml:space="preserve">$ / </w:t>
            </w:r>
            <w:proofErr w:type="spellStart"/>
            <w:r>
              <w:rPr>
                <w:lang w:val="en-US"/>
              </w:rPr>
              <w:t>mesiac</w:t>
            </w:r>
            <w:proofErr w:type="spellEnd"/>
          </w:p>
        </w:tc>
        <w:tc>
          <w:tcPr>
            <w:tcW w:w="1756" w:type="dxa"/>
          </w:tcPr>
          <w:p w:rsidR="00F94D98" w:rsidRPr="00200BFB" w:rsidRDefault="00F94D98" w:rsidP="00F94D98">
            <w:pPr>
              <w:pStyle w:val="Zakladny"/>
              <w:keepNext/>
              <w:ind w:firstLine="0"/>
            </w:pPr>
            <w:r>
              <w:t>6500</w:t>
            </w:r>
            <w:r>
              <w:rPr>
                <w:lang w:val="en-US"/>
              </w:rPr>
              <w:t>$</w:t>
            </w:r>
            <w:r>
              <w:t xml:space="preserve"> / licencia pre jedného používateľa</w:t>
            </w:r>
          </w:p>
        </w:tc>
      </w:tr>
    </w:tbl>
    <w:p w:rsidR="00F94D98" w:rsidRPr="00F86DA8" w:rsidRDefault="00F94D98" w:rsidP="00F94D98">
      <w:pPr>
        <w:pStyle w:val="Popis"/>
      </w:pPr>
      <w:bookmarkStart w:id="44" w:name="_Toc481014464"/>
      <w:r>
        <w:t xml:space="preserve">Tabuľka </w:t>
      </w:r>
      <w:r w:rsidR="00895C54">
        <w:fldChar w:fldCharType="begin"/>
      </w:r>
      <w:r w:rsidR="00895C54">
        <w:instrText xml:space="preserve"> SEQ Tabuľka \* ARABIC </w:instrText>
      </w:r>
      <w:r w:rsidR="00895C54">
        <w:fldChar w:fldCharType="separate"/>
      </w:r>
      <w:r>
        <w:rPr>
          <w:noProof/>
        </w:rPr>
        <w:t>6</w:t>
      </w:r>
      <w:r w:rsidR="00895C54">
        <w:rPr>
          <w:noProof/>
        </w:rPr>
        <w:fldChar w:fldCharType="end"/>
      </w:r>
      <w:r>
        <w:t xml:space="preserve"> </w:t>
      </w:r>
      <w:r w:rsidRPr="00B85EB3">
        <w:t xml:space="preserve">Cenové skupiny pre knižnicu </w:t>
      </w:r>
      <w:proofErr w:type="spellStart"/>
      <w:r>
        <w:t>Maxst</w:t>
      </w:r>
      <w:proofErr w:type="spellEnd"/>
      <w:r>
        <w:t xml:space="preserve"> 3D</w:t>
      </w:r>
      <w:bookmarkEnd w:id="44"/>
    </w:p>
    <w:p w:rsidR="00F94D98" w:rsidRDefault="00F94D98" w:rsidP="00F94D98">
      <w:pPr>
        <w:pStyle w:val="Nadpis3urovne"/>
      </w:pPr>
      <w:bookmarkStart w:id="45" w:name="_Toc481014389"/>
      <w:proofErr w:type="spellStart"/>
      <w:r>
        <w:t>Xzimg</w:t>
      </w:r>
      <w:bookmarkEnd w:id="45"/>
      <w:proofErr w:type="spellEnd"/>
    </w:p>
    <w:p w:rsidR="00F94D98" w:rsidRDefault="00F94D98" w:rsidP="00F94D98">
      <w:pPr>
        <w:pStyle w:val="Zakladny"/>
      </w:pPr>
      <w:proofErr w:type="spellStart"/>
      <w:r>
        <w:t>Xzimg</w:t>
      </w:r>
      <w:proofErr w:type="spellEnd"/>
      <w:r>
        <w:t xml:space="preserve"> poskytuje 3 produkty pre prácu s rozšírenou realitou.</w:t>
      </w:r>
    </w:p>
    <w:p w:rsidR="00F94D98" w:rsidRDefault="00F94D98" w:rsidP="00F94D98">
      <w:pPr>
        <w:pStyle w:val="Zakladny"/>
        <w:numPr>
          <w:ilvl w:val="0"/>
          <w:numId w:val="37"/>
        </w:numPr>
      </w:pPr>
      <w:r>
        <w:t>Aplikácia pre rozpoznávanie a sledovanie tvári</w:t>
      </w:r>
    </w:p>
    <w:p w:rsidR="00F94D98" w:rsidRDefault="00F94D98" w:rsidP="00F94D98">
      <w:pPr>
        <w:pStyle w:val="Zakladny"/>
        <w:numPr>
          <w:ilvl w:val="0"/>
          <w:numId w:val="37"/>
        </w:numPr>
      </w:pPr>
      <w:r>
        <w:t>Aplikácia pre rozpoznávanie a sledovanie obrázkov</w:t>
      </w:r>
    </w:p>
    <w:p w:rsidR="00F94D98" w:rsidRDefault="00F94D98" w:rsidP="00F94D98">
      <w:pPr>
        <w:pStyle w:val="Zakladny"/>
        <w:numPr>
          <w:ilvl w:val="0"/>
          <w:numId w:val="37"/>
        </w:numPr>
      </w:pPr>
      <w:r>
        <w:t xml:space="preserve">Aplikácia pre nahradzovanie tvári, alebo vytváranie </w:t>
      </w:r>
      <w:proofErr w:type="spellStart"/>
      <w:r>
        <w:t>make-pu</w:t>
      </w:r>
      <w:proofErr w:type="spellEnd"/>
      <w:r>
        <w:t xml:space="preserve"> a pod.</w:t>
      </w:r>
    </w:p>
    <w:p w:rsidR="00F94D98" w:rsidRDefault="00F94D98" w:rsidP="00F94D98">
      <w:pPr>
        <w:pStyle w:val="Zakladny"/>
      </w:pPr>
      <w:r>
        <w:t xml:space="preserve">Medzi podporované platformy patrí Android, </w:t>
      </w:r>
      <w:proofErr w:type="spellStart"/>
      <w:r>
        <w:t>iOS</w:t>
      </w:r>
      <w:proofErr w:type="spellEnd"/>
      <w:r>
        <w:t xml:space="preserve">, Windows a podpora je aj pre </w:t>
      </w:r>
      <w:proofErr w:type="spellStart"/>
      <w:r>
        <w:t>WebGL</w:t>
      </w:r>
      <w:proofErr w:type="spellEnd"/>
      <w:r>
        <w:t xml:space="preserve"> technológiu.</w:t>
      </w:r>
    </w:p>
    <w:p w:rsidR="00F94D98" w:rsidRDefault="00F94D98" w:rsidP="00F94D98">
      <w:pPr>
        <w:pStyle w:val="Zakladny"/>
      </w:pPr>
      <w:r>
        <w:t xml:space="preserve">Knižnica dovoľuje rozpoznávať jednoduché obrázky a čierno-biele značky. Vytvorenie databázy je čisto na lokálnej báze v editore </w:t>
      </w:r>
      <w:proofErr w:type="spellStart"/>
      <w:r>
        <w:t>Unity</w:t>
      </w:r>
      <w:proofErr w:type="spellEnd"/>
      <w:r>
        <w:t xml:space="preserve">. Verzia zadarmo je dostupná len pre demonštráciu. </w:t>
      </w:r>
    </w:p>
    <w:p w:rsidR="00F94D98" w:rsidRDefault="00F94D98" w:rsidP="00F94D98">
      <w:pPr>
        <w:pStyle w:val="Zakladny"/>
      </w:pPr>
      <w:r>
        <w:t>Cenové skupiny</w:t>
      </w:r>
    </w:p>
    <w:tbl>
      <w:tblPr>
        <w:tblStyle w:val="Mriekatabuky"/>
        <w:tblW w:w="0" w:type="auto"/>
        <w:tblLook w:val="04A0" w:firstRow="1" w:lastRow="0" w:firstColumn="1" w:lastColumn="0" w:noHBand="0" w:noVBand="1"/>
      </w:tblPr>
      <w:tblGrid>
        <w:gridCol w:w="4388"/>
        <w:gridCol w:w="4389"/>
      </w:tblGrid>
      <w:tr w:rsidR="00F94D98" w:rsidTr="00F94D98">
        <w:tc>
          <w:tcPr>
            <w:tcW w:w="4388" w:type="dxa"/>
          </w:tcPr>
          <w:p w:rsidR="00F94D98" w:rsidRDefault="00F94D98" w:rsidP="00F94D98">
            <w:pPr>
              <w:pStyle w:val="Zakladny"/>
              <w:ind w:firstLine="0"/>
            </w:pPr>
            <w:proofErr w:type="spellStart"/>
            <w:r>
              <w:lastRenderedPageBreak/>
              <w:t>Development</w:t>
            </w:r>
            <w:proofErr w:type="spellEnd"/>
          </w:p>
        </w:tc>
        <w:tc>
          <w:tcPr>
            <w:tcW w:w="4389" w:type="dxa"/>
          </w:tcPr>
          <w:p w:rsidR="00F94D98" w:rsidRDefault="00F94D98" w:rsidP="00F94D98">
            <w:pPr>
              <w:pStyle w:val="Zakladny"/>
              <w:ind w:firstLine="0"/>
            </w:pPr>
            <w:r>
              <w:t>Professional</w:t>
            </w:r>
          </w:p>
        </w:tc>
      </w:tr>
      <w:tr w:rsidR="00F94D98" w:rsidTr="00F94D98">
        <w:tc>
          <w:tcPr>
            <w:tcW w:w="4388" w:type="dxa"/>
          </w:tcPr>
          <w:p w:rsidR="00F94D98" w:rsidRDefault="00F94D98" w:rsidP="00F94D98">
            <w:pPr>
              <w:pStyle w:val="Zakladny"/>
              <w:ind w:firstLine="0"/>
            </w:pPr>
            <w:r>
              <w:t>Bez licencie pre aplikáciu</w:t>
            </w:r>
          </w:p>
        </w:tc>
        <w:tc>
          <w:tcPr>
            <w:tcW w:w="4389" w:type="dxa"/>
          </w:tcPr>
          <w:p w:rsidR="00F94D98" w:rsidRDefault="00F94D98" w:rsidP="00F94D98">
            <w:pPr>
              <w:pStyle w:val="Zakladny"/>
              <w:ind w:firstLine="0"/>
            </w:pPr>
            <w:r>
              <w:t>Bez obmedzenia</w:t>
            </w:r>
          </w:p>
        </w:tc>
      </w:tr>
      <w:tr w:rsidR="00F94D98" w:rsidTr="00F94D98">
        <w:tc>
          <w:tcPr>
            <w:tcW w:w="4388" w:type="dxa"/>
          </w:tcPr>
          <w:p w:rsidR="00F94D98" w:rsidRDefault="00F94D98" w:rsidP="00F94D98">
            <w:pPr>
              <w:pStyle w:val="Zakladny"/>
              <w:ind w:firstLine="0"/>
            </w:pPr>
            <w:r>
              <w:t>Vodoznak</w:t>
            </w:r>
          </w:p>
        </w:tc>
        <w:tc>
          <w:tcPr>
            <w:tcW w:w="4389" w:type="dxa"/>
          </w:tcPr>
          <w:p w:rsidR="00F94D98" w:rsidRDefault="00F94D98" w:rsidP="00F94D98">
            <w:pPr>
              <w:pStyle w:val="Zakladny"/>
              <w:ind w:firstLine="0"/>
            </w:pPr>
            <w:r>
              <w:t>Bez vodoznaku</w:t>
            </w:r>
          </w:p>
        </w:tc>
      </w:tr>
      <w:tr w:rsidR="00F94D98" w:rsidTr="00F94D98">
        <w:tc>
          <w:tcPr>
            <w:tcW w:w="4388" w:type="dxa"/>
          </w:tcPr>
          <w:p w:rsidR="00F94D98" w:rsidRDefault="00F94D98" w:rsidP="00F94D98">
            <w:pPr>
              <w:pStyle w:val="Zakladny"/>
              <w:ind w:firstLine="0"/>
            </w:pPr>
            <w:r>
              <w:t xml:space="preserve">Zadarmo </w:t>
            </w:r>
          </w:p>
        </w:tc>
        <w:tc>
          <w:tcPr>
            <w:tcW w:w="4389" w:type="dxa"/>
          </w:tcPr>
          <w:p w:rsidR="00F94D98" w:rsidRPr="00200BFB" w:rsidRDefault="00F94D98" w:rsidP="00F94D98">
            <w:pPr>
              <w:pStyle w:val="Zakladny"/>
              <w:keepNext/>
              <w:ind w:firstLine="0"/>
            </w:pPr>
            <w:r>
              <w:t>1600€ / jedna licencia pre používateľa</w:t>
            </w:r>
          </w:p>
        </w:tc>
      </w:tr>
    </w:tbl>
    <w:p w:rsidR="00F94D98" w:rsidRPr="00F86DA8" w:rsidRDefault="00F94D98" w:rsidP="00F94D98">
      <w:pPr>
        <w:pStyle w:val="Popis"/>
      </w:pPr>
      <w:bookmarkStart w:id="46" w:name="_Toc481014465"/>
      <w:r>
        <w:t xml:space="preserve">Tabuľka </w:t>
      </w:r>
      <w:r w:rsidR="00895C54">
        <w:fldChar w:fldCharType="begin"/>
      </w:r>
      <w:r w:rsidR="00895C54">
        <w:instrText xml:space="preserve"> SEQ Tabuľka \* ARABIC </w:instrText>
      </w:r>
      <w:r w:rsidR="00895C54">
        <w:fldChar w:fldCharType="separate"/>
      </w:r>
      <w:r>
        <w:rPr>
          <w:noProof/>
        </w:rPr>
        <w:t>7</w:t>
      </w:r>
      <w:r w:rsidR="00895C54">
        <w:rPr>
          <w:noProof/>
        </w:rPr>
        <w:fldChar w:fldCharType="end"/>
      </w:r>
      <w:r>
        <w:t xml:space="preserve"> </w:t>
      </w:r>
      <w:r w:rsidRPr="00A17EB0">
        <w:t xml:space="preserve">Cenové skupiny pre knižnicu </w:t>
      </w:r>
      <w:proofErr w:type="spellStart"/>
      <w:r>
        <w:t>Xzimg</w:t>
      </w:r>
      <w:bookmarkEnd w:id="46"/>
      <w:proofErr w:type="spellEnd"/>
    </w:p>
    <w:p w:rsidR="00F94D98" w:rsidRDefault="00F94D98" w:rsidP="00F94D98">
      <w:pPr>
        <w:pStyle w:val="Nadpis3urovne"/>
      </w:pPr>
      <w:bookmarkStart w:id="47" w:name="_Toc481014390"/>
      <w:proofErr w:type="spellStart"/>
      <w:r>
        <w:t>NyARToolkit</w:t>
      </w:r>
      <w:bookmarkEnd w:id="47"/>
      <w:proofErr w:type="spellEnd"/>
    </w:p>
    <w:p w:rsidR="00F94D98" w:rsidRDefault="00F94D98" w:rsidP="00F94D98">
      <w:pPr>
        <w:pStyle w:val="Zakladny"/>
      </w:pPr>
      <w:proofErr w:type="spellStart"/>
      <w:r>
        <w:t>NyARToolkit</w:t>
      </w:r>
      <w:proofErr w:type="spellEnd"/>
      <w:r>
        <w:t xml:space="preserve"> je ako už z názvu napovedá, založená na knižnici </w:t>
      </w:r>
      <w:proofErr w:type="spellStart"/>
      <w:r>
        <w:t>ARToolkit</w:t>
      </w:r>
      <w:proofErr w:type="spellEnd"/>
      <w:r>
        <w:t>. Medzi podporované platformy patrí Android a </w:t>
      </w:r>
      <w:proofErr w:type="spellStart"/>
      <w:r>
        <w:t>iOS</w:t>
      </w:r>
      <w:proofErr w:type="spellEnd"/>
      <w:r>
        <w:t>.</w:t>
      </w:r>
    </w:p>
    <w:p w:rsidR="00F94D98" w:rsidRPr="001C1A6D" w:rsidRDefault="00F94D98" w:rsidP="00F94D98">
      <w:pPr>
        <w:pStyle w:val="Zakladny"/>
      </w:pPr>
      <w:r>
        <w:t xml:space="preserve">V súčasnosti slúži len na identifikáciu a sledovanie obrázkov. Je to vlastne zjednodušená verzia </w:t>
      </w:r>
      <w:proofErr w:type="spellStart"/>
      <w:r>
        <w:t>ARToolkit</w:t>
      </w:r>
      <w:proofErr w:type="spellEnd"/>
      <w:r>
        <w:t>, ktorá používa rovnaký webový nástroj pre vytváranie databázy. Knižnica sa ľahko integruje, avšak nevýhodou je chýbajúci anglický jazyk.</w:t>
      </w:r>
    </w:p>
    <w:p w:rsidR="00F94D98" w:rsidRDefault="00F94D98" w:rsidP="00F94D98">
      <w:pPr>
        <w:pStyle w:val="Nadpis3urovne"/>
      </w:pPr>
      <w:bookmarkStart w:id="48" w:name="_Toc481014391"/>
      <w:r>
        <w:t>Porovnanie riešení</w:t>
      </w:r>
      <w:bookmarkEnd w:id="48"/>
    </w:p>
    <w:tbl>
      <w:tblPr>
        <w:tblStyle w:val="Mriekatabuky"/>
        <w:tblW w:w="9013" w:type="dxa"/>
        <w:tblLook w:val="04A0" w:firstRow="1" w:lastRow="0" w:firstColumn="1" w:lastColumn="0" w:noHBand="0" w:noVBand="1"/>
      </w:tblPr>
      <w:tblGrid>
        <w:gridCol w:w="1520"/>
        <w:gridCol w:w="896"/>
        <w:gridCol w:w="816"/>
        <w:gridCol w:w="926"/>
        <w:gridCol w:w="1141"/>
        <w:gridCol w:w="819"/>
        <w:gridCol w:w="853"/>
        <w:gridCol w:w="825"/>
        <w:gridCol w:w="1217"/>
      </w:tblGrid>
      <w:tr w:rsidR="00F94D98" w:rsidRPr="00E71B63" w:rsidTr="00F94D98">
        <w:tc>
          <w:tcPr>
            <w:tcW w:w="1556" w:type="dxa"/>
          </w:tcPr>
          <w:p w:rsidR="00F94D98" w:rsidRPr="00E71B63" w:rsidRDefault="00F94D98" w:rsidP="00F94D98">
            <w:pPr>
              <w:pStyle w:val="Zakladny"/>
              <w:ind w:firstLine="0"/>
              <w:rPr>
                <w:sz w:val="18"/>
              </w:rPr>
            </w:pPr>
          </w:p>
        </w:tc>
        <w:tc>
          <w:tcPr>
            <w:tcW w:w="913" w:type="dxa"/>
          </w:tcPr>
          <w:p w:rsidR="00F94D98" w:rsidRPr="00E71B63" w:rsidRDefault="00F94D98" w:rsidP="00F94D98">
            <w:pPr>
              <w:pStyle w:val="Zakladny"/>
              <w:ind w:firstLine="0"/>
              <w:rPr>
                <w:sz w:val="18"/>
              </w:rPr>
            </w:pPr>
            <w:r w:rsidRPr="00E71B63">
              <w:rPr>
                <w:sz w:val="18"/>
              </w:rPr>
              <w:t>Vuforia</w:t>
            </w:r>
          </w:p>
        </w:tc>
        <w:tc>
          <w:tcPr>
            <w:tcW w:w="816" w:type="dxa"/>
          </w:tcPr>
          <w:p w:rsidR="00F94D98" w:rsidRPr="00E71B63" w:rsidRDefault="00F94D98" w:rsidP="00F94D98">
            <w:pPr>
              <w:pStyle w:val="Zakladny"/>
              <w:ind w:firstLine="0"/>
              <w:rPr>
                <w:sz w:val="18"/>
              </w:rPr>
            </w:pPr>
            <w:proofErr w:type="spellStart"/>
            <w:r w:rsidRPr="00E71B63">
              <w:rPr>
                <w:sz w:val="18"/>
              </w:rPr>
              <w:t>EasyAR</w:t>
            </w:r>
            <w:proofErr w:type="spellEnd"/>
          </w:p>
        </w:tc>
        <w:tc>
          <w:tcPr>
            <w:tcW w:w="931" w:type="dxa"/>
          </w:tcPr>
          <w:p w:rsidR="00F94D98" w:rsidRPr="00E71B63" w:rsidRDefault="00F94D98" w:rsidP="00F94D98">
            <w:pPr>
              <w:pStyle w:val="Zakladny"/>
              <w:ind w:firstLine="0"/>
              <w:rPr>
                <w:sz w:val="18"/>
              </w:rPr>
            </w:pPr>
            <w:proofErr w:type="spellStart"/>
            <w:r w:rsidRPr="00E71B63">
              <w:rPr>
                <w:sz w:val="18"/>
              </w:rPr>
              <w:t>Wikitude</w:t>
            </w:r>
            <w:proofErr w:type="spellEnd"/>
          </w:p>
        </w:tc>
        <w:tc>
          <w:tcPr>
            <w:tcW w:w="1037" w:type="dxa"/>
          </w:tcPr>
          <w:p w:rsidR="00F94D98" w:rsidRPr="00E71B63" w:rsidRDefault="00F94D98" w:rsidP="00F94D98">
            <w:pPr>
              <w:pStyle w:val="Zakladny"/>
              <w:ind w:firstLine="0"/>
              <w:rPr>
                <w:sz w:val="18"/>
              </w:rPr>
            </w:pPr>
            <w:proofErr w:type="spellStart"/>
            <w:r w:rsidRPr="00E71B63">
              <w:rPr>
                <w:sz w:val="18"/>
              </w:rPr>
              <w:t>ARToolKit</w:t>
            </w:r>
            <w:proofErr w:type="spellEnd"/>
          </w:p>
        </w:tc>
        <w:tc>
          <w:tcPr>
            <w:tcW w:w="836" w:type="dxa"/>
          </w:tcPr>
          <w:p w:rsidR="00F94D98" w:rsidRPr="00E71B63" w:rsidRDefault="00F94D98" w:rsidP="00F94D98">
            <w:pPr>
              <w:pStyle w:val="Zakladny"/>
              <w:ind w:firstLine="0"/>
              <w:rPr>
                <w:sz w:val="18"/>
              </w:rPr>
            </w:pPr>
            <w:proofErr w:type="spellStart"/>
            <w:r w:rsidRPr="00E71B63">
              <w:rPr>
                <w:sz w:val="18"/>
              </w:rPr>
              <w:t>Kudan</w:t>
            </w:r>
            <w:proofErr w:type="spellEnd"/>
          </w:p>
        </w:tc>
        <w:tc>
          <w:tcPr>
            <w:tcW w:w="866" w:type="dxa"/>
          </w:tcPr>
          <w:p w:rsidR="00F94D98" w:rsidRPr="00E71B63" w:rsidRDefault="00F94D98" w:rsidP="00F94D98">
            <w:pPr>
              <w:pStyle w:val="Zakladny"/>
              <w:ind w:firstLine="0"/>
              <w:rPr>
                <w:sz w:val="18"/>
              </w:rPr>
            </w:pPr>
            <w:proofErr w:type="spellStart"/>
            <w:r w:rsidRPr="00E71B63">
              <w:rPr>
                <w:sz w:val="18"/>
              </w:rPr>
              <w:t>MaxST</w:t>
            </w:r>
            <w:proofErr w:type="spellEnd"/>
          </w:p>
        </w:tc>
        <w:tc>
          <w:tcPr>
            <w:tcW w:w="841" w:type="dxa"/>
          </w:tcPr>
          <w:p w:rsidR="00F94D98" w:rsidRPr="00E71B63" w:rsidRDefault="00F94D98" w:rsidP="00F94D98">
            <w:pPr>
              <w:pStyle w:val="Zakladny"/>
              <w:ind w:firstLine="0"/>
              <w:rPr>
                <w:sz w:val="18"/>
              </w:rPr>
            </w:pPr>
            <w:proofErr w:type="spellStart"/>
            <w:r w:rsidRPr="00E71B63">
              <w:rPr>
                <w:sz w:val="18"/>
              </w:rPr>
              <w:t>Xzimg</w:t>
            </w:r>
            <w:proofErr w:type="spellEnd"/>
          </w:p>
        </w:tc>
        <w:tc>
          <w:tcPr>
            <w:tcW w:w="1217" w:type="dxa"/>
          </w:tcPr>
          <w:p w:rsidR="00F94D98" w:rsidRPr="00E71B63" w:rsidRDefault="00F94D98" w:rsidP="00F94D98">
            <w:pPr>
              <w:pStyle w:val="Zakladny"/>
              <w:ind w:firstLine="0"/>
              <w:rPr>
                <w:sz w:val="18"/>
              </w:rPr>
            </w:pPr>
            <w:proofErr w:type="spellStart"/>
            <w:r w:rsidRPr="00E71B63">
              <w:rPr>
                <w:sz w:val="18"/>
              </w:rPr>
              <w:t>NyARToolkit</w:t>
            </w:r>
            <w:proofErr w:type="spellEnd"/>
          </w:p>
        </w:tc>
      </w:tr>
      <w:tr w:rsidR="00F94D98" w:rsidRPr="00E71B63" w:rsidTr="00F94D98">
        <w:tc>
          <w:tcPr>
            <w:tcW w:w="1556" w:type="dxa"/>
          </w:tcPr>
          <w:p w:rsidR="00F94D98" w:rsidRPr="00E71B63" w:rsidRDefault="00F94D98" w:rsidP="00F94D98">
            <w:pPr>
              <w:pStyle w:val="Zakladny"/>
              <w:ind w:firstLine="0"/>
              <w:jc w:val="left"/>
              <w:rPr>
                <w:sz w:val="18"/>
              </w:rPr>
            </w:pPr>
            <w:r w:rsidRPr="00E71B63">
              <w:rPr>
                <w:sz w:val="18"/>
              </w:rPr>
              <w:t xml:space="preserve">Max. vzdialenosť </w:t>
            </w:r>
            <w:r>
              <w:rPr>
                <w:sz w:val="18"/>
              </w:rPr>
              <w:t>skenovanie / sledovanie (m)</w:t>
            </w:r>
          </w:p>
        </w:tc>
        <w:tc>
          <w:tcPr>
            <w:tcW w:w="913" w:type="dxa"/>
          </w:tcPr>
          <w:p w:rsidR="00F94D98" w:rsidRPr="00E71B63" w:rsidRDefault="00F94D98" w:rsidP="00F94D98">
            <w:pPr>
              <w:pStyle w:val="Zakladny"/>
              <w:ind w:firstLine="0"/>
              <w:rPr>
                <w:sz w:val="18"/>
              </w:rPr>
            </w:pPr>
            <w:r>
              <w:rPr>
                <w:sz w:val="18"/>
              </w:rPr>
              <w:t>1.2 / 3.7</w:t>
            </w:r>
          </w:p>
        </w:tc>
        <w:tc>
          <w:tcPr>
            <w:tcW w:w="816" w:type="dxa"/>
          </w:tcPr>
          <w:p w:rsidR="00F94D98" w:rsidRPr="000B56DA" w:rsidRDefault="00F94D98" w:rsidP="00F94D98">
            <w:pPr>
              <w:pStyle w:val="Zakladny"/>
              <w:ind w:firstLine="0"/>
              <w:rPr>
                <w:sz w:val="18"/>
                <w:lang w:val="en-US"/>
              </w:rPr>
            </w:pPr>
            <w:r>
              <w:rPr>
                <w:sz w:val="18"/>
              </w:rPr>
              <w:t>0.9</w:t>
            </w:r>
            <w:r>
              <w:rPr>
                <w:sz w:val="18"/>
                <w:lang w:val="en-US"/>
              </w:rPr>
              <w:t xml:space="preserve"> / 2.7</w:t>
            </w:r>
          </w:p>
        </w:tc>
        <w:tc>
          <w:tcPr>
            <w:tcW w:w="931" w:type="dxa"/>
          </w:tcPr>
          <w:p w:rsidR="00F94D98" w:rsidRPr="00E71B63" w:rsidRDefault="00F94D98" w:rsidP="00F94D98">
            <w:pPr>
              <w:pStyle w:val="Zakladny"/>
              <w:ind w:firstLine="0"/>
              <w:rPr>
                <w:sz w:val="18"/>
              </w:rPr>
            </w:pPr>
            <w:r>
              <w:rPr>
                <w:sz w:val="18"/>
              </w:rPr>
              <w:t>0.8 / 3</w:t>
            </w:r>
          </w:p>
        </w:tc>
        <w:tc>
          <w:tcPr>
            <w:tcW w:w="1037" w:type="dxa"/>
          </w:tcPr>
          <w:p w:rsidR="00F94D98" w:rsidRPr="00E71B63" w:rsidRDefault="00F94D98" w:rsidP="00F94D98">
            <w:pPr>
              <w:pStyle w:val="Zakladny"/>
              <w:ind w:firstLine="0"/>
              <w:rPr>
                <w:sz w:val="18"/>
              </w:rPr>
            </w:pPr>
            <w:r>
              <w:rPr>
                <w:sz w:val="18"/>
              </w:rPr>
              <w:t>3 / 3</w:t>
            </w:r>
          </w:p>
        </w:tc>
        <w:tc>
          <w:tcPr>
            <w:tcW w:w="836" w:type="dxa"/>
          </w:tcPr>
          <w:p w:rsidR="00F94D98" w:rsidRPr="00E71B63" w:rsidRDefault="00F94D98" w:rsidP="00F94D98">
            <w:pPr>
              <w:pStyle w:val="Zakladny"/>
              <w:ind w:firstLine="0"/>
              <w:rPr>
                <w:sz w:val="18"/>
              </w:rPr>
            </w:pPr>
            <w:r>
              <w:rPr>
                <w:sz w:val="18"/>
              </w:rPr>
              <w:t>0.8 / 3</w:t>
            </w:r>
          </w:p>
        </w:tc>
        <w:tc>
          <w:tcPr>
            <w:tcW w:w="866" w:type="dxa"/>
          </w:tcPr>
          <w:p w:rsidR="00F94D98" w:rsidRPr="00E71B63" w:rsidRDefault="00F94D98" w:rsidP="00F94D98">
            <w:pPr>
              <w:pStyle w:val="Zakladny"/>
              <w:ind w:firstLine="0"/>
              <w:rPr>
                <w:sz w:val="18"/>
              </w:rPr>
            </w:pPr>
            <w:r>
              <w:rPr>
                <w:sz w:val="18"/>
              </w:rPr>
              <w:t>0.5 / 0.9</w:t>
            </w:r>
          </w:p>
        </w:tc>
        <w:tc>
          <w:tcPr>
            <w:tcW w:w="841" w:type="dxa"/>
          </w:tcPr>
          <w:p w:rsidR="00F94D98" w:rsidRPr="00E71B63" w:rsidRDefault="00F94D98" w:rsidP="00F94D98">
            <w:pPr>
              <w:pStyle w:val="Zakladny"/>
              <w:ind w:firstLine="0"/>
              <w:rPr>
                <w:sz w:val="18"/>
              </w:rPr>
            </w:pPr>
            <w:r>
              <w:rPr>
                <w:sz w:val="18"/>
              </w:rPr>
              <w:t>0.7 / 5</w:t>
            </w:r>
          </w:p>
        </w:tc>
        <w:tc>
          <w:tcPr>
            <w:tcW w:w="1217" w:type="dxa"/>
          </w:tcPr>
          <w:p w:rsidR="00F94D98" w:rsidRPr="00E71B63" w:rsidRDefault="00F94D98" w:rsidP="00F94D98">
            <w:pPr>
              <w:pStyle w:val="Zakladny"/>
              <w:ind w:firstLine="0"/>
              <w:rPr>
                <w:sz w:val="18"/>
              </w:rPr>
            </w:pPr>
            <w:r>
              <w:rPr>
                <w:sz w:val="18"/>
              </w:rPr>
              <w:t>0.7 / 1</w:t>
            </w:r>
          </w:p>
        </w:tc>
      </w:tr>
      <w:tr w:rsidR="00F94D98" w:rsidRPr="00E71B63" w:rsidTr="00F94D98">
        <w:tc>
          <w:tcPr>
            <w:tcW w:w="1556" w:type="dxa"/>
          </w:tcPr>
          <w:p w:rsidR="00F94D98" w:rsidRPr="00E71B63" w:rsidRDefault="00F94D98" w:rsidP="00F94D98">
            <w:pPr>
              <w:pStyle w:val="Zakladny"/>
              <w:ind w:firstLine="0"/>
              <w:jc w:val="left"/>
              <w:rPr>
                <w:sz w:val="18"/>
              </w:rPr>
            </w:pPr>
            <w:r>
              <w:rPr>
                <w:sz w:val="18"/>
              </w:rPr>
              <w:t>Stabilita pri rozpoznávaní statického objektu</w:t>
            </w:r>
          </w:p>
        </w:tc>
        <w:tc>
          <w:tcPr>
            <w:tcW w:w="913" w:type="dxa"/>
          </w:tcPr>
          <w:p w:rsidR="00F94D98" w:rsidRPr="000B56DA" w:rsidRDefault="00F94D98" w:rsidP="00F94D98">
            <w:pPr>
              <w:pStyle w:val="Zakladny"/>
              <w:ind w:firstLine="0"/>
              <w:rPr>
                <w:sz w:val="18"/>
                <w:lang w:val="en-US"/>
              </w:rPr>
            </w:pPr>
            <w:r>
              <w:rPr>
                <w:sz w:val="18"/>
                <w:lang w:val="en-US"/>
              </w:rPr>
              <w:t>10</w:t>
            </w:r>
          </w:p>
        </w:tc>
        <w:tc>
          <w:tcPr>
            <w:tcW w:w="816" w:type="dxa"/>
          </w:tcPr>
          <w:p w:rsidR="00F94D98" w:rsidRDefault="00F94D98" w:rsidP="00F94D98">
            <w:pPr>
              <w:pStyle w:val="Zakladny"/>
              <w:ind w:firstLine="0"/>
              <w:rPr>
                <w:sz w:val="18"/>
              </w:rPr>
            </w:pPr>
            <w:r>
              <w:rPr>
                <w:sz w:val="18"/>
              </w:rPr>
              <w:t>7</w:t>
            </w:r>
          </w:p>
        </w:tc>
        <w:tc>
          <w:tcPr>
            <w:tcW w:w="931" w:type="dxa"/>
          </w:tcPr>
          <w:p w:rsidR="00F94D98" w:rsidRDefault="00F94D98" w:rsidP="00F94D98">
            <w:pPr>
              <w:pStyle w:val="Zakladny"/>
              <w:ind w:firstLine="0"/>
              <w:rPr>
                <w:sz w:val="18"/>
              </w:rPr>
            </w:pPr>
            <w:r>
              <w:rPr>
                <w:sz w:val="18"/>
              </w:rPr>
              <w:t>6</w:t>
            </w:r>
          </w:p>
        </w:tc>
        <w:tc>
          <w:tcPr>
            <w:tcW w:w="1037" w:type="dxa"/>
          </w:tcPr>
          <w:p w:rsidR="00F94D98" w:rsidRDefault="00F94D98" w:rsidP="00F94D98">
            <w:pPr>
              <w:pStyle w:val="Zakladny"/>
              <w:ind w:firstLine="0"/>
              <w:rPr>
                <w:sz w:val="18"/>
              </w:rPr>
            </w:pPr>
            <w:r>
              <w:rPr>
                <w:sz w:val="18"/>
              </w:rPr>
              <w:t>8</w:t>
            </w:r>
          </w:p>
        </w:tc>
        <w:tc>
          <w:tcPr>
            <w:tcW w:w="836" w:type="dxa"/>
          </w:tcPr>
          <w:p w:rsidR="00F94D98" w:rsidRDefault="00F94D98" w:rsidP="00F94D98">
            <w:pPr>
              <w:pStyle w:val="Zakladny"/>
              <w:ind w:firstLine="0"/>
              <w:rPr>
                <w:sz w:val="18"/>
              </w:rPr>
            </w:pPr>
            <w:r>
              <w:rPr>
                <w:sz w:val="18"/>
              </w:rPr>
              <w:t>10</w:t>
            </w:r>
          </w:p>
        </w:tc>
        <w:tc>
          <w:tcPr>
            <w:tcW w:w="866" w:type="dxa"/>
          </w:tcPr>
          <w:p w:rsidR="00F94D98" w:rsidRDefault="00F94D98" w:rsidP="00F94D98">
            <w:pPr>
              <w:pStyle w:val="Zakladny"/>
              <w:ind w:firstLine="0"/>
              <w:rPr>
                <w:sz w:val="18"/>
              </w:rPr>
            </w:pPr>
            <w:r>
              <w:rPr>
                <w:sz w:val="18"/>
              </w:rPr>
              <w:t>7</w:t>
            </w:r>
          </w:p>
        </w:tc>
        <w:tc>
          <w:tcPr>
            <w:tcW w:w="841" w:type="dxa"/>
          </w:tcPr>
          <w:p w:rsidR="00F94D98" w:rsidRDefault="00F94D98" w:rsidP="00F94D98">
            <w:pPr>
              <w:pStyle w:val="Zakladny"/>
              <w:ind w:firstLine="0"/>
              <w:rPr>
                <w:sz w:val="18"/>
              </w:rPr>
            </w:pPr>
            <w:r>
              <w:rPr>
                <w:sz w:val="18"/>
              </w:rPr>
              <w:t>8</w:t>
            </w:r>
          </w:p>
        </w:tc>
        <w:tc>
          <w:tcPr>
            <w:tcW w:w="1217" w:type="dxa"/>
          </w:tcPr>
          <w:p w:rsidR="00F94D98" w:rsidRDefault="00F94D98" w:rsidP="00F94D98">
            <w:pPr>
              <w:pStyle w:val="Zakladny"/>
              <w:ind w:firstLine="0"/>
              <w:rPr>
                <w:sz w:val="18"/>
              </w:rPr>
            </w:pPr>
            <w:r>
              <w:rPr>
                <w:sz w:val="18"/>
              </w:rPr>
              <w:t>5</w:t>
            </w:r>
          </w:p>
        </w:tc>
      </w:tr>
      <w:tr w:rsidR="00F94D98" w:rsidRPr="00E71B63" w:rsidTr="00F94D98">
        <w:tc>
          <w:tcPr>
            <w:tcW w:w="1556" w:type="dxa"/>
          </w:tcPr>
          <w:p w:rsidR="00F94D98" w:rsidRDefault="00F94D98" w:rsidP="00F94D98">
            <w:pPr>
              <w:pStyle w:val="Zakladny"/>
              <w:ind w:firstLine="0"/>
              <w:jc w:val="left"/>
              <w:rPr>
                <w:sz w:val="18"/>
              </w:rPr>
            </w:pPr>
            <w:r>
              <w:rPr>
                <w:sz w:val="18"/>
              </w:rPr>
              <w:t>Stabilita pri rozpoznávaní pohybujúceho objektu</w:t>
            </w:r>
          </w:p>
        </w:tc>
        <w:tc>
          <w:tcPr>
            <w:tcW w:w="913" w:type="dxa"/>
          </w:tcPr>
          <w:p w:rsidR="00F94D98" w:rsidRDefault="00F94D98" w:rsidP="00F94D98">
            <w:pPr>
              <w:pStyle w:val="Zakladny"/>
              <w:ind w:firstLine="0"/>
              <w:rPr>
                <w:sz w:val="18"/>
                <w:lang w:val="en-US"/>
              </w:rPr>
            </w:pPr>
            <w:r>
              <w:rPr>
                <w:sz w:val="18"/>
                <w:lang w:val="en-US"/>
              </w:rPr>
              <w:t>6</w:t>
            </w:r>
          </w:p>
        </w:tc>
        <w:tc>
          <w:tcPr>
            <w:tcW w:w="816" w:type="dxa"/>
          </w:tcPr>
          <w:p w:rsidR="00F94D98" w:rsidRDefault="00F94D98" w:rsidP="00F94D98">
            <w:pPr>
              <w:pStyle w:val="Zakladny"/>
              <w:ind w:firstLine="0"/>
              <w:rPr>
                <w:sz w:val="18"/>
              </w:rPr>
            </w:pPr>
            <w:r>
              <w:rPr>
                <w:sz w:val="18"/>
              </w:rPr>
              <w:t>3</w:t>
            </w:r>
          </w:p>
        </w:tc>
        <w:tc>
          <w:tcPr>
            <w:tcW w:w="931" w:type="dxa"/>
          </w:tcPr>
          <w:p w:rsidR="00F94D98" w:rsidRDefault="00F94D98" w:rsidP="00F94D98">
            <w:pPr>
              <w:pStyle w:val="Zakladny"/>
              <w:ind w:firstLine="0"/>
              <w:rPr>
                <w:sz w:val="18"/>
              </w:rPr>
            </w:pPr>
            <w:r>
              <w:rPr>
                <w:sz w:val="18"/>
              </w:rPr>
              <w:t>4</w:t>
            </w:r>
          </w:p>
        </w:tc>
        <w:tc>
          <w:tcPr>
            <w:tcW w:w="1037" w:type="dxa"/>
          </w:tcPr>
          <w:p w:rsidR="00F94D98" w:rsidRDefault="00F94D98" w:rsidP="00F94D98">
            <w:pPr>
              <w:pStyle w:val="Zakladny"/>
              <w:ind w:firstLine="0"/>
              <w:rPr>
                <w:sz w:val="18"/>
              </w:rPr>
            </w:pPr>
            <w:r>
              <w:rPr>
                <w:sz w:val="18"/>
              </w:rPr>
              <w:t>6</w:t>
            </w:r>
          </w:p>
        </w:tc>
        <w:tc>
          <w:tcPr>
            <w:tcW w:w="836" w:type="dxa"/>
          </w:tcPr>
          <w:p w:rsidR="00F94D98" w:rsidRDefault="00F94D98" w:rsidP="00F94D98">
            <w:pPr>
              <w:pStyle w:val="Zakladny"/>
              <w:ind w:firstLine="0"/>
              <w:rPr>
                <w:sz w:val="18"/>
              </w:rPr>
            </w:pPr>
            <w:r>
              <w:rPr>
                <w:sz w:val="18"/>
              </w:rPr>
              <w:t>6</w:t>
            </w:r>
          </w:p>
        </w:tc>
        <w:tc>
          <w:tcPr>
            <w:tcW w:w="866" w:type="dxa"/>
          </w:tcPr>
          <w:p w:rsidR="00F94D98" w:rsidRDefault="00F94D98" w:rsidP="00F94D98">
            <w:pPr>
              <w:pStyle w:val="Zakladny"/>
              <w:ind w:firstLine="0"/>
              <w:rPr>
                <w:sz w:val="18"/>
              </w:rPr>
            </w:pPr>
            <w:r>
              <w:rPr>
                <w:sz w:val="18"/>
              </w:rPr>
              <w:t>2</w:t>
            </w:r>
          </w:p>
        </w:tc>
        <w:tc>
          <w:tcPr>
            <w:tcW w:w="841" w:type="dxa"/>
          </w:tcPr>
          <w:p w:rsidR="00F94D98" w:rsidRDefault="00F94D98" w:rsidP="00F94D98">
            <w:pPr>
              <w:pStyle w:val="Zakladny"/>
              <w:ind w:firstLine="0"/>
              <w:rPr>
                <w:sz w:val="18"/>
              </w:rPr>
            </w:pPr>
            <w:r>
              <w:rPr>
                <w:sz w:val="18"/>
              </w:rPr>
              <w:t>7</w:t>
            </w:r>
          </w:p>
        </w:tc>
        <w:tc>
          <w:tcPr>
            <w:tcW w:w="1217" w:type="dxa"/>
          </w:tcPr>
          <w:p w:rsidR="00F94D98" w:rsidRDefault="00F94D98" w:rsidP="00F94D98">
            <w:pPr>
              <w:pStyle w:val="Zakladny"/>
              <w:ind w:firstLine="0"/>
              <w:rPr>
                <w:sz w:val="18"/>
              </w:rPr>
            </w:pPr>
            <w:r>
              <w:rPr>
                <w:sz w:val="18"/>
              </w:rPr>
              <w:t>3</w:t>
            </w:r>
          </w:p>
        </w:tc>
      </w:tr>
      <w:tr w:rsidR="00F94D98" w:rsidRPr="00E71B63" w:rsidTr="00F94D98">
        <w:tc>
          <w:tcPr>
            <w:tcW w:w="1556" w:type="dxa"/>
          </w:tcPr>
          <w:p w:rsidR="00F94D98" w:rsidRDefault="00F94D98" w:rsidP="00F94D98">
            <w:pPr>
              <w:pStyle w:val="Zakladny"/>
              <w:ind w:firstLine="0"/>
              <w:jc w:val="left"/>
              <w:rPr>
                <w:sz w:val="18"/>
              </w:rPr>
            </w:pPr>
            <w:r>
              <w:rPr>
                <w:sz w:val="18"/>
              </w:rPr>
              <w:t>Min. uhol kamery pri rozpoznávaní</w:t>
            </w:r>
          </w:p>
        </w:tc>
        <w:tc>
          <w:tcPr>
            <w:tcW w:w="913" w:type="dxa"/>
          </w:tcPr>
          <w:p w:rsidR="00F94D98" w:rsidRDefault="00F94D98" w:rsidP="00F94D98">
            <w:pPr>
              <w:pStyle w:val="Zakladny"/>
              <w:ind w:firstLine="0"/>
              <w:rPr>
                <w:sz w:val="18"/>
                <w:lang w:val="en-US"/>
              </w:rPr>
            </w:pPr>
            <w:r>
              <w:rPr>
                <w:sz w:val="18"/>
                <w:lang w:val="en-US"/>
              </w:rPr>
              <w:t>30</w:t>
            </w:r>
          </w:p>
        </w:tc>
        <w:tc>
          <w:tcPr>
            <w:tcW w:w="816" w:type="dxa"/>
          </w:tcPr>
          <w:p w:rsidR="00F94D98" w:rsidRDefault="00F94D98" w:rsidP="00F94D98">
            <w:pPr>
              <w:pStyle w:val="Zakladny"/>
              <w:ind w:firstLine="0"/>
              <w:rPr>
                <w:sz w:val="18"/>
              </w:rPr>
            </w:pPr>
            <w:r>
              <w:rPr>
                <w:sz w:val="18"/>
              </w:rPr>
              <w:t>35</w:t>
            </w:r>
          </w:p>
        </w:tc>
        <w:tc>
          <w:tcPr>
            <w:tcW w:w="931" w:type="dxa"/>
          </w:tcPr>
          <w:p w:rsidR="00F94D98" w:rsidRDefault="00F94D98" w:rsidP="00F94D98">
            <w:pPr>
              <w:pStyle w:val="Zakladny"/>
              <w:ind w:firstLine="0"/>
              <w:rPr>
                <w:sz w:val="18"/>
              </w:rPr>
            </w:pPr>
            <w:r>
              <w:rPr>
                <w:sz w:val="18"/>
              </w:rPr>
              <w:t>40</w:t>
            </w:r>
          </w:p>
        </w:tc>
        <w:tc>
          <w:tcPr>
            <w:tcW w:w="1037" w:type="dxa"/>
          </w:tcPr>
          <w:p w:rsidR="00F94D98" w:rsidRDefault="00F94D98" w:rsidP="00F94D98">
            <w:pPr>
              <w:pStyle w:val="Zakladny"/>
              <w:ind w:firstLine="0"/>
              <w:rPr>
                <w:sz w:val="18"/>
              </w:rPr>
            </w:pPr>
            <w:r>
              <w:rPr>
                <w:sz w:val="18"/>
              </w:rPr>
              <w:t>10</w:t>
            </w:r>
          </w:p>
        </w:tc>
        <w:tc>
          <w:tcPr>
            <w:tcW w:w="836" w:type="dxa"/>
          </w:tcPr>
          <w:p w:rsidR="00F94D98" w:rsidRDefault="00F94D98" w:rsidP="00F94D98">
            <w:pPr>
              <w:pStyle w:val="Zakladny"/>
              <w:ind w:firstLine="0"/>
              <w:rPr>
                <w:sz w:val="18"/>
              </w:rPr>
            </w:pPr>
            <w:r>
              <w:rPr>
                <w:sz w:val="18"/>
              </w:rPr>
              <w:t>30</w:t>
            </w:r>
          </w:p>
        </w:tc>
        <w:tc>
          <w:tcPr>
            <w:tcW w:w="866" w:type="dxa"/>
          </w:tcPr>
          <w:p w:rsidR="00F94D98" w:rsidRDefault="00F94D98" w:rsidP="00F94D98">
            <w:pPr>
              <w:pStyle w:val="Zakladny"/>
              <w:ind w:firstLine="0"/>
              <w:rPr>
                <w:sz w:val="18"/>
              </w:rPr>
            </w:pPr>
            <w:r>
              <w:rPr>
                <w:sz w:val="18"/>
              </w:rPr>
              <w:t>50</w:t>
            </w:r>
          </w:p>
        </w:tc>
        <w:tc>
          <w:tcPr>
            <w:tcW w:w="841" w:type="dxa"/>
          </w:tcPr>
          <w:p w:rsidR="00F94D98" w:rsidRDefault="00F94D98" w:rsidP="00F94D98">
            <w:pPr>
              <w:pStyle w:val="Zakladny"/>
              <w:ind w:firstLine="0"/>
              <w:rPr>
                <w:sz w:val="18"/>
              </w:rPr>
            </w:pPr>
            <w:r>
              <w:rPr>
                <w:sz w:val="18"/>
              </w:rPr>
              <w:t>35</w:t>
            </w:r>
          </w:p>
        </w:tc>
        <w:tc>
          <w:tcPr>
            <w:tcW w:w="1217" w:type="dxa"/>
          </w:tcPr>
          <w:p w:rsidR="00F94D98" w:rsidRDefault="00F94D98" w:rsidP="00F94D98">
            <w:pPr>
              <w:pStyle w:val="Zakladny"/>
              <w:ind w:firstLine="0"/>
              <w:rPr>
                <w:sz w:val="18"/>
              </w:rPr>
            </w:pPr>
            <w:r>
              <w:rPr>
                <w:sz w:val="18"/>
              </w:rPr>
              <w:t>45</w:t>
            </w:r>
          </w:p>
        </w:tc>
      </w:tr>
      <w:tr w:rsidR="00F94D98" w:rsidRPr="00E71B63" w:rsidTr="00F94D98">
        <w:tc>
          <w:tcPr>
            <w:tcW w:w="1556" w:type="dxa"/>
          </w:tcPr>
          <w:p w:rsidR="00F94D98" w:rsidRDefault="00F94D98" w:rsidP="00F94D98">
            <w:pPr>
              <w:pStyle w:val="Zakladny"/>
              <w:ind w:firstLine="0"/>
              <w:jc w:val="left"/>
              <w:rPr>
                <w:sz w:val="18"/>
              </w:rPr>
            </w:pPr>
            <w:r>
              <w:rPr>
                <w:sz w:val="18"/>
              </w:rPr>
              <w:t>Min. zobrazená časť pre rozpoznanie objektu</w:t>
            </w:r>
          </w:p>
        </w:tc>
        <w:tc>
          <w:tcPr>
            <w:tcW w:w="913" w:type="dxa"/>
          </w:tcPr>
          <w:p w:rsidR="00F94D98" w:rsidRDefault="00F94D98" w:rsidP="00F94D98">
            <w:pPr>
              <w:pStyle w:val="Zakladny"/>
              <w:ind w:firstLine="0"/>
              <w:rPr>
                <w:sz w:val="18"/>
                <w:lang w:val="en-US"/>
              </w:rPr>
            </w:pPr>
            <w:r>
              <w:rPr>
                <w:sz w:val="18"/>
                <w:lang w:val="en-US"/>
              </w:rPr>
              <w:t>20%</w:t>
            </w:r>
          </w:p>
        </w:tc>
        <w:tc>
          <w:tcPr>
            <w:tcW w:w="816" w:type="dxa"/>
          </w:tcPr>
          <w:p w:rsidR="00F94D98" w:rsidRDefault="00F94D98" w:rsidP="00F94D98">
            <w:pPr>
              <w:pStyle w:val="Zakladny"/>
              <w:ind w:firstLine="0"/>
              <w:rPr>
                <w:sz w:val="18"/>
              </w:rPr>
            </w:pPr>
            <w:r>
              <w:rPr>
                <w:sz w:val="18"/>
              </w:rPr>
              <w:t>10%</w:t>
            </w:r>
          </w:p>
        </w:tc>
        <w:tc>
          <w:tcPr>
            <w:tcW w:w="931" w:type="dxa"/>
          </w:tcPr>
          <w:p w:rsidR="00F94D98" w:rsidRDefault="00F94D98" w:rsidP="00F94D98">
            <w:pPr>
              <w:pStyle w:val="Zakladny"/>
              <w:ind w:firstLine="0"/>
              <w:rPr>
                <w:sz w:val="18"/>
              </w:rPr>
            </w:pPr>
            <w:r>
              <w:rPr>
                <w:sz w:val="18"/>
              </w:rPr>
              <w:t>30%</w:t>
            </w:r>
          </w:p>
        </w:tc>
        <w:tc>
          <w:tcPr>
            <w:tcW w:w="1037" w:type="dxa"/>
          </w:tcPr>
          <w:p w:rsidR="00F94D98" w:rsidRDefault="00F94D98" w:rsidP="00F94D98">
            <w:pPr>
              <w:pStyle w:val="Zakladny"/>
              <w:ind w:firstLine="0"/>
              <w:rPr>
                <w:sz w:val="18"/>
              </w:rPr>
            </w:pPr>
            <w:r>
              <w:rPr>
                <w:sz w:val="18"/>
              </w:rPr>
              <w:t>100%</w:t>
            </w:r>
          </w:p>
        </w:tc>
        <w:tc>
          <w:tcPr>
            <w:tcW w:w="836" w:type="dxa"/>
          </w:tcPr>
          <w:p w:rsidR="00F94D98" w:rsidRDefault="00F94D98" w:rsidP="00F94D98">
            <w:pPr>
              <w:pStyle w:val="Zakladny"/>
              <w:ind w:firstLine="0"/>
              <w:rPr>
                <w:sz w:val="18"/>
              </w:rPr>
            </w:pPr>
            <w:r>
              <w:rPr>
                <w:sz w:val="18"/>
              </w:rPr>
              <w:t>25%</w:t>
            </w:r>
          </w:p>
        </w:tc>
        <w:tc>
          <w:tcPr>
            <w:tcW w:w="866" w:type="dxa"/>
          </w:tcPr>
          <w:p w:rsidR="00F94D98" w:rsidRDefault="00F94D98" w:rsidP="00F94D98">
            <w:pPr>
              <w:pStyle w:val="Zakladny"/>
              <w:ind w:firstLine="0"/>
              <w:rPr>
                <w:sz w:val="18"/>
              </w:rPr>
            </w:pPr>
            <w:r>
              <w:rPr>
                <w:sz w:val="18"/>
              </w:rPr>
              <w:t>50%</w:t>
            </w:r>
          </w:p>
        </w:tc>
        <w:tc>
          <w:tcPr>
            <w:tcW w:w="841" w:type="dxa"/>
          </w:tcPr>
          <w:p w:rsidR="00F94D98" w:rsidRDefault="00F94D98" w:rsidP="00F94D98">
            <w:pPr>
              <w:pStyle w:val="Zakladny"/>
              <w:ind w:firstLine="0"/>
              <w:rPr>
                <w:sz w:val="18"/>
              </w:rPr>
            </w:pPr>
            <w:r>
              <w:rPr>
                <w:sz w:val="18"/>
              </w:rPr>
              <w:t>10%</w:t>
            </w:r>
          </w:p>
        </w:tc>
        <w:tc>
          <w:tcPr>
            <w:tcW w:w="1217" w:type="dxa"/>
          </w:tcPr>
          <w:p w:rsidR="00F94D98" w:rsidRDefault="00F94D98" w:rsidP="00F94D98">
            <w:pPr>
              <w:pStyle w:val="Zakladny"/>
              <w:ind w:firstLine="0"/>
              <w:rPr>
                <w:sz w:val="18"/>
              </w:rPr>
            </w:pPr>
            <w:r>
              <w:rPr>
                <w:sz w:val="18"/>
              </w:rPr>
              <w:t>75%</w:t>
            </w:r>
          </w:p>
        </w:tc>
      </w:tr>
      <w:tr w:rsidR="00F94D98" w:rsidRPr="00E71B63" w:rsidTr="00F94D98">
        <w:tc>
          <w:tcPr>
            <w:tcW w:w="1556" w:type="dxa"/>
          </w:tcPr>
          <w:p w:rsidR="00F94D98" w:rsidRDefault="00F94D98" w:rsidP="00F94D98">
            <w:pPr>
              <w:pStyle w:val="Zakladny"/>
              <w:ind w:firstLine="0"/>
              <w:jc w:val="left"/>
              <w:rPr>
                <w:sz w:val="18"/>
              </w:rPr>
            </w:pPr>
            <w:r>
              <w:rPr>
                <w:sz w:val="18"/>
              </w:rPr>
              <w:t>2D rozpoznávanie</w:t>
            </w:r>
          </w:p>
        </w:tc>
        <w:tc>
          <w:tcPr>
            <w:tcW w:w="913" w:type="dxa"/>
          </w:tcPr>
          <w:p w:rsidR="00F94D98" w:rsidRDefault="00F94D98" w:rsidP="00F94D98">
            <w:pPr>
              <w:pStyle w:val="Zakladny"/>
              <w:ind w:firstLine="0"/>
              <w:rPr>
                <w:sz w:val="18"/>
                <w:lang w:val="en-US"/>
              </w:rPr>
            </w:pPr>
            <w:r w:rsidRPr="003D4053">
              <w:rPr>
                <w:rFonts w:ascii="Segoe UI Symbol" w:hAnsi="Segoe UI Symbol" w:cs="Segoe UI Symbol"/>
                <w:sz w:val="18"/>
                <w:lang w:val="en-US"/>
              </w:rPr>
              <w:t>✓</w:t>
            </w:r>
          </w:p>
        </w:tc>
        <w:tc>
          <w:tcPr>
            <w:tcW w:w="816" w:type="dxa"/>
          </w:tcPr>
          <w:p w:rsidR="00F94D98" w:rsidRDefault="00F94D98" w:rsidP="00F94D98">
            <w:pPr>
              <w:pStyle w:val="Zakladny"/>
              <w:ind w:firstLine="0"/>
              <w:rPr>
                <w:sz w:val="18"/>
              </w:rPr>
            </w:pPr>
            <w:r w:rsidRPr="003D4053">
              <w:rPr>
                <w:rFonts w:ascii="Segoe UI Symbol" w:hAnsi="Segoe UI Symbol" w:cs="Segoe UI Symbol"/>
                <w:sz w:val="18"/>
                <w:lang w:val="en-US"/>
              </w:rPr>
              <w:t>✓</w:t>
            </w:r>
          </w:p>
        </w:tc>
        <w:tc>
          <w:tcPr>
            <w:tcW w:w="931" w:type="dxa"/>
          </w:tcPr>
          <w:p w:rsidR="00F94D98" w:rsidRDefault="00F94D98" w:rsidP="00F94D98">
            <w:pPr>
              <w:pStyle w:val="Zakladny"/>
              <w:ind w:firstLine="0"/>
              <w:rPr>
                <w:sz w:val="18"/>
              </w:rPr>
            </w:pPr>
            <w:r w:rsidRPr="003D4053">
              <w:rPr>
                <w:rFonts w:ascii="Segoe UI Symbol" w:hAnsi="Segoe UI Symbol" w:cs="Segoe UI Symbol"/>
                <w:sz w:val="18"/>
                <w:lang w:val="en-US"/>
              </w:rPr>
              <w:t>✓</w:t>
            </w:r>
          </w:p>
        </w:tc>
        <w:tc>
          <w:tcPr>
            <w:tcW w:w="1037" w:type="dxa"/>
          </w:tcPr>
          <w:p w:rsidR="00F94D98" w:rsidRDefault="00F94D98" w:rsidP="00F94D98">
            <w:pPr>
              <w:pStyle w:val="Zakladny"/>
              <w:ind w:firstLine="0"/>
              <w:rPr>
                <w:sz w:val="18"/>
              </w:rPr>
            </w:pPr>
            <w:r w:rsidRPr="003D4053">
              <w:rPr>
                <w:rFonts w:ascii="Segoe UI Symbol" w:hAnsi="Segoe UI Symbol" w:cs="Segoe UI Symbol"/>
                <w:sz w:val="18"/>
                <w:lang w:val="en-US"/>
              </w:rPr>
              <w:t>✓</w:t>
            </w:r>
            <w:r>
              <w:rPr>
                <w:rFonts w:ascii="Segoe UI Symbol" w:hAnsi="Segoe UI Symbol" w:cs="Segoe UI Symbol"/>
                <w:sz w:val="18"/>
                <w:lang w:val="en-US"/>
              </w:rPr>
              <w:t xml:space="preserve"> (</w:t>
            </w:r>
            <w:r>
              <w:rPr>
                <w:rFonts w:asciiTheme="minorHAnsi" w:hAnsiTheme="minorHAnsi" w:cs="Segoe UI Symbol"/>
                <w:sz w:val="18"/>
              </w:rPr>
              <w:t>ohraničený</w:t>
            </w:r>
            <w:r>
              <w:rPr>
                <w:rFonts w:ascii="Segoe UI Symbol" w:hAnsi="Segoe UI Symbol" w:cs="Segoe UI Symbol"/>
                <w:sz w:val="18"/>
                <w:lang w:val="en-US"/>
              </w:rPr>
              <w:t>)</w:t>
            </w:r>
          </w:p>
        </w:tc>
        <w:tc>
          <w:tcPr>
            <w:tcW w:w="836" w:type="dxa"/>
          </w:tcPr>
          <w:p w:rsidR="00F94D98" w:rsidRDefault="00F94D98" w:rsidP="00F94D98">
            <w:pPr>
              <w:pStyle w:val="Zakladny"/>
              <w:ind w:firstLine="0"/>
              <w:rPr>
                <w:sz w:val="18"/>
              </w:rPr>
            </w:pPr>
            <w:r w:rsidRPr="003D4053">
              <w:rPr>
                <w:rFonts w:ascii="Segoe UI Symbol" w:hAnsi="Segoe UI Symbol" w:cs="Segoe UI Symbol"/>
                <w:sz w:val="18"/>
                <w:lang w:val="en-US"/>
              </w:rPr>
              <w:t>✓</w:t>
            </w:r>
          </w:p>
        </w:tc>
        <w:tc>
          <w:tcPr>
            <w:tcW w:w="866" w:type="dxa"/>
          </w:tcPr>
          <w:p w:rsidR="00F94D98" w:rsidRDefault="00F94D98" w:rsidP="00F94D98">
            <w:pPr>
              <w:pStyle w:val="Zakladny"/>
              <w:ind w:firstLine="0"/>
              <w:rPr>
                <w:sz w:val="18"/>
              </w:rPr>
            </w:pPr>
            <w:r w:rsidRPr="003D4053">
              <w:rPr>
                <w:rFonts w:ascii="Segoe UI Symbol" w:hAnsi="Segoe UI Symbol" w:cs="Segoe UI Symbol"/>
                <w:sz w:val="18"/>
                <w:lang w:val="en-US"/>
              </w:rPr>
              <w:t>✓</w:t>
            </w:r>
          </w:p>
        </w:tc>
        <w:tc>
          <w:tcPr>
            <w:tcW w:w="841" w:type="dxa"/>
          </w:tcPr>
          <w:p w:rsidR="00F94D98" w:rsidRDefault="00F94D98" w:rsidP="00F94D98">
            <w:pPr>
              <w:pStyle w:val="Zakladny"/>
              <w:ind w:firstLine="0"/>
              <w:rPr>
                <w:sz w:val="18"/>
              </w:rPr>
            </w:pPr>
            <w:r w:rsidRPr="003D4053">
              <w:rPr>
                <w:rFonts w:ascii="Segoe UI Symbol" w:hAnsi="Segoe UI Symbol" w:cs="Segoe UI Symbol"/>
                <w:sz w:val="18"/>
                <w:lang w:val="en-US"/>
              </w:rPr>
              <w:t>✓</w:t>
            </w:r>
          </w:p>
        </w:tc>
        <w:tc>
          <w:tcPr>
            <w:tcW w:w="1217" w:type="dxa"/>
          </w:tcPr>
          <w:p w:rsidR="00F94D98" w:rsidRDefault="00F94D98" w:rsidP="00F94D98">
            <w:pPr>
              <w:pStyle w:val="Zakladny"/>
              <w:ind w:firstLine="0"/>
              <w:rPr>
                <w:sz w:val="18"/>
              </w:rPr>
            </w:pPr>
            <w:r w:rsidRPr="003D4053">
              <w:rPr>
                <w:rFonts w:ascii="Segoe UI Symbol" w:hAnsi="Segoe UI Symbol" w:cs="Segoe UI Symbol"/>
                <w:sz w:val="18"/>
                <w:lang w:val="en-US"/>
              </w:rPr>
              <w:t>✓</w:t>
            </w:r>
          </w:p>
        </w:tc>
      </w:tr>
      <w:tr w:rsidR="00F94D98" w:rsidRPr="00E71B63" w:rsidTr="00F94D98">
        <w:tc>
          <w:tcPr>
            <w:tcW w:w="1556" w:type="dxa"/>
          </w:tcPr>
          <w:p w:rsidR="00F94D98" w:rsidRDefault="00F94D98" w:rsidP="00F94D98">
            <w:pPr>
              <w:pStyle w:val="Zakladny"/>
              <w:ind w:firstLine="0"/>
              <w:jc w:val="left"/>
              <w:rPr>
                <w:sz w:val="18"/>
              </w:rPr>
            </w:pPr>
            <w:r>
              <w:rPr>
                <w:sz w:val="18"/>
              </w:rPr>
              <w:t>3D rozpoznávanie</w:t>
            </w:r>
          </w:p>
        </w:tc>
        <w:tc>
          <w:tcPr>
            <w:tcW w:w="913" w:type="dxa"/>
          </w:tcPr>
          <w:p w:rsidR="00F94D98" w:rsidRDefault="00F94D98" w:rsidP="00F94D98">
            <w:pPr>
              <w:pStyle w:val="Zakladny"/>
              <w:ind w:firstLine="0"/>
              <w:rPr>
                <w:sz w:val="18"/>
                <w:lang w:val="en-US"/>
              </w:rPr>
            </w:pPr>
            <w:r w:rsidRPr="003D4053">
              <w:rPr>
                <w:rFonts w:ascii="Segoe UI Symbol" w:hAnsi="Segoe UI Symbol" w:cs="Segoe UI Symbol"/>
                <w:sz w:val="18"/>
                <w:lang w:val="en-US"/>
              </w:rPr>
              <w:t>✓</w:t>
            </w:r>
          </w:p>
        </w:tc>
        <w:tc>
          <w:tcPr>
            <w:tcW w:w="816" w:type="dxa"/>
          </w:tcPr>
          <w:p w:rsidR="00F94D98" w:rsidRDefault="00F94D98" w:rsidP="00F94D98">
            <w:pPr>
              <w:pStyle w:val="Zakladny"/>
              <w:ind w:firstLine="0"/>
              <w:rPr>
                <w:sz w:val="18"/>
              </w:rPr>
            </w:pPr>
            <w:r>
              <w:rPr>
                <w:sz w:val="18"/>
              </w:rPr>
              <w:t>-</w:t>
            </w:r>
          </w:p>
        </w:tc>
        <w:tc>
          <w:tcPr>
            <w:tcW w:w="931" w:type="dxa"/>
          </w:tcPr>
          <w:p w:rsidR="00F94D98" w:rsidRDefault="00F94D98" w:rsidP="00F94D98">
            <w:pPr>
              <w:pStyle w:val="Zakladny"/>
              <w:ind w:firstLine="0"/>
              <w:rPr>
                <w:sz w:val="18"/>
              </w:rPr>
            </w:pPr>
            <w:r w:rsidRPr="003D4053">
              <w:rPr>
                <w:rFonts w:ascii="Segoe UI Symbol" w:hAnsi="Segoe UI Symbol" w:cs="Segoe UI Symbol"/>
                <w:sz w:val="18"/>
                <w:lang w:val="en-US"/>
              </w:rPr>
              <w:t>✓</w:t>
            </w:r>
            <w:r>
              <w:rPr>
                <w:rFonts w:ascii="Segoe UI Symbol" w:hAnsi="Segoe UI Symbol" w:cs="Segoe UI Symbol"/>
                <w:sz w:val="18"/>
                <w:lang w:val="en-US"/>
              </w:rPr>
              <w:t xml:space="preserve"> (beta)</w:t>
            </w:r>
          </w:p>
        </w:tc>
        <w:tc>
          <w:tcPr>
            <w:tcW w:w="1037" w:type="dxa"/>
          </w:tcPr>
          <w:p w:rsidR="00F94D98" w:rsidRDefault="00F94D98" w:rsidP="00F94D98">
            <w:pPr>
              <w:pStyle w:val="Zakladny"/>
              <w:ind w:firstLine="0"/>
              <w:rPr>
                <w:sz w:val="18"/>
              </w:rPr>
            </w:pPr>
            <w:r>
              <w:rPr>
                <w:sz w:val="18"/>
              </w:rPr>
              <w:t>-</w:t>
            </w:r>
          </w:p>
        </w:tc>
        <w:tc>
          <w:tcPr>
            <w:tcW w:w="836" w:type="dxa"/>
          </w:tcPr>
          <w:p w:rsidR="00F94D98" w:rsidRDefault="00F94D98" w:rsidP="00F94D98">
            <w:pPr>
              <w:pStyle w:val="Zakladny"/>
              <w:ind w:firstLine="0"/>
              <w:rPr>
                <w:sz w:val="18"/>
              </w:rPr>
            </w:pPr>
            <w:r w:rsidRPr="003D4053">
              <w:rPr>
                <w:rFonts w:ascii="Segoe UI Symbol" w:hAnsi="Segoe UI Symbol" w:cs="Segoe UI Symbol"/>
                <w:sz w:val="18"/>
                <w:lang w:val="en-US"/>
              </w:rPr>
              <w:t>✓</w:t>
            </w:r>
          </w:p>
        </w:tc>
        <w:tc>
          <w:tcPr>
            <w:tcW w:w="866" w:type="dxa"/>
          </w:tcPr>
          <w:p w:rsidR="00F94D98" w:rsidRDefault="00F94D98" w:rsidP="00F94D98">
            <w:pPr>
              <w:pStyle w:val="Zakladny"/>
              <w:ind w:firstLine="0"/>
              <w:rPr>
                <w:sz w:val="18"/>
              </w:rPr>
            </w:pPr>
            <w:r w:rsidRPr="003D4053">
              <w:rPr>
                <w:rFonts w:ascii="Segoe UI Symbol" w:hAnsi="Segoe UI Symbol" w:cs="Segoe UI Symbol"/>
                <w:sz w:val="18"/>
                <w:lang w:val="en-US"/>
              </w:rPr>
              <w:t>✓</w:t>
            </w:r>
          </w:p>
        </w:tc>
        <w:tc>
          <w:tcPr>
            <w:tcW w:w="841" w:type="dxa"/>
          </w:tcPr>
          <w:p w:rsidR="00F94D98" w:rsidRDefault="00F94D98" w:rsidP="00F94D98">
            <w:pPr>
              <w:pStyle w:val="Zakladny"/>
              <w:ind w:firstLine="0"/>
              <w:rPr>
                <w:sz w:val="18"/>
              </w:rPr>
            </w:pPr>
            <w:r>
              <w:rPr>
                <w:sz w:val="18"/>
              </w:rPr>
              <w:t>-</w:t>
            </w:r>
          </w:p>
        </w:tc>
        <w:tc>
          <w:tcPr>
            <w:tcW w:w="1217" w:type="dxa"/>
          </w:tcPr>
          <w:p w:rsidR="00F94D98" w:rsidRDefault="00F94D98" w:rsidP="00F94D98">
            <w:pPr>
              <w:pStyle w:val="Zakladny"/>
              <w:ind w:firstLine="0"/>
              <w:rPr>
                <w:sz w:val="18"/>
              </w:rPr>
            </w:pPr>
            <w:r>
              <w:rPr>
                <w:sz w:val="18"/>
              </w:rPr>
              <w:t>-</w:t>
            </w:r>
          </w:p>
        </w:tc>
      </w:tr>
      <w:tr w:rsidR="00F94D98" w:rsidRPr="00E71B63" w:rsidTr="00F94D98">
        <w:tc>
          <w:tcPr>
            <w:tcW w:w="1556" w:type="dxa"/>
          </w:tcPr>
          <w:p w:rsidR="00F94D98" w:rsidRDefault="00F94D98" w:rsidP="00F94D98">
            <w:pPr>
              <w:pStyle w:val="Zakladny"/>
              <w:ind w:firstLine="0"/>
              <w:jc w:val="left"/>
              <w:rPr>
                <w:sz w:val="18"/>
              </w:rPr>
            </w:pPr>
            <w:r>
              <w:rPr>
                <w:sz w:val="18"/>
              </w:rPr>
              <w:t xml:space="preserve">GEO </w:t>
            </w:r>
            <w:proofErr w:type="spellStart"/>
            <w:r>
              <w:rPr>
                <w:sz w:val="18"/>
              </w:rPr>
              <w:t>lokácia</w:t>
            </w:r>
            <w:proofErr w:type="spellEnd"/>
          </w:p>
        </w:tc>
        <w:tc>
          <w:tcPr>
            <w:tcW w:w="913" w:type="dxa"/>
          </w:tcPr>
          <w:p w:rsidR="00F94D98" w:rsidRDefault="00F94D98" w:rsidP="00F94D98">
            <w:pPr>
              <w:pStyle w:val="Zakladny"/>
              <w:ind w:firstLine="0"/>
              <w:rPr>
                <w:sz w:val="18"/>
                <w:lang w:val="en-US"/>
              </w:rPr>
            </w:pPr>
            <w:r>
              <w:rPr>
                <w:sz w:val="18"/>
                <w:lang w:val="en-US"/>
              </w:rPr>
              <w:t>-</w:t>
            </w:r>
          </w:p>
        </w:tc>
        <w:tc>
          <w:tcPr>
            <w:tcW w:w="816" w:type="dxa"/>
          </w:tcPr>
          <w:p w:rsidR="00F94D98" w:rsidRDefault="00F94D98" w:rsidP="00F94D98">
            <w:pPr>
              <w:pStyle w:val="Zakladny"/>
              <w:ind w:firstLine="0"/>
              <w:rPr>
                <w:sz w:val="18"/>
              </w:rPr>
            </w:pPr>
            <w:r>
              <w:rPr>
                <w:sz w:val="18"/>
              </w:rPr>
              <w:t>-</w:t>
            </w:r>
          </w:p>
        </w:tc>
        <w:tc>
          <w:tcPr>
            <w:tcW w:w="931" w:type="dxa"/>
          </w:tcPr>
          <w:p w:rsidR="00F94D98" w:rsidRDefault="00F94D98" w:rsidP="00F94D98">
            <w:pPr>
              <w:pStyle w:val="Zakladny"/>
              <w:ind w:firstLine="0"/>
              <w:rPr>
                <w:sz w:val="18"/>
              </w:rPr>
            </w:pPr>
            <w:r w:rsidRPr="003D4053">
              <w:rPr>
                <w:rFonts w:ascii="Segoe UI Symbol" w:hAnsi="Segoe UI Symbol" w:cs="Segoe UI Symbol"/>
                <w:sz w:val="18"/>
                <w:lang w:val="en-US"/>
              </w:rPr>
              <w:t>✓</w:t>
            </w:r>
          </w:p>
        </w:tc>
        <w:tc>
          <w:tcPr>
            <w:tcW w:w="1037" w:type="dxa"/>
          </w:tcPr>
          <w:p w:rsidR="00F94D98" w:rsidRDefault="00F94D98" w:rsidP="00F94D98">
            <w:pPr>
              <w:pStyle w:val="Zakladny"/>
              <w:ind w:firstLine="0"/>
              <w:rPr>
                <w:sz w:val="18"/>
              </w:rPr>
            </w:pPr>
            <w:r>
              <w:rPr>
                <w:sz w:val="18"/>
              </w:rPr>
              <w:t>-</w:t>
            </w:r>
          </w:p>
        </w:tc>
        <w:tc>
          <w:tcPr>
            <w:tcW w:w="836" w:type="dxa"/>
          </w:tcPr>
          <w:p w:rsidR="00F94D98" w:rsidRDefault="00F94D98" w:rsidP="00F94D98">
            <w:pPr>
              <w:pStyle w:val="Zakladny"/>
              <w:ind w:firstLine="0"/>
              <w:rPr>
                <w:sz w:val="18"/>
              </w:rPr>
            </w:pPr>
            <w:r>
              <w:rPr>
                <w:sz w:val="18"/>
              </w:rPr>
              <w:t>-</w:t>
            </w:r>
          </w:p>
        </w:tc>
        <w:tc>
          <w:tcPr>
            <w:tcW w:w="866" w:type="dxa"/>
          </w:tcPr>
          <w:p w:rsidR="00F94D98" w:rsidRDefault="00F94D98" w:rsidP="00F94D98">
            <w:pPr>
              <w:pStyle w:val="Zakladny"/>
              <w:ind w:firstLine="0"/>
              <w:rPr>
                <w:sz w:val="18"/>
              </w:rPr>
            </w:pPr>
            <w:r>
              <w:rPr>
                <w:sz w:val="18"/>
              </w:rPr>
              <w:t>-</w:t>
            </w:r>
          </w:p>
        </w:tc>
        <w:tc>
          <w:tcPr>
            <w:tcW w:w="841" w:type="dxa"/>
          </w:tcPr>
          <w:p w:rsidR="00F94D98" w:rsidRDefault="00F94D98" w:rsidP="00F94D98">
            <w:pPr>
              <w:pStyle w:val="Zakladny"/>
              <w:ind w:firstLine="0"/>
              <w:rPr>
                <w:sz w:val="18"/>
              </w:rPr>
            </w:pPr>
            <w:r>
              <w:rPr>
                <w:sz w:val="18"/>
              </w:rPr>
              <w:t>-</w:t>
            </w:r>
          </w:p>
        </w:tc>
        <w:tc>
          <w:tcPr>
            <w:tcW w:w="1217" w:type="dxa"/>
          </w:tcPr>
          <w:p w:rsidR="00F94D98" w:rsidRDefault="00F94D98" w:rsidP="00F94D98">
            <w:pPr>
              <w:pStyle w:val="Zakladny"/>
              <w:ind w:firstLine="0"/>
              <w:rPr>
                <w:sz w:val="18"/>
              </w:rPr>
            </w:pPr>
            <w:r>
              <w:rPr>
                <w:sz w:val="18"/>
              </w:rPr>
              <w:t>-</w:t>
            </w:r>
          </w:p>
        </w:tc>
      </w:tr>
      <w:tr w:rsidR="00F94D98" w:rsidRPr="00E71B63" w:rsidTr="00F94D98">
        <w:tc>
          <w:tcPr>
            <w:tcW w:w="1556" w:type="dxa"/>
          </w:tcPr>
          <w:p w:rsidR="00F94D98" w:rsidRDefault="00F94D98" w:rsidP="00F94D98">
            <w:pPr>
              <w:pStyle w:val="Zakladny"/>
              <w:ind w:firstLine="0"/>
              <w:jc w:val="left"/>
              <w:rPr>
                <w:sz w:val="18"/>
              </w:rPr>
            </w:pPr>
            <w:proofErr w:type="spellStart"/>
            <w:r>
              <w:rPr>
                <w:sz w:val="18"/>
              </w:rPr>
              <w:lastRenderedPageBreak/>
              <w:t>Cloud</w:t>
            </w:r>
            <w:proofErr w:type="spellEnd"/>
            <w:r>
              <w:rPr>
                <w:sz w:val="18"/>
              </w:rPr>
              <w:t xml:space="preserve"> </w:t>
            </w:r>
            <w:proofErr w:type="spellStart"/>
            <w:r>
              <w:rPr>
                <w:sz w:val="18"/>
              </w:rPr>
              <w:t>rozpoznánie</w:t>
            </w:r>
            <w:proofErr w:type="spellEnd"/>
          </w:p>
        </w:tc>
        <w:tc>
          <w:tcPr>
            <w:tcW w:w="913" w:type="dxa"/>
          </w:tcPr>
          <w:p w:rsidR="00F94D98" w:rsidRDefault="00F94D98" w:rsidP="00F94D98">
            <w:pPr>
              <w:pStyle w:val="Zakladny"/>
              <w:ind w:firstLine="0"/>
              <w:rPr>
                <w:sz w:val="18"/>
                <w:lang w:val="en-US"/>
              </w:rPr>
            </w:pPr>
            <w:r w:rsidRPr="003D4053">
              <w:rPr>
                <w:rFonts w:ascii="Segoe UI Symbol" w:hAnsi="Segoe UI Symbol" w:cs="Segoe UI Symbol"/>
                <w:sz w:val="18"/>
                <w:lang w:val="en-US"/>
              </w:rPr>
              <w:t>✓</w:t>
            </w:r>
          </w:p>
        </w:tc>
        <w:tc>
          <w:tcPr>
            <w:tcW w:w="816" w:type="dxa"/>
          </w:tcPr>
          <w:p w:rsidR="00F94D98" w:rsidRDefault="00F94D98" w:rsidP="00F94D98">
            <w:pPr>
              <w:pStyle w:val="Zakladny"/>
              <w:ind w:firstLine="0"/>
              <w:rPr>
                <w:sz w:val="18"/>
              </w:rPr>
            </w:pPr>
            <w:r>
              <w:rPr>
                <w:sz w:val="18"/>
              </w:rPr>
              <w:t>-</w:t>
            </w:r>
          </w:p>
        </w:tc>
        <w:tc>
          <w:tcPr>
            <w:tcW w:w="931" w:type="dxa"/>
          </w:tcPr>
          <w:p w:rsidR="00F94D98" w:rsidRDefault="00F94D98" w:rsidP="00F94D98">
            <w:pPr>
              <w:pStyle w:val="Zakladny"/>
              <w:ind w:firstLine="0"/>
              <w:rPr>
                <w:sz w:val="18"/>
              </w:rPr>
            </w:pPr>
            <w:r w:rsidRPr="003D4053">
              <w:rPr>
                <w:rFonts w:ascii="Segoe UI Symbol" w:hAnsi="Segoe UI Symbol" w:cs="Segoe UI Symbol"/>
                <w:sz w:val="18"/>
                <w:lang w:val="en-US"/>
              </w:rPr>
              <w:t>✓</w:t>
            </w:r>
          </w:p>
        </w:tc>
        <w:tc>
          <w:tcPr>
            <w:tcW w:w="1037" w:type="dxa"/>
          </w:tcPr>
          <w:p w:rsidR="00F94D98" w:rsidRDefault="00F94D98" w:rsidP="00F94D98">
            <w:pPr>
              <w:pStyle w:val="Zakladny"/>
              <w:ind w:firstLine="0"/>
              <w:rPr>
                <w:sz w:val="18"/>
              </w:rPr>
            </w:pPr>
            <w:r>
              <w:rPr>
                <w:sz w:val="18"/>
              </w:rPr>
              <w:t>-</w:t>
            </w:r>
          </w:p>
        </w:tc>
        <w:tc>
          <w:tcPr>
            <w:tcW w:w="836" w:type="dxa"/>
          </w:tcPr>
          <w:p w:rsidR="00F94D98" w:rsidRDefault="00F94D98" w:rsidP="00F94D98">
            <w:pPr>
              <w:pStyle w:val="Zakladny"/>
              <w:ind w:firstLine="0"/>
              <w:rPr>
                <w:sz w:val="18"/>
              </w:rPr>
            </w:pPr>
            <w:r>
              <w:rPr>
                <w:sz w:val="18"/>
              </w:rPr>
              <w:t>-</w:t>
            </w:r>
          </w:p>
        </w:tc>
        <w:tc>
          <w:tcPr>
            <w:tcW w:w="866" w:type="dxa"/>
          </w:tcPr>
          <w:p w:rsidR="00F94D98" w:rsidRDefault="00F94D98" w:rsidP="00F94D98">
            <w:pPr>
              <w:pStyle w:val="Zakladny"/>
              <w:ind w:firstLine="0"/>
              <w:rPr>
                <w:sz w:val="18"/>
              </w:rPr>
            </w:pPr>
            <w:r>
              <w:rPr>
                <w:sz w:val="18"/>
              </w:rPr>
              <w:t>-</w:t>
            </w:r>
          </w:p>
        </w:tc>
        <w:tc>
          <w:tcPr>
            <w:tcW w:w="841" w:type="dxa"/>
          </w:tcPr>
          <w:p w:rsidR="00F94D98" w:rsidRDefault="00F94D98" w:rsidP="00F94D98">
            <w:pPr>
              <w:pStyle w:val="Zakladny"/>
              <w:ind w:firstLine="0"/>
              <w:rPr>
                <w:sz w:val="18"/>
              </w:rPr>
            </w:pPr>
            <w:r>
              <w:rPr>
                <w:sz w:val="18"/>
              </w:rPr>
              <w:t>-</w:t>
            </w:r>
          </w:p>
        </w:tc>
        <w:tc>
          <w:tcPr>
            <w:tcW w:w="1217" w:type="dxa"/>
          </w:tcPr>
          <w:p w:rsidR="00F94D98" w:rsidRDefault="00F94D98" w:rsidP="00F94D98">
            <w:pPr>
              <w:pStyle w:val="Zakladny"/>
              <w:ind w:firstLine="0"/>
              <w:rPr>
                <w:sz w:val="18"/>
              </w:rPr>
            </w:pPr>
            <w:r>
              <w:rPr>
                <w:sz w:val="18"/>
              </w:rPr>
              <w:t>-</w:t>
            </w:r>
          </w:p>
        </w:tc>
      </w:tr>
      <w:tr w:rsidR="00F94D98" w:rsidRPr="00E71B63" w:rsidTr="00F94D98">
        <w:tc>
          <w:tcPr>
            <w:tcW w:w="1556" w:type="dxa"/>
          </w:tcPr>
          <w:p w:rsidR="00F94D98" w:rsidRDefault="00F94D98" w:rsidP="00F94D98">
            <w:pPr>
              <w:pStyle w:val="Zakladny"/>
              <w:ind w:firstLine="0"/>
              <w:jc w:val="left"/>
              <w:rPr>
                <w:sz w:val="18"/>
              </w:rPr>
            </w:pPr>
            <w:r>
              <w:rPr>
                <w:sz w:val="18"/>
              </w:rPr>
              <w:t>SLAM</w:t>
            </w:r>
          </w:p>
        </w:tc>
        <w:tc>
          <w:tcPr>
            <w:tcW w:w="913" w:type="dxa"/>
          </w:tcPr>
          <w:p w:rsidR="00F94D98" w:rsidRDefault="00F94D98" w:rsidP="00F94D98">
            <w:pPr>
              <w:pStyle w:val="Zakladny"/>
              <w:ind w:firstLine="0"/>
              <w:rPr>
                <w:sz w:val="18"/>
                <w:lang w:val="en-US"/>
              </w:rPr>
            </w:pPr>
            <w:r>
              <w:rPr>
                <w:sz w:val="18"/>
                <w:lang w:val="en-US"/>
              </w:rPr>
              <w:t>-</w:t>
            </w:r>
          </w:p>
        </w:tc>
        <w:tc>
          <w:tcPr>
            <w:tcW w:w="816" w:type="dxa"/>
          </w:tcPr>
          <w:p w:rsidR="00F94D98" w:rsidRDefault="00F94D98" w:rsidP="00F94D98">
            <w:pPr>
              <w:pStyle w:val="Zakladny"/>
              <w:ind w:firstLine="0"/>
              <w:rPr>
                <w:sz w:val="18"/>
              </w:rPr>
            </w:pPr>
            <w:r>
              <w:rPr>
                <w:sz w:val="18"/>
              </w:rPr>
              <w:t>-</w:t>
            </w:r>
          </w:p>
        </w:tc>
        <w:tc>
          <w:tcPr>
            <w:tcW w:w="931" w:type="dxa"/>
          </w:tcPr>
          <w:p w:rsidR="00F94D98" w:rsidRDefault="00F94D98" w:rsidP="00F94D98">
            <w:pPr>
              <w:pStyle w:val="Zakladny"/>
              <w:ind w:firstLine="0"/>
              <w:rPr>
                <w:sz w:val="18"/>
              </w:rPr>
            </w:pPr>
            <w:r w:rsidRPr="003D4053">
              <w:rPr>
                <w:rFonts w:ascii="Segoe UI Symbol" w:hAnsi="Segoe UI Symbol" w:cs="Segoe UI Symbol"/>
                <w:sz w:val="18"/>
                <w:lang w:val="en-US"/>
              </w:rPr>
              <w:t>✓</w:t>
            </w:r>
          </w:p>
        </w:tc>
        <w:tc>
          <w:tcPr>
            <w:tcW w:w="1037" w:type="dxa"/>
          </w:tcPr>
          <w:p w:rsidR="00F94D98" w:rsidRDefault="00F94D98" w:rsidP="00F94D98">
            <w:pPr>
              <w:pStyle w:val="Zakladny"/>
              <w:ind w:firstLine="0"/>
              <w:rPr>
                <w:sz w:val="18"/>
              </w:rPr>
            </w:pPr>
            <w:r>
              <w:rPr>
                <w:sz w:val="18"/>
              </w:rPr>
              <w:t>-</w:t>
            </w:r>
          </w:p>
        </w:tc>
        <w:tc>
          <w:tcPr>
            <w:tcW w:w="836" w:type="dxa"/>
          </w:tcPr>
          <w:p w:rsidR="00F94D98" w:rsidRDefault="00F94D98" w:rsidP="00F94D98">
            <w:pPr>
              <w:pStyle w:val="Zakladny"/>
              <w:ind w:firstLine="0"/>
              <w:rPr>
                <w:sz w:val="18"/>
              </w:rPr>
            </w:pPr>
            <w:r w:rsidRPr="003D4053">
              <w:rPr>
                <w:rFonts w:ascii="Segoe UI Symbol" w:hAnsi="Segoe UI Symbol" w:cs="Segoe UI Symbol"/>
                <w:sz w:val="18"/>
                <w:lang w:val="en-US"/>
              </w:rPr>
              <w:t>✓</w:t>
            </w:r>
          </w:p>
        </w:tc>
        <w:tc>
          <w:tcPr>
            <w:tcW w:w="866" w:type="dxa"/>
          </w:tcPr>
          <w:p w:rsidR="00F94D98" w:rsidRDefault="00F94D98" w:rsidP="00F94D98">
            <w:pPr>
              <w:pStyle w:val="Zakladny"/>
              <w:ind w:firstLine="0"/>
              <w:rPr>
                <w:sz w:val="18"/>
              </w:rPr>
            </w:pPr>
            <w:r w:rsidRPr="003D4053">
              <w:rPr>
                <w:rFonts w:ascii="Segoe UI Symbol" w:hAnsi="Segoe UI Symbol" w:cs="Segoe UI Symbol"/>
                <w:sz w:val="18"/>
                <w:lang w:val="en-US"/>
              </w:rPr>
              <w:t>✓</w:t>
            </w:r>
          </w:p>
        </w:tc>
        <w:tc>
          <w:tcPr>
            <w:tcW w:w="841" w:type="dxa"/>
          </w:tcPr>
          <w:p w:rsidR="00F94D98" w:rsidRDefault="00F94D98" w:rsidP="00F94D98">
            <w:pPr>
              <w:pStyle w:val="Zakladny"/>
              <w:ind w:firstLine="0"/>
              <w:rPr>
                <w:sz w:val="18"/>
              </w:rPr>
            </w:pPr>
            <w:r>
              <w:rPr>
                <w:sz w:val="18"/>
              </w:rPr>
              <w:t>-</w:t>
            </w:r>
          </w:p>
        </w:tc>
        <w:tc>
          <w:tcPr>
            <w:tcW w:w="1217" w:type="dxa"/>
          </w:tcPr>
          <w:p w:rsidR="00F94D98" w:rsidRDefault="00F94D98" w:rsidP="00F94D98">
            <w:pPr>
              <w:pStyle w:val="Zakladny"/>
              <w:ind w:firstLine="0"/>
              <w:rPr>
                <w:sz w:val="18"/>
              </w:rPr>
            </w:pPr>
            <w:r>
              <w:rPr>
                <w:sz w:val="18"/>
              </w:rPr>
              <w:t>-</w:t>
            </w:r>
          </w:p>
        </w:tc>
      </w:tr>
      <w:tr w:rsidR="00F94D98" w:rsidRPr="00E71B63" w:rsidTr="00F94D98">
        <w:tc>
          <w:tcPr>
            <w:tcW w:w="1556" w:type="dxa"/>
          </w:tcPr>
          <w:p w:rsidR="00F94D98" w:rsidRDefault="00F94D98" w:rsidP="00F94D98">
            <w:pPr>
              <w:pStyle w:val="Zakladny"/>
              <w:ind w:firstLine="0"/>
              <w:jc w:val="left"/>
              <w:rPr>
                <w:sz w:val="18"/>
              </w:rPr>
            </w:pPr>
            <w:r>
              <w:rPr>
                <w:sz w:val="18"/>
              </w:rPr>
              <w:t>Celkové hodnotenie</w:t>
            </w:r>
          </w:p>
        </w:tc>
        <w:tc>
          <w:tcPr>
            <w:tcW w:w="913" w:type="dxa"/>
          </w:tcPr>
          <w:p w:rsidR="00F94D98" w:rsidRDefault="00F94D98" w:rsidP="00F94D98">
            <w:pPr>
              <w:pStyle w:val="Zakladny"/>
              <w:ind w:firstLine="0"/>
              <w:rPr>
                <w:sz w:val="18"/>
                <w:lang w:val="en-US"/>
              </w:rPr>
            </w:pPr>
            <w:r>
              <w:rPr>
                <w:sz w:val="18"/>
                <w:lang w:val="en-US"/>
              </w:rPr>
              <w:t>7.1</w:t>
            </w:r>
          </w:p>
        </w:tc>
        <w:tc>
          <w:tcPr>
            <w:tcW w:w="816" w:type="dxa"/>
          </w:tcPr>
          <w:p w:rsidR="00F94D98" w:rsidRDefault="00F94D98" w:rsidP="00F94D98">
            <w:pPr>
              <w:pStyle w:val="Zakladny"/>
              <w:ind w:firstLine="0"/>
              <w:rPr>
                <w:sz w:val="18"/>
              </w:rPr>
            </w:pPr>
            <w:r>
              <w:rPr>
                <w:sz w:val="18"/>
              </w:rPr>
              <w:t>4.4</w:t>
            </w:r>
          </w:p>
        </w:tc>
        <w:tc>
          <w:tcPr>
            <w:tcW w:w="931" w:type="dxa"/>
          </w:tcPr>
          <w:p w:rsidR="00F94D98" w:rsidRDefault="00F94D98" w:rsidP="00F94D98">
            <w:pPr>
              <w:pStyle w:val="Zakladny"/>
              <w:ind w:firstLine="0"/>
              <w:rPr>
                <w:sz w:val="18"/>
              </w:rPr>
            </w:pPr>
            <w:r>
              <w:rPr>
                <w:sz w:val="18"/>
              </w:rPr>
              <w:t>7.5</w:t>
            </w:r>
          </w:p>
        </w:tc>
        <w:tc>
          <w:tcPr>
            <w:tcW w:w="1037" w:type="dxa"/>
          </w:tcPr>
          <w:p w:rsidR="00F94D98" w:rsidRDefault="00F94D98" w:rsidP="00F94D98">
            <w:pPr>
              <w:pStyle w:val="Zakladny"/>
              <w:ind w:firstLine="0"/>
              <w:rPr>
                <w:sz w:val="18"/>
              </w:rPr>
            </w:pPr>
            <w:r>
              <w:rPr>
                <w:sz w:val="18"/>
              </w:rPr>
              <w:t>2.8</w:t>
            </w:r>
          </w:p>
        </w:tc>
        <w:tc>
          <w:tcPr>
            <w:tcW w:w="836" w:type="dxa"/>
          </w:tcPr>
          <w:p w:rsidR="00F94D98" w:rsidRDefault="00F94D98" w:rsidP="00F94D98">
            <w:pPr>
              <w:pStyle w:val="Zakladny"/>
              <w:ind w:firstLine="0"/>
              <w:rPr>
                <w:sz w:val="18"/>
              </w:rPr>
            </w:pPr>
            <w:r>
              <w:rPr>
                <w:sz w:val="18"/>
              </w:rPr>
              <w:t>6.9</w:t>
            </w:r>
          </w:p>
        </w:tc>
        <w:tc>
          <w:tcPr>
            <w:tcW w:w="866" w:type="dxa"/>
          </w:tcPr>
          <w:p w:rsidR="00F94D98" w:rsidRDefault="00F94D98" w:rsidP="00F94D98">
            <w:pPr>
              <w:pStyle w:val="Zakladny"/>
              <w:ind w:firstLine="0"/>
              <w:rPr>
                <w:sz w:val="18"/>
              </w:rPr>
            </w:pPr>
            <w:r>
              <w:rPr>
                <w:sz w:val="18"/>
              </w:rPr>
              <w:t>5.2</w:t>
            </w:r>
          </w:p>
        </w:tc>
        <w:tc>
          <w:tcPr>
            <w:tcW w:w="841" w:type="dxa"/>
          </w:tcPr>
          <w:p w:rsidR="00F94D98" w:rsidRDefault="00F94D98" w:rsidP="00F94D98">
            <w:pPr>
              <w:pStyle w:val="Zakladny"/>
              <w:ind w:firstLine="0"/>
              <w:rPr>
                <w:sz w:val="18"/>
              </w:rPr>
            </w:pPr>
            <w:r>
              <w:rPr>
                <w:sz w:val="18"/>
              </w:rPr>
              <w:t>4.7</w:t>
            </w:r>
          </w:p>
        </w:tc>
        <w:tc>
          <w:tcPr>
            <w:tcW w:w="1217" w:type="dxa"/>
          </w:tcPr>
          <w:p w:rsidR="00F94D98" w:rsidRDefault="00F94D98" w:rsidP="00F94D98">
            <w:pPr>
              <w:pStyle w:val="Zakladny"/>
              <w:keepNext/>
              <w:ind w:firstLine="0"/>
              <w:rPr>
                <w:sz w:val="18"/>
              </w:rPr>
            </w:pPr>
            <w:r>
              <w:rPr>
                <w:sz w:val="18"/>
              </w:rPr>
              <w:t>3.1</w:t>
            </w:r>
          </w:p>
        </w:tc>
      </w:tr>
    </w:tbl>
    <w:p w:rsidR="00F94D98" w:rsidRDefault="00F94D98" w:rsidP="00F94D98">
      <w:pPr>
        <w:pStyle w:val="Popis"/>
      </w:pPr>
      <w:bookmarkStart w:id="49" w:name="_Toc481014466"/>
      <w:r>
        <w:t xml:space="preserve">Tabuľka </w:t>
      </w:r>
      <w:r w:rsidR="00895C54">
        <w:fldChar w:fldCharType="begin"/>
      </w:r>
      <w:r w:rsidR="00895C54">
        <w:instrText xml:space="preserve"> SEQ Tabuľka \* ARABIC </w:instrText>
      </w:r>
      <w:r w:rsidR="00895C54">
        <w:fldChar w:fldCharType="separate"/>
      </w:r>
      <w:r>
        <w:rPr>
          <w:noProof/>
        </w:rPr>
        <w:t>8</w:t>
      </w:r>
      <w:r w:rsidR="00895C54">
        <w:rPr>
          <w:noProof/>
        </w:rPr>
        <w:fldChar w:fldCharType="end"/>
      </w:r>
      <w:r>
        <w:t xml:space="preserve"> Porovnanie knižníc</w:t>
      </w:r>
      <w:bookmarkEnd w:id="49"/>
    </w:p>
    <w:p w:rsidR="00F94D98" w:rsidRPr="00F94D98" w:rsidRDefault="00F94D98" w:rsidP="00F94D98">
      <w:pPr>
        <w:rPr>
          <w:lang w:val="en-US"/>
        </w:rPr>
      </w:pPr>
      <w:r>
        <w:t xml:space="preserve">Zdroj </w:t>
      </w:r>
      <w:r>
        <w:rPr>
          <w:lang w:val="en-US"/>
        </w:rPr>
        <w:t>[8]</w:t>
      </w:r>
    </w:p>
    <w:p w:rsidR="008727FA" w:rsidRDefault="008727FA" w:rsidP="00D34752">
      <w:pPr>
        <w:pStyle w:val="Zakladny"/>
      </w:pPr>
    </w:p>
    <w:p w:rsidR="008727FA" w:rsidRPr="009C35CB" w:rsidRDefault="008727FA" w:rsidP="00D34752">
      <w:pPr>
        <w:pStyle w:val="Zakladny"/>
      </w:pPr>
    </w:p>
    <w:p w:rsidR="008727FA" w:rsidRDefault="008727FA" w:rsidP="008727FA">
      <w:pPr>
        <w:pStyle w:val="Nadpis1rovne"/>
        <w:rPr>
          <w:rStyle w:val="ZakladnyChar"/>
          <w:sz w:val="44"/>
        </w:rPr>
      </w:pPr>
      <w:bookmarkStart w:id="50" w:name="_Toc481014392"/>
      <w:r>
        <w:rPr>
          <w:rStyle w:val="ZakladnyChar"/>
          <w:sz w:val="44"/>
        </w:rPr>
        <w:lastRenderedPageBreak/>
        <w:t>Scenár hry</w:t>
      </w:r>
      <w:bookmarkEnd w:id="50"/>
    </w:p>
    <w:p w:rsidR="00D34789" w:rsidRPr="00D34789" w:rsidRDefault="00D34789" w:rsidP="00D34752">
      <w:pPr>
        <w:pStyle w:val="Zakladny"/>
      </w:pPr>
      <w:r>
        <w:t xml:space="preserve">Pred samotným vývojom hry, je veľmi dôležité vytvoriť scenár. Písanie scenáru hry má svoje pravidlá, ktoré si popíšeme v časti 2.5. </w:t>
      </w:r>
    </w:p>
    <w:p w:rsidR="008727FA" w:rsidRDefault="008727FA" w:rsidP="00AE7083">
      <w:pPr>
        <w:pStyle w:val="Nadpis2urovne"/>
        <w:numPr>
          <w:ilvl w:val="1"/>
          <w:numId w:val="36"/>
        </w:numPr>
      </w:pPr>
      <w:bookmarkStart w:id="51" w:name="_Toc481014393"/>
      <w:r>
        <w:t>Pravidlá písania herných scenárov</w:t>
      </w:r>
      <w:bookmarkEnd w:id="51"/>
    </w:p>
    <w:p w:rsidR="00986386" w:rsidRDefault="00027C4B" w:rsidP="00AE7083">
      <w:pPr>
        <w:pStyle w:val="Nadpis2urovne"/>
        <w:rPr>
          <w:sz w:val="28"/>
        </w:rPr>
      </w:pPr>
      <w:bookmarkStart w:id="52" w:name="_Toc481014394"/>
      <w:r>
        <w:t>Návrh</w:t>
      </w:r>
      <w:r w:rsidR="008727FA">
        <w:t xml:space="preserve"> </w:t>
      </w:r>
      <w:r>
        <w:t>scenára</w:t>
      </w:r>
      <w:bookmarkEnd w:id="52"/>
    </w:p>
    <w:p w:rsidR="00D34789" w:rsidRDefault="00D34789" w:rsidP="00D34752">
      <w:pPr>
        <w:pStyle w:val="Zakladny"/>
      </w:pPr>
      <w:r>
        <w:t>Na základe pravidiel písania herných scenárov, sme vytvorili scenár pre našu hru. Vzhľadom na kategóriu hry,</w:t>
      </w:r>
      <w:r w:rsidR="00027C4B">
        <w:t xml:space="preserve"> ktorú chceme vytvoriť,</w:t>
      </w:r>
      <w:r>
        <w:t xml:space="preserve"> sme niektoré kategórie, ktoré s našou hrou nesúviseli</w:t>
      </w:r>
      <w:r w:rsidR="00027C4B">
        <w:t>,</w:t>
      </w:r>
      <w:r>
        <w:t xml:space="preserve"> vynechali. </w:t>
      </w:r>
    </w:p>
    <w:p w:rsidR="00027C4B" w:rsidRDefault="00027C4B" w:rsidP="00027C4B">
      <w:pPr>
        <w:pStyle w:val="Nadpis3urovne"/>
      </w:pPr>
      <w:bookmarkStart w:id="53" w:name="_Toc481014395"/>
      <w:r>
        <w:t>Scenár hry</w:t>
      </w:r>
      <w:bookmarkEnd w:id="53"/>
    </w:p>
    <w:p w:rsidR="00027C4B" w:rsidRPr="00D34752" w:rsidRDefault="00027C4B" w:rsidP="00D34752">
      <w:pPr>
        <w:pStyle w:val="Zakladny"/>
        <w:rPr>
          <w:b/>
        </w:rPr>
      </w:pPr>
      <w:r w:rsidRPr="00D34752">
        <w:rPr>
          <w:b/>
        </w:rPr>
        <w:t>Názov</w:t>
      </w:r>
    </w:p>
    <w:p w:rsidR="00027C4B" w:rsidRDefault="00027C4B" w:rsidP="00D34752">
      <w:pPr>
        <w:pStyle w:val="Zakladny"/>
      </w:pPr>
      <w:proofErr w:type="spellStart"/>
      <w:r>
        <w:t>ARQuiz</w:t>
      </w:r>
      <w:proofErr w:type="spellEnd"/>
      <w:r w:rsidR="00D34752">
        <w:t xml:space="preserve"> – predbežný návrh</w:t>
      </w:r>
    </w:p>
    <w:p w:rsidR="00027C4B" w:rsidRPr="00D34752" w:rsidRDefault="00027C4B" w:rsidP="00D34752">
      <w:pPr>
        <w:pStyle w:val="Zakladny"/>
        <w:rPr>
          <w:b/>
        </w:rPr>
      </w:pPr>
      <w:r w:rsidRPr="00D34752">
        <w:rPr>
          <w:b/>
        </w:rPr>
        <w:t>Žáner</w:t>
      </w:r>
    </w:p>
    <w:p w:rsidR="00027C4B" w:rsidRDefault="00027C4B" w:rsidP="00D34752">
      <w:pPr>
        <w:pStyle w:val="Zakladny"/>
      </w:pPr>
      <w:r>
        <w:t>Kvízy</w:t>
      </w:r>
      <w:r w:rsidR="00C35777">
        <w:t>, Pre viacerých hráčov</w:t>
      </w:r>
    </w:p>
    <w:p w:rsidR="00027C4B" w:rsidRPr="00D34752" w:rsidRDefault="00027C4B" w:rsidP="00D34752">
      <w:pPr>
        <w:pStyle w:val="Zakladny"/>
        <w:rPr>
          <w:b/>
        </w:rPr>
      </w:pPr>
      <w:r w:rsidRPr="00D34752">
        <w:rPr>
          <w:b/>
        </w:rPr>
        <w:t>Verzia</w:t>
      </w:r>
    </w:p>
    <w:p w:rsidR="00027C4B" w:rsidRDefault="00027C4B" w:rsidP="00D34752">
      <w:pPr>
        <w:pStyle w:val="Zakladny"/>
      </w:pPr>
      <w:r>
        <w:t>0.1 – predbežný návrh</w:t>
      </w:r>
    </w:p>
    <w:p w:rsidR="00D34752" w:rsidRPr="00D34752" w:rsidRDefault="00027C4B" w:rsidP="00D34752">
      <w:pPr>
        <w:pStyle w:val="Zakladny"/>
        <w:rPr>
          <w:b/>
        </w:rPr>
      </w:pPr>
      <w:r w:rsidRPr="00D34752">
        <w:rPr>
          <w:b/>
        </w:rPr>
        <w:t>Kategória</w:t>
      </w:r>
      <w:r w:rsidR="00D34752" w:rsidRPr="00D34752">
        <w:rPr>
          <w:b/>
        </w:rPr>
        <w:t xml:space="preserve"> </w:t>
      </w:r>
    </w:p>
    <w:p w:rsidR="00D34752" w:rsidRDefault="00D34752" w:rsidP="00D34752">
      <w:pPr>
        <w:pStyle w:val="Zakladny"/>
      </w:pPr>
      <w:proofErr w:type="spellStart"/>
      <w:r>
        <w:t>ARQuiz</w:t>
      </w:r>
      <w:proofErr w:type="spellEnd"/>
      <w:r>
        <w:t xml:space="preserve"> je zaujímavá</w:t>
      </w:r>
      <w:r w:rsidR="00C35777">
        <w:t xml:space="preserve"> vedomostná</w:t>
      </w:r>
      <w:r>
        <w:t xml:space="preserve"> hra</w:t>
      </w:r>
      <w:r w:rsidR="00C35777">
        <w:t xml:space="preserve"> z kategórie kvízy</w:t>
      </w:r>
      <w:r>
        <w:t xml:space="preserve">, </w:t>
      </w:r>
      <w:r w:rsidR="00C35777">
        <w:t>ktorá kombinuje rozšírenú realitu s vedomostnými otázkami. Núti a motivuje hráča hľadať otázky v reálnom prostredí a súťažiť s ostatnými hráčmi.</w:t>
      </w:r>
    </w:p>
    <w:p w:rsidR="00027C4B" w:rsidRPr="00D34752" w:rsidRDefault="00027C4B" w:rsidP="00D34752">
      <w:pPr>
        <w:pStyle w:val="Zakladny"/>
        <w:rPr>
          <w:b/>
        </w:rPr>
      </w:pPr>
      <w:r w:rsidRPr="00D34752">
        <w:rPr>
          <w:b/>
        </w:rPr>
        <w:t>Platforma</w:t>
      </w:r>
    </w:p>
    <w:p w:rsidR="00D34752" w:rsidRDefault="00D34752" w:rsidP="00D34752">
      <w:pPr>
        <w:pStyle w:val="Zakladny"/>
      </w:pPr>
      <w:r>
        <w:t>Android</w:t>
      </w:r>
    </w:p>
    <w:p w:rsidR="00027C4B" w:rsidRPr="00D34752" w:rsidRDefault="00027C4B" w:rsidP="00D34752">
      <w:pPr>
        <w:pStyle w:val="Zakladny"/>
        <w:rPr>
          <w:b/>
        </w:rPr>
      </w:pPr>
      <w:r w:rsidRPr="00D34752">
        <w:rPr>
          <w:b/>
        </w:rPr>
        <w:t>Hlavná myšlienka</w:t>
      </w:r>
    </w:p>
    <w:p w:rsidR="00D34752" w:rsidRDefault="009B0712" w:rsidP="00D34752">
      <w:pPr>
        <w:pStyle w:val="Zakladny"/>
      </w:pPr>
      <w:r>
        <w:t>Hráč je vtiahnutý pomocou svojho zariadenia do reálneho sveta, ukrývajúceho otázky na rôznych miestach, ktoré musí nájsť a správne zodpovedať. Vďaka správnym odpovediam sa bude hráč posúvať v online rebríčku vyššie s cieľom skončiť prvý a vyhrať odmenu.</w:t>
      </w:r>
    </w:p>
    <w:p w:rsidR="009B0712" w:rsidRDefault="009B0712" w:rsidP="00D34752">
      <w:pPr>
        <w:pStyle w:val="Zakladny"/>
      </w:pPr>
      <w:r>
        <w:t>Hra okrem samotného súťaženia dovoľuje súťaže aj vytvárať. Pri vytváraní súťaže sa vyberú miesta a pridajú sa im otázky. Okrem otázok, sa pre lepšiu motiváciu, určí aj odmena pre víťaza súťaže.</w:t>
      </w:r>
    </w:p>
    <w:p w:rsidR="00027C4B" w:rsidRPr="00D34752" w:rsidRDefault="00027C4B" w:rsidP="00D34752">
      <w:pPr>
        <w:pStyle w:val="Zakladny"/>
        <w:rPr>
          <w:b/>
        </w:rPr>
      </w:pPr>
      <w:r w:rsidRPr="00D34752">
        <w:rPr>
          <w:b/>
        </w:rPr>
        <w:lastRenderedPageBreak/>
        <w:t>Herný mechanizmus</w:t>
      </w:r>
    </w:p>
    <w:p w:rsidR="00D34752" w:rsidRDefault="00316402" w:rsidP="00D34752">
      <w:pPr>
        <w:pStyle w:val="Zakladny"/>
      </w:pPr>
      <w:r>
        <w:t>Hráč po zapnutí hry hľadá pomocou svojho zariadenia otázky, ktoré sa nachádzajú na rôznych miestach v reálnom svete.</w:t>
      </w:r>
      <w:r w:rsidR="00EF59CD">
        <w:t xml:space="preserve"> </w:t>
      </w:r>
      <w:r w:rsidR="006C4127">
        <w:t>Pri hľadaní mu pomáha mapa, kde má možnosť vidieť miesta, na ktorých sa nachádzajú otázky.</w:t>
      </w:r>
    </w:p>
    <w:p w:rsidR="006C4127" w:rsidRDefault="006C4127" w:rsidP="00D34752">
      <w:pPr>
        <w:pStyle w:val="Zakladny"/>
      </w:pPr>
      <w:r>
        <w:t>Pre správne zobrazenie otázky</w:t>
      </w:r>
      <w:r w:rsidR="008A100E">
        <w:t xml:space="preserve">, </w:t>
      </w:r>
      <w:r w:rsidR="00B334A7">
        <w:t>musí hráč nájsť pomocou svojho zariadenia značku, na ktorú bola priradená otázka. Po úspešnom nasmerovaní zariadenia na značku, sa hráčovi zobrazí otázka s možnosťami, z ktorých vyberie jednu správnu odpoveď. Samotná otázka môže byť navyše dostupná len v určitom časovom intervale, preto si musí hráč dávať pozor, aby prišiel v správnom čase.</w:t>
      </w:r>
    </w:p>
    <w:p w:rsidR="002F77AE" w:rsidRDefault="002F77AE" w:rsidP="00D34752">
      <w:pPr>
        <w:pStyle w:val="Zakladny"/>
      </w:pPr>
      <w:r>
        <w:t>Po prvej úspešne vyriešenej otázke, si systém vypýta od hráča prezývku, vďaka čomu ho bude systém vedieť identifikovať a</w:t>
      </w:r>
      <w:r w:rsidR="0061733C">
        <w:t> </w:t>
      </w:r>
      <w:r>
        <w:t>zároveň</w:t>
      </w:r>
      <w:r w:rsidR="0061733C">
        <w:t xml:space="preserve"> mu</w:t>
      </w:r>
      <w:r>
        <w:t xml:space="preserve"> sprístupní možnosť pozrieť si aktuálnu tabuľku všetkých hráčov zapojených v súťaži.</w:t>
      </w:r>
    </w:p>
    <w:p w:rsidR="00B334A7" w:rsidRDefault="00B334A7" w:rsidP="00D34752">
      <w:pPr>
        <w:pStyle w:val="Zakladny"/>
      </w:pPr>
      <w:r>
        <w:t xml:space="preserve">Súčasťou hry je aj </w:t>
      </w:r>
      <w:r w:rsidR="00835F22">
        <w:t xml:space="preserve">systém na vytváranie </w:t>
      </w:r>
      <w:r w:rsidR="00251F3E">
        <w:t xml:space="preserve">súťaží. </w:t>
      </w:r>
      <w:r w:rsidR="002F77AE">
        <w:t>V rámci vytvárania súťaže, musí hráč fyzicky prísť na miesta kam chce umiestniť otázky, namieriť zariadenie na značku, na ktorú chce otázku pripnúť a potom do formulára zadať samotnú otázku s možnosťami. Na záver sa už len zadefinuje odmena pre víťaza.</w:t>
      </w:r>
    </w:p>
    <w:p w:rsidR="00027C4B" w:rsidRPr="00D34752" w:rsidRDefault="00027C4B" w:rsidP="00D34752">
      <w:pPr>
        <w:pStyle w:val="Zakladny"/>
        <w:rPr>
          <w:b/>
        </w:rPr>
      </w:pPr>
      <w:r w:rsidRPr="00D34752">
        <w:rPr>
          <w:b/>
        </w:rPr>
        <w:t>Licencie</w:t>
      </w:r>
    </w:p>
    <w:p w:rsidR="00D34752" w:rsidRDefault="009B0712" w:rsidP="00D34752">
      <w:pPr>
        <w:pStyle w:val="Zakladny"/>
      </w:pPr>
      <w:r>
        <w:t>Zatiaľ nedefinované.</w:t>
      </w:r>
    </w:p>
    <w:p w:rsidR="00027C4B" w:rsidRPr="00D34752" w:rsidRDefault="00027C4B" w:rsidP="00D34752">
      <w:pPr>
        <w:pStyle w:val="Zakladny"/>
        <w:rPr>
          <w:b/>
        </w:rPr>
      </w:pPr>
      <w:r w:rsidRPr="00D34752">
        <w:rPr>
          <w:b/>
        </w:rPr>
        <w:t>Cieľové publikum</w:t>
      </w:r>
    </w:p>
    <w:p w:rsidR="00D34752" w:rsidRDefault="00BC45E7" w:rsidP="00D34752">
      <w:pPr>
        <w:pStyle w:val="Zakladny"/>
      </w:pPr>
      <w:r>
        <w:t>Cieľové publikum sú hráči</w:t>
      </w:r>
      <w:r w:rsidR="00EC6E80">
        <w:t xml:space="preserve"> oboch pohlaví </w:t>
      </w:r>
      <w:r>
        <w:t xml:space="preserve">starý 15 a viac rokov. </w:t>
      </w:r>
      <w:r w:rsidR="00EC6E80">
        <w:t>Jednoduché a intuitívne ovládanie pomáha, aby bola hra vhodná takmer pre každého, kto sa jej</w:t>
      </w:r>
      <w:r w:rsidR="00A51686">
        <w:t xml:space="preserve"> bude</w:t>
      </w:r>
      <w:r w:rsidR="00EC6E80">
        <w:t xml:space="preserve"> chcieť zúčastniť. Vďaka jednoduchému užívateľskému rozhraniu sa hru naučia ovládať hráči veľmi rýchlo.</w:t>
      </w:r>
    </w:p>
    <w:p w:rsidR="00EC6E80" w:rsidRPr="00D34752" w:rsidRDefault="00EC6E80" w:rsidP="00EC6E80">
      <w:pPr>
        <w:pStyle w:val="Zakladny"/>
        <w:rPr>
          <w:b/>
        </w:rPr>
      </w:pPr>
      <w:r>
        <w:rPr>
          <w:b/>
        </w:rPr>
        <w:t>Cieľový hráč</w:t>
      </w:r>
    </w:p>
    <w:p w:rsidR="00D34752" w:rsidRDefault="00EC6E80" w:rsidP="00D34752">
      <w:pPr>
        <w:pStyle w:val="Zakladny"/>
      </w:pPr>
      <w:r>
        <w:t>Náš cieľový hráč musí byť</w:t>
      </w:r>
      <w:r w:rsidR="0002129E">
        <w:t xml:space="preserve"> vo všeobecnosti</w:t>
      </w:r>
      <w:r>
        <w:t xml:space="preserve"> hlavne fanúšik vedomostných </w:t>
      </w:r>
      <w:r w:rsidR="0002129E">
        <w:t>a z časti aj dobrodružných hier</w:t>
      </w:r>
      <w:r w:rsidR="00E6790B">
        <w:t>, ktorý rád bojuje svojimi schopnosťami proti ostatným hráčom</w:t>
      </w:r>
      <w:r w:rsidR="0002129E">
        <w:t>.</w:t>
      </w:r>
    </w:p>
    <w:p w:rsidR="0002129E" w:rsidRDefault="0002129E" w:rsidP="00D34752">
      <w:pPr>
        <w:pStyle w:val="Zakladny"/>
      </w:pPr>
      <w:proofErr w:type="spellStart"/>
      <w:r>
        <w:t>ARQuiz</w:t>
      </w:r>
      <w:proofErr w:type="spellEnd"/>
      <w:r>
        <w:t xml:space="preserve"> je hlavne o putovaní a objavovaní miest, kde by hráč mohol objaviť</w:t>
      </w:r>
      <w:r w:rsidR="00E6790B">
        <w:t xml:space="preserve"> nových kamarátov, ktorí sa rovnako ako on snažia poraziť svojich súperov a</w:t>
      </w:r>
      <w:r>
        <w:t xml:space="preserve"> nové otázky, vďaka ktorým môže objaviť a naučiť sa veľa nových informácii.</w:t>
      </w:r>
    </w:p>
    <w:p w:rsidR="0002129E" w:rsidRDefault="0002129E" w:rsidP="00D34752">
      <w:pPr>
        <w:pStyle w:val="Zakladny"/>
      </w:pPr>
      <w:r>
        <w:t>Cieľom hry je teda vytvoriť hráčovi interaktívnu rozšírenú realitu,</w:t>
      </w:r>
      <w:r w:rsidR="00E6790B">
        <w:t xml:space="preserve"> kde odmena za víťazstvo a súťaženie medzi hráčmi, bude motiváciou pre objavovanie nových miest s otázkami.</w:t>
      </w:r>
    </w:p>
    <w:p w:rsidR="00027C4B" w:rsidRPr="00D34752" w:rsidRDefault="00D34752" w:rsidP="00D34752">
      <w:pPr>
        <w:pStyle w:val="Zakladny"/>
        <w:rPr>
          <w:b/>
        </w:rPr>
      </w:pPr>
      <w:r w:rsidRPr="00D34752">
        <w:rPr>
          <w:b/>
        </w:rPr>
        <w:t>Hlavné herné prvky</w:t>
      </w:r>
    </w:p>
    <w:p w:rsidR="00D34752" w:rsidRDefault="00E15901" w:rsidP="00D34752">
      <w:pPr>
        <w:pStyle w:val="Zakladny"/>
      </w:pPr>
      <w:r>
        <w:lastRenderedPageBreak/>
        <w:t>Zatiaľ nedefinované.</w:t>
      </w:r>
    </w:p>
    <w:p w:rsidR="00D34752" w:rsidRPr="00D34752" w:rsidRDefault="00D34752" w:rsidP="00D34752">
      <w:pPr>
        <w:pStyle w:val="Zakladny"/>
        <w:rPr>
          <w:b/>
        </w:rPr>
      </w:pPr>
      <w:r w:rsidRPr="00D34752">
        <w:rPr>
          <w:b/>
        </w:rPr>
        <w:t>Ovládanie</w:t>
      </w:r>
    </w:p>
    <w:p w:rsidR="00A51686" w:rsidRDefault="00E6790B" w:rsidP="00D34752">
      <w:pPr>
        <w:pStyle w:val="Zakladny"/>
      </w:pPr>
      <w:r>
        <w:t xml:space="preserve">Pre čo najjednoduchšie ovládanie sa hra ovláda výlučne dotykmi. Tlačidlá s jednoduchými popismi intuitívne navigujú hráča naprieč hrou. </w:t>
      </w:r>
      <w:r w:rsidR="00A51686">
        <w:t>V hre sa nenachádzajú žiadne tlačidlá vyžadujúce extra reakcie, alebo kombináciu viacerých dotykov, vďaka čomu hru dokážu všetci hráči ovládať bez problémov.</w:t>
      </w:r>
    </w:p>
    <w:p w:rsidR="00D34752" w:rsidRPr="00D34752" w:rsidRDefault="00D34752" w:rsidP="00D34752">
      <w:pPr>
        <w:pStyle w:val="Zakladny"/>
        <w:rPr>
          <w:b/>
        </w:rPr>
      </w:pPr>
      <w:r w:rsidRPr="00D34752">
        <w:rPr>
          <w:b/>
        </w:rPr>
        <w:t>Záver</w:t>
      </w:r>
    </w:p>
    <w:p w:rsidR="00D34752" w:rsidRDefault="00E15901" w:rsidP="00D34752">
      <w:pPr>
        <w:pStyle w:val="Zakladny"/>
      </w:pPr>
      <w:r>
        <w:t>Zatiaľ nedefinované</w:t>
      </w:r>
    </w:p>
    <w:p w:rsidR="00027C4B" w:rsidRDefault="00027C4B" w:rsidP="00BE5659">
      <w:pPr>
        <w:pStyle w:val="Nadpis1rovne"/>
      </w:pPr>
      <w:r>
        <w:lastRenderedPageBreak/>
        <w:t xml:space="preserve"> </w:t>
      </w:r>
      <w:bookmarkStart w:id="54" w:name="_Toc481014396"/>
      <w:r w:rsidR="00BE5659">
        <w:t>Opis riešenia</w:t>
      </w:r>
      <w:bookmarkEnd w:id="54"/>
    </w:p>
    <w:p w:rsidR="00ED1735" w:rsidRDefault="00ED1735" w:rsidP="00AE7083">
      <w:pPr>
        <w:pStyle w:val="Nadpis2urovne"/>
        <w:numPr>
          <w:ilvl w:val="1"/>
          <w:numId w:val="40"/>
        </w:numPr>
      </w:pPr>
      <w:bookmarkStart w:id="55" w:name="_Toc481014397"/>
      <w:r>
        <w:t>Predpoklady</w:t>
      </w:r>
      <w:bookmarkEnd w:id="55"/>
    </w:p>
    <w:p w:rsidR="00090BEE" w:rsidRDefault="00090BEE" w:rsidP="00090BEE">
      <w:pPr>
        <w:pStyle w:val="Zakladny"/>
      </w:pPr>
      <w:r>
        <w:t>Pred samotným návrhom riešenia je najlepšie určiť si základné predpoklady, ciele, ktoré chceme</w:t>
      </w:r>
      <w:r w:rsidR="00D020E0">
        <w:t>,</w:t>
      </w:r>
      <w:r>
        <w:t xml:space="preserve"> aby naša aplikácia spĺňala. Na základe týchto predpokladov, budeme vedieť </w:t>
      </w:r>
      <w:r w:rsidR="00D020E0">
        <w:t xml:space="preserve">ľahšie </w:t>
      </w:r>
      <w:r>
        <w:t xml:space="preserve">vybrať správne riešenie pre našu aplikáciu. </w:t>
      </w:r>
    </w:p>
    <w:p w:rsidR="00D020E0" w:rsidRDefault="00D020E0" w:rsidP="00D020E0">
      <w:pPr>
        <w:pStyle w:val="Nadpis3urovne"/>
      </w:pPr>
      <w:bookmarkStart w:id="56" w:name="_Toc481014398"/>
      <w:r>
        <w:t>Používateľom definované značky</w:t>
      </w:r>
      <w:bookmarkEnd w:id="56"/>
    </w:p>
    <w:p w:rsidR="00D020E0" w:rsidRPr="00D020E0" w:rsidRDefault="00D020E0" w:rsidP="00D020E0">
      <w:pPr>
        <w:pStyle w:val="Zakladny"/>
      </w:pPr>
      <w:r>
        <w:t xml:space="preserve">Naše riešenie by malo byť schopné </w:t>
      </w:r>
      <w:r w:rsidR="00B05036">
        <w:t>vytvárať značky z používateľom definovaných obrázkov či fotiek. Najjednoduchším spôsobom by malo byť zhotovenie fotografie, ktorú by systém zanalyzoval z pohľadu, či je tento obrázok vhodný, respektíve by systém zobrazil v určitom meradle kvalitu, na koľko je obrázok vhodný.</w:t>
      </w:r>
    </w:p>
    <w:p w:rsidR="00D020E0" w:rsidRDefault="00D020E0" w:rsidP="00D020E0">
      <w:pPr>
        <w:pStyle w:val="Nadpis3urovne"/>
      </w:pPr>
      <w:bookmarkStart w:id="57" w:name="_Toc481014399"/>
      <w:r>
        <w:t>Vytvorenie a spravovanie online databázy značiek</w:t>
      </w:r>
      <w:bookmarkEnd w:id="57"/>
    </w:p>
    <w:p w:rsidR="00B05036" w:rsidRPr="00B05036" w:rsidRDefault="00B05036" w:rsidP="00B05036">
      <w:pPr>
        <w:pStyle w:val="Zakladny"/>
      </w:pPr>
      <w:r>
        <w:t>Vzhľadom k tomu, že naša aplikácia bude pre viacerých hráčov a obsah sa bude pravidelne meniť, by mala byť databáza značiek umiestnená na internete. Tam by sa mali dať jednoducho pridávať, odoberať, alebo meniť. To nám zabezpečí, že databáza obrázkov, značiek, nemusí byť umiestnená v zaradení.</w:t>
      </w:r>
    </w:p>
    <w:p w:rsidR="00D020E0" w:rsidRDefault="00D020E0" w:rsidP="00D020E0">
      <w:pPr>
        <w:pStyle w:val="Nadpis3urovne"/>
      </w:pPr>
      <w:bookmarkStart w:id="58" w:name="_Toc481014400"/>
      <w:r>
        <w:t>Použiteľnosť v mobilných zariadeniach</w:t>
      </w:r>
      <w:bookmarkEnd w:id="58"/>
    </w:p>
    <w:p w:rsidR="00B05036" w:rsidRPr="00B05036" w:rsidRDefault="00B05036" w:rsidP="00B05036">
      <w:pPr>
        <w:pStyle w:val="Zakladny"/>
      </w:pPr>
      <w:r>
        <w:t xml:space="preserve">Naša aplikácia bude bežať na mobilnom telefóne, preto by naše riešenie nemalo byť hardvérovo náročné, aby šla aplikácia plynule, bez problémov a na čo najväčšom počte zariadení. </w:t>
      </w:r>
    </w:p>
    <w:p w:rsidR="00D020E0" w:rsidRDefault="00D020E0" w:rsidP="00D020E0">
      <w:pPr>
        <w:pStyle w:val="Nadpis3urovne"/>
      </w:pPr>
      <w:bookmarkStart w:id="59" w:name="_Toc481014401"/>
      <w:r>
        <w:t>Kvalitné rozpoznávanie obrazových značiek</w:t>
      </w:r>
      <w:bookmarkEnd w:id="59"/>
    </w:p>
    <w:p w:rsidR="006723D8" w:rsidRPr="006723D8" w:rsidRDefault="006723D8" w:rsidP="006723D8">
      <w:pPr>
        <w:pStyle w:val="Zakladny"/>
      </w:pPr>
      <w:r>
        <w:t>Značky, ktoré bude používať naša aplikácia môžu byť umiestnené pod rôznymi uhlami, v rôznych vzdialenostiach, alebo v rôznych svetelných podmienkach. Preto by naše riešenie malo pri vývoji počítať s týmito podmienkami. Aby sme si boli istý, že naše riešenie spĺňa tieto predpoklady, po implementácii ju otestujeme.</w:t>
      </w:r>
    </w:p>
    <w:p w:rsidR="00D020E0" w:rsidRDefault="00D020E0" w:rsidP="00D020E0">
      <w:pPr>
        <w:pStyle w:val="Nadpis3urovne"/>
      </w:pPr>
      <w:bookmarkStart w:id="60" w:name="_Toc481014402"/>
      <w:r>
        <w:lastRenderedPageBreak/>
        <w:t>Zobrazenie textu na značky</w:t>
      </w:r>
      <w:bookmarkEnd w:id="60"/>
    </w:p>
    <w:p w:rsidR="006723D8" w:rsidRPr="006723D8" w:rsidRDefault="006723D8" w:rsidP="006723D8">
      <w:pPr>
        <w:pStyle w:val="Zakladny"/>
      </w:pPr>
      <w:r>
        <w:t>Cieľom a hlavným prvkom našej aplikácie bude zobrazenie textu na používateľom definovanej značky. Preto by v prvom rade mala naša aplikácia vedieť kvalitne zobraziť rôzne texty na značkách tak, aby ich používatelia vedeli ľahko prečítať.</w:t>
      </w:r>
    </w:p>
    <w:p w:rsidR="001F099F" w:rsidRDefault="001F099F" w:rsidP="00AE7083">
      <w:pPr>
        <w:pStyle w:val="Nadpis2urovne"/>
      </w:pPr>
      <w:bookmarkStart w:id="61" w:name="_Toc481014403"/>
      <w:r>
        <w:t>Vývojové prostredie</w:t>
      </w:r>
      <w:bookmarkEnd w:id="61"/>
    </w:p>
    <w:p w:rsidR="001F099F" w:rsidRPr="001F099F" w:rsidRDefault="001F099F" w:rsidP="001F099F">
      <w:pPr>
        <w:pStyle w:val="Nadpis3urovne"/>
      </w:pPr>
      <w:bookmarkStart w:id="62" w:name="_Toc481014404"/>
      <w:r>
        <w:t>Klientska časť</w:t>
      </w:r>
      <w:bookmarkEnd w:id="62"/>
    </w:p>
    <w:p w:rsidR="001F099F" w:rsidRDefault="001F099F" w:rsidP="001F099F">
      <w:pPr>
        <w:pStyle w:val="Zakladny"/>
      </w:pPr>
      <w:r>
        <w:t>Našu</w:t>
      </w:r>
      <w:r w:rsidR="004D0AE8">
        <w:t xml:space="preserve"> prvú časť klientskej aplikácie</w:t>
      </w:r>
      <w:r>
        <w:t xml:space="preserve"> sme sa rozhodli vyvíjať v developerskom programe Android </w:t>
      </w:r>
      <w:proofErr w:type="spellStart"/>
      <w:r>
        <w:t>Studio</w:t>
      </w:r>
      <w:proofErr w:type="spellEnd"/>
      <w:r>
        <w:t xml:space="preserve">, vo verzii 2.2, ktorý umožňuje vývoj aplikácii na zariadení s operačným systémom Android. Android </w:t>
      </w:r>
      <w:proofErr w:type="spellStart"/>
      <w:r>
        <w:t>studio</w:t>
      </w:r>
      <w:proofErr w:type="spellEnd"/>
      <w:r>
        <w:t xml:space="preserve"> je určené výhradne na vývoj aplikácie s týmto operačným systémom, pričom má v sebe aj integrovanú podporu pre </w:t>
      </w:r>
      <w:proofErr w:type="spellStart"/>
      <w:r>
        <w:t>verz</w:t>
      </w:r>
      <w:r w:rsidR="00ED1735">
        <w:t>i</w:t>
      </w:r>
      <w:r>
        <w:t>ovanie</w:t>
      </w:r>
      <w:proofErr w:type="spellEnd"/>
      <w:r>
        <w:t xml:space="preserve"> našej aplikácie.</w:t>
      </w:r>
    </w:p>
    <w:p w:rsidR="004D0AE8" w:rsidRDefault="004D0AE8" w:rsidP="001F099F">
      <w:pPr>
        <w:pStyle w:val="Zakladny"/>
      </w:pPr>
      <w:r>
        <w:t xml:space="preserve">Druhú časť </w:t>
      </w:r>
      <w:proofErr w:type="spellStart"/>
      <w:r>
        <w:t>klientej</w:t>
      </w:r>
      <w:proofErr w:type="spellEnd"/>
      <w:r>
        <w:t xml:space="preserve"> aplikácie sme sa rozhodli vyvíjať v developerskom programe </w:t>
      </w:r>
      <w:proofErr w:type="spellStart"/>
      <w:r w:rsidR="00ED1735">
        <w:t>PhpStorm</w:t>
      </w:r>
      <w:proofErr w:type="spellEnd"/>
      <w:r w:rsidR="00ED1735">
        <w:t xml:space="preserve"> od firmy </w:t>
      </w:r>
      <w:proofErr w:type="spellStart"/>
      <w:r w:rsidR="00ED1735">
        <w:t>JetBrains</w:t>
      </w:r>
      <w:proofErr w:type="spellEnd"/>
      <w:r w:rsidR="00ED1735">
        <w:t>, ktorý je určený na vývoj webových aplikácii, hlavne v programovacom jazyku PHP a navyše je pre študentov zadarmo.</w:t>
      </w:r>
    </w:p>
    <w:p w:rsidR="001F099F" w:rsidRDefault="001F099F" w:rsidP="001F099F">
      <w:pPr>
        <w:pStyle w:val="Nadpis3urovne"/>
      </w:pPr>
      <w:bookmarkStart w:id="63" w:name="_Toc481014405"/>
      <w:r>
        <w:t>Serverová časť</w:t>
      </w:r>
      <w:bookmarkEnd w:id="63"/>
    </w:p>
    <w:p w:rsidR="001F099F" w:rsidRPr="001F099F" w:rsidRDefault="001F099F" w:rsidP="001F099F">
      <w:pPr>
        <w:pStyle w:val="Zakladny"/>
      </w:pPr>
      <w:r>
        <w:t>Vzhľadom nato, že naša aplikácia sa bude pripájať na server, odkiaľ si bude sťahovať potrebné dáta, je nutné vytvoriť aj serverovú časť nášho projektu. Pre vývoj tejto č</w:t>
      </w:r>
      <w:r w:rsidR="00ED1735">
        <w:t xml:space="preserve">asti sme sa rozhodli použiť rovnaký program ako v druhej časti klientskej aplikácie, </w:t>
      </w:r>
      <w:proofErr w:type="spellStart"/>
      <w:r w:rsidR="00ED1735">
        <w:t>PhpStorm</w:t>
      </w:r>
      <w:proofErr w:type="spellEnd"/>
      <w:r>
        <w:t xml:space="preserve">. </w:t>
      </w:r>
    </w:p>
    <w:p w:rsidR="001F099F" w:rsidRDefault="001F099F" w:rsidP="00AE7083">
      <w:pPr>
        <w:pStyle w:val="Nadpis2urovne"/>
      </w:pPr>
      <w:bookmarkStart w:id="64" w:name="_Toc481014406"/>
      <w:r>
        <w:t>Testovacie zariadenia</w:t>
      </w:r>
      <w:bookmarkEnd w:id="64"/>
    </w:p>
    <w:p w:rsidR="00CA4C09" w:rsidRDefault="00CA4C09" w:rsidP="00CA4C09">
      <w:pPr>
        <w:pStyle w:val="Nadpis3urovne"/>
      </w:pPr>
      <w:bookmarkStart w:id="65" w:name="_Toc481014407"/>
      <w:r>
        <w:t>LG V10</w:t>
      </w:r>
      <w:bookmarkEnd w:id="65"/>
    </w:p>
    <w:tbl>
      <w:tblPr>
        <w:tblStyle w:val="Mriekatabuky"/>
        <w:tblW w:w="0" w:type="auto"/>
        <w:tblLook w:val="04A0" w:firstRow="1" w:lastRow="0" w:firstColumn="1" w:lastColumn="0" w:noHBand="0" w:noVBand="1"/>
      </w:tblPr>
      <w:tblGrid>
        <w:gridCol w:w="4388"/>
        <w:gridCol w:w="4389"/>
      </w:tblGrid>
      <w:tr w:rsidR="00CA4C09" w:rsidTr="00CA4C09">
        <w:tc>
          <w:tcPr>
            <w:tcW w:w="4388" w:type="dxa"/>
          </w:tcPr>
          <w:p w:rsidR="00CA4C09" w:rsidRDefault="00CA4C09" w:rsidP="00CA4C09">
            <w:pPr>
              <w:pStyle w:val="Zakladny"/>
              <w:ind w:firstLine="0"/>
            </w:pPr>
            <w:r>
              <w:t>Názov zariadenia</w:t>
            </w:r>
          </w:p>
        </w:tc>
        <w:tc>
          <w:tcPr>
            <w:tcW w:w="4389" w:type="dxa"/>
          </w:tcPr>
          <w:p w:rsidR="00CA4C09" w:rsidRDefault="00CA4C09" w:rsidP="00CA4C09">
            <w:pPr>
              <w:pStyle w:val="Zakladny"/>
              <w:ind w:firstLine="0"/>
            </w:pPr>
            <w:r>
              <w:t>LG V10</w:t>
            </w:r>
          </w:p>
        </w:tc>
      </w:tr>
      <w:tr w:rsidR="00CA4C09" w:rsidTr="00CA4C09">
        <w:tc>
          <w:tcPr>
            <w:tcW w:w="4388" w:type="dxa"/>
          </w:tcPr>
          <w:p w:rsidR="00CA4C09" w:rsidRDefault="00CA4C09" w:rsidP="00CA4C09">
            <w:pPr>
              <w:pStyle w:val="Zakladny"/>
              <w:ind w:firstLine="0"/>
            </w:pPr>
            <w:r>
              <w:t>OS</w:t>
            </w:r>
          </w:p>
        </w:tc>
        <w:tc>
          <w:tcPr>
            <w:tcW w:w="4389" w:type="dxa"/>
          </w:tcPr>
          <w:p w:rsidR="00CA4C09" w:rsidRDefault="00CA4C09" w:rsidP="00CA4C09">
            <w:pPr>
              <w:pStyle w:val="Zakladny"/>
              <w:ind w:firstLine="0"/>
            </w:pPr>
            <w:r>
              <w:t>Android 6.0.1</w:t>
            </w:r>
          </w:p>
        </w:tc>
      </w:tr>
      <w:tr w:rsidR="00CA4C09" w:rsidTr="00CA4C09">
        <w:tc>
          <w:tcPr>
            <w:tcW w:w="4388" w:type="dxa"/>
          </w:tcPr>
          <w:p w:rsidR="00CA4C09" w:rsidRDefault="00CA4C09" w:rsidP="00CA4C09">
            <w:pPr>
              <w:pStyle w:val="Zakladny"/>
              <w:ind w:firstLine="0"/>
            </w:pPr>
            <w:proofErr w:type="spellStart"/>
            <w:r>
              <w:t>Chipset</w:t>
            </w:r>
            <w:proofErr w:type="spellEnd"/>
          </w:p>
        </w:tc>
        <w:tc>
          <w:tcPr>
            <w:tcW w:w="4389" w:type="dxa"/>
          </w:tcPr>
          <w:p w:rsidR="00CA4C09" w:rsidRDefault="00CA4C09" w:rsidP="00E77060">
            <w:pPr>
              <w:pStyle w:val="Zakladny"/>
              <w:ind w:firstLine="0"/>
            </w:pPr>
            <w:proofErr w:type="spellStart"/>
            <w:r>
              <w:t>Qualcomm</w:t>
            </w:r>
            <w:proofErr w:type="spellEnd"/>
            <w:r>
              <w:t xml:space="preserve"> </w:t>
            </w:r>
            <w:proofErr w:type="spellStart"/>
            <w:r>
              <w:t>Snapdragon</w:t>
            </w:r>
            <w:proofErr w:type="spellEnd"/>
            <w:r>
              <w:t xml:space="preserve"> 8</w:t>
            </w:r>
            <w:r w:rsidR="00E77060">
              <w:t>08</w:t>
            </w:r>
          </w:p>
        </w:tc>
      </w:tr>
      <w:tr w:rsidR="00CA4C09" w:rsidTr="00CA4C09">
        <w:tc>
          <w:tcPr>
            <w:tcW w:w="4388" w:type="dxa"/>
          </w:tcPr>
          <w:p w:rsidR="00CA4C09" w:rsidRDefault="00CA4C09" w:rsidP="00CA4C09">
            <w:pPr>
              <w:pStyle w:val="Zakladny"/>
              <w:ind w:firstLine="0"/>
            </w:pPr>
            <w:r>
              <w:t>Procesor</w:t>
            </w:r>
          </w:p>
        </w:tc>
        <w:tc>
          <w:tcPr>
            <w:tcW w:w="4389" w:type="dxa"/>
          </w:tcPr>
          <w:p w:rsidR="00CA4C09" w:rsidRDefault="00E77060" w:rsidP="00CA4C09">
            <w:pPr>
              <w:pStyle w:val="Zakladny"/>
              <w:ind w:firstLine="0"/>
            </w:pPr>
            <w:r>
              <w:t>8 jadrový 4x1.4GHz Cortex-A53 a 4x1.8GHz Cortex-A57</w:t>
            </w:r>
          </w:p>
        </w:tc>
      </w:tr>
      <w:tr w:rsidR="00CA4C09" w:rsidTr="00CA4C09">
        <w:tc>
          <w:tcPr>
            <w:tcW w:w="4388" w:type="dxa"/>
          </w:tcPr>
          <w:p w:rsidR="00CA4C09" w:rsidRDefault="00E77060" w:rsidP="00CA4C09">
            <w:pPr>
              <w:pStyle w:val="Zakladny"/>
              <w:ind w:firstLine="0"/>
            </w:pPr>
            <w:r>
              <w:t>Grafický procesor</w:t>
            </w:r>
          </w:p>
        </w:tc>
        <w:tc>
          <w:tcPr>
            <w:tcW w:w="4389" w:type="dxa"/>
          </w:tcPr>
          <w:p w:rsidR="00CA4C09" w:rsidRDefault="00E77060" w:rsidP="00CA4C09">
            <w:pPr>
              <w:pStyle w:val="Zakladny"/>
              <w:ind w:firstLine="0"/>
            </w:pPr>
            <w:proofErr w:type="spellStart"/>
            <w:r>
              <w:t>Adreno</w:t>
            </w:r>
            <w:proofErr w:type="spellEnd"/>
            <w:r>
              <w:t xml:space="preserve"> 418</w:t>
            </w:r>
          </w:p>
        </w:tc>
      </w:tr>
      <w:tr w:rsidR="00E77060" w:rsidTr="00CA4C09">
        <w:tc>
          <w:tcPr>
            <w:tcW w:w="4388" w:type="dxa"/>
          </w:tcPr>
          <w:p w:rsidR="00E77060" w:rsidRDefault="00E77060" w:rsidP="00CA4C09">
            <w:pPr>
              <w:pStyle w:val="Zakladny"/>
              <w:ind w:firstLine="0"/>
            </w:pPr>
            <w:r>
              <w:t>RAM</w:t>
            </w:r>
          </w:p>
        </w:tc>
        <w:tc>
          <w:tcPr>
            <w:tcW w:w="4389" w:type="dxa"/>
          </w:tcPr>
          <w:p w:rsidR="00E77060" w:rsidRDefault="00E77060" w:rsidP="00CA4C09">
            <w:pPr>
              <w:pStyle w:val="Zakladny"/>
              <w:ind w:firstLine="0"/>
            </w:pPr>
            <w:r>
              <w:t>4 GB</w:t>
            </w:r>
          </w:p>
        </w:tc>
      </w:tr>
      <w:tr w:rsidR="00E77060" w:rsidTr="00CA4C09">
        <w:tc>
          <w:tcPr>
            <w:tcW w:w="4388" w:type="dxa"/>
          </w:tcPr>
          <w:p w:rsidR="00E77060" w:rsidRDefault="00E77060" w:rsidP="00CA4C09">
            <w:pPr>
              <w:pStyle w:val="Zakladny"/>
              <w:ind w:firstLine="0"/>
            </w:pPr>
            <w:r>
              <w:lastRenderedPageBreak/>
              <w:t>Pamäť</w:t>
            </w:r>
          </w:p>
        </w:tc>
        <w:tc>
          <w:tcPr>
            <w:tcW w:w="4389" w:type="dxa"/>
          </w:tcPr>
          <w:p w:rsidR="00E77060" w:rsidRDefault="00E77060" w:rsidP="00CA4C09">
            <w:pPr>
              <w:pStyle w:val="Zakladny"/>
              <w:ind w:firstLine="0"/>
            </w:pPr>
            <w:r>
              <w:t>32 GB</w:t>
            </w:r>
          </w:p>
        </w:tc>
      </w:tr>
      <w:tr w:rsidR="00E77060" w:rsidTr="00CA4C09">
        <w:tc>
          <w:tcPr>
            <w:tcW w:w="4388" w:type="dxa"/>
          </w:tcPr>
          <w:p w:rsidR="00E77060" w:rsidRDefault="00E77060" w:rsidP="00CA4C09">
            <w:pPr>
              <w:pStyle w:val="Zakladny"/>
              <w:ind w:firstLine="0"/>
            </w:pPr>
            <w:r>
              <w:t>Displej</w:t>
            </w:r>
          </w:p>
        </w:tc>
        <w:tc>
          <w:tcPr>
            <w:tcW w:w="4389" w:type="dxa"/>
          </w:tcPr>
          <w:p w:rsidR="00E77060" w:rsidRDefault="00E77060" w:rsidP="00CA4C09">
            <w:pPr>
              <w:pStyle w:val="Zakladny"/>
              <w:ind w:firstLine="0"/>
            </w:pPr>
            <w:r>
              <w:t>IPS LCD 5,7“ 1440x2560px</w:t>
            </w:r>
          </w:p>
        </w:tc>
      </w:tr>
      <w:tr w:rsidR="007D0C00" w:rsidTr="00CA4C09">
        <w:tc>
          <w:tcPr>
            <w:tcW w:w="4388" w:type="dxa"/>
          </w:tcPr>
          <w:p w:rsidR="007D0C00" w:rsidRDefault="007D0C00" w:rsidP="00CA4C09">
            <w:pPr>
              <w:pStyle w:val="Zakladny"/>
              <w:ind w:firstLine="0"/>
            </w:pPr>
            <w:r>
              <w:t>Zadn</w:t>
            </w:r>
            <w:r w:rsidR="006E4DAF">
              <w:t>á kamera</w:t>
            </w:r>
          </w:p>
        </w:tc>
        <w:tc>
          <w:tcPr>
            <w:tcW w:w="4389" w:type="dxa"/>
          </w:tcPr>
          <w:p w:rsidR="007D0C00" w:rsidRDefault="007D0C00" w:rsidP="00CA4C09">
            <w:pPr>
              <w:pStyle w:val="Zakladny"/>
              <w:ind w:firstLine="0"/>
            </w:pPr>
            <w:r>
              <w:t xml:space="preserve">16Mpix, </w:t>
            </w:r>
            <w:r w:rsidR="006E4DAF">
              <w:t>svetelnosť</w:t>
            </w:r>
            <w:r>
              <w:t xml:space="preserve"> f/1.8</w:t>
            </w:r>
          </w:p>
        </w:tc>
      </w:tr>
      <w:tr w:rsidR="007D0C00" w:rsidTr="00CA4C09">
        <w:tc>
          <w:tcPr>
            <w:tcW w:w="4388" w:type="dxa"/>
          </w:tcPr>
          <w:p w:rsidR="007D0C00" w:rsidRDefault="007D0C00" w:rsidP="00CA4C09">
            <w:pPr>
              <w:pStyle w:val="Zakladny"/>
              <w:ind w:firstLine="0"/>
            </w:pPr>
            <w:r>
              <w:t>Predn</w:t>
            </w:r>
            <w:r w:rsidR="006E4DAF">
              <w:t>á kamera</w:t>
            </w:r>
          </w:p>
        </w:tc>
        <w:tc>
          <w:tcPr>
            <w:tcW w:w="4389" w:type="dxa"/>
          </w:tcPr>
          <w:p w:rsidR="007D0C00" w:rsidRDefault="007D0C00" w:rsidP="00327671">
            <w:pPr>
              <w:pStyle w:val="Zakladny"/>
              <w:keepNext/>
              <w:ind w:firstLine="0"/>
            </w:pPr>
            <w:r>
              <w:t xml:space="preserve">5Mpix, </w:t>
            </w:r>
            <w:r w:rsidR="006E4DAF">
              <w:t>svetelnosť</w:t>
            </w:r>
            <w:r>
              <w:t xml:space="preserve"> f/2.2</w:t>
            </w:r>
          </w:p>
        </w:tc>
      </w:tr>
    </w:tbl>
    <w:p w:rsidR="00CA4C09" w:rsidRDefault="00327671" w:rsidP="00327671">
      <w:pPr>
        <w:pStyle w:val="Popis"/>
      </w:pPr>
      <w:bookmarkStart w:id="66" w:name="_Toc481014467"/>
      <w:r>
        <w:t xml:space="preserve">Tabuľka </w:t>
      </w:r>
      <w:r w:rsidR="00895C54">
        <w:fldChar w:fldCharType="begin"/>
      </w:r>
      <w:r w:rsidR="00895C54">
        <w:instrText xml:space="preserve"> SEQ Tabuľka \* ARABIC </w:instrText>
      </w:r>
      <w:r w:rsidR="00895C54">
        <w:fldChar w:fldCharType="separate"/>
      </w:r>
      <w:r w:rsidR="00900AB7">
        <w:rPr>
          <w:noProof/>
        </w:rPr>
        <w:t>1</w:t>
      </w:r>
      <w:r w:rsidR="00895C54">
        <w:rPr>
          <w:noProof/>
        </w:rPr>
        <w:fldChar w:fldCharType="end"/>
      </w:r>
      <w:r>
        <w:t xml:space="preserve"> Špecifikácia testovacieho zariadenia LG V10</w:t>
      </w:r>
      <w:bookmarkEnd w:id="66"/>
    </w:p>
    <w:p w:rsidR="00DE793E" w:rsidRDefault="00DE793E" w:rsidP="00DE793E">
      <w:pPr>
        <w:pStyle w:val="Nadpis3urovne"/>
      </w:pPr>
      <w:bookmarkStart w:id="67" w:name="_Toc481014408"/>
      <w:proofErr w:type="spellStart"/>
      <w:r>
        <w:t>Lenovo</w:t>
      </w:r>
      <w:proofErr w:type="spellEnd"/>
      <w:r>
        <w:t xml:space="preserve"> </w:t>
      </w:r>
      <w:proofErr w:type="spellStart"/>
      <w:r>
        <w:t>Vibe</w:t>
      </w:r>
      <w:proofErr w:type="spellEnd"/>
      <w:r>
        <w:t xml:space="preserve"> X2</w:t>
      </w:r>
      <w:bookmarkEnd w:id="67"/>
    </w:p>
    <w:tbl>
      <w:tblPr>
        <w:tblStyle w:val="Mriekatabuky"/>
        <w:tblW w:w="0" w:type="auto"/>
        <w:tblLook w:val="04A0" w:firstRow="1" w:lastRow="0" w:firstColumn="1" w:lastColumn="0" w:noHBand="0" w:noVBand="1"/>
      </w:tblPr>
      <w:tblGrid>
        <w:gridCol w:w="4388"/>
        <w:gridCol w:w="4389"/>
      </w:tblGrid>
      <w:tr w:rsidR="00DE793E" w:rsidTr="00EE7C7C">
        <w:tc>
          <w:tcPr>
            <w:tcW w:w="4388" w:type="dxa"/>
          </w:tcPr>
          <w:p w:rsidR="00DE793E" w:rsidRDefault="00DE793E" w:rsidP="00EE7C7C">
            <w:pPr>
              <w:pStyle w:val="Zakladny"/>
              <w:ind w:firstLine="0"/>
            </w:pPr>
            <w:r>
              <w:t>Názov zariadenia</w:t>
            </w:r>
          </w:p>
        </w:tc>
        <w:tc>
          <w:tcPr>
            <w:tcW w:w="4389" w:type="dxa"/>
          </w:tcPr>
          <w:p w:rsidR="00DE793E" w:rsidRDefault="00DE793E" w:rsidP="00EE7C7C">
            <w:pPr>
              <w:pStyle w:val="Zakladny"/>
              <w:ind w:firstLine="0"/>
            </w:pPr>
            <w:proofErr w:type="spellStart"/>
            <w:r>
              <w:t>Lenovo</w:t>
            </w:r>
            <w:proofErr w:type="spellEnd"/>
            <w:r>
              <w:t xml:space="preserve"> </w:t>
            </w:r>
            <w:proofErr w:type="spellStart"/>
            <w:r>
              <w:t>Vibe</w:t>
            </w:r>
            <w:proofErr w:type="spellEnd"/>
            <w:r>
              <w:t xml:space="preserve"> X2</w:t>
            </w:r>
          </w:p>
        </w:tc>
      </w:tr>
      <w:tr w:rsidR="00DE793E" w:rsidTr="00EE7C7C">
        <w:tc>
          <w:tcPr>
            <w:tcW w:w="4388" w:type="dxa"/>
          </w:tcPr>
          <w:p w:rsidR="00DE793E" w:rsidRDefault="00DE793E" w:rsidP="00EE7C7C">
            <w:pPr>
              <w:pStyle w:val="Zakladny"/>
              <w:ind w:firstLine="0"/>
            </w:pPr>
            <w:r>
              <w:t>OS</w:t>
            </w:r>
          </w:p>
        </w:tc>
        <w:tc>
          <w:tcPr>
            <w:tcW w:w="4389" w:type="dxa"/>
          </w:tcPr>
          <w:p w:rsidR="00DE793E" w:rsidRDefault="00DE793E" w:rsidP="00EE7C7C">
            <w:pPr>
              <w:pStyle w:val="Zakladny"/>
              <w:ind w:firstLine="0"/>
            </w:pPr>
            <w:r>
              <w:t xml:space="preserve">Android </w:t>
            </w:r>
            <w:r w:rsidR="00F101B8">
              <w:t>5.0</w:t>
            </w:r>
          </w:p>
        </w:tc>
      </w:tr>
      <w:tr w:rsidR="00DE793E" w:rsidTr="00EE7C7C">
        <w:tc>
          <w:tcPr>
            <w:tcW w:w="4388" w:type="dxa"/>
          </w:tcPr>
          <w:p w:rsidR="00DE793E" w:rsidRDefault="00DE793E" w:rsidP="00EE7C7C">
            <w:pPr>
              <w:pStyle w:val="Zakladny"/>
              <w:ind w:firstLine="0"/>
            </w:pPr>
            <w:proofErr w:type="spellStart"/>
            <w:r>
              <w:t>Chipset</w:t>
            </w:r>
            <w:proofErr w:type="spellEnd"/>
          </w:p>
        </w:tc>
        <w:tc>
          <w:tcPr>
            <w:tcW w:w="4389" w:type="dxa"/>
          </w:tcPr>
          <w:p w:rsidR="00DE793E" w:rsidRDefault="00F101B8" w:rsidP="00EE7C7C">
            <w:pPr>
              <w:pStyle w:val="Zakladny"/>
              <w:ind w:firstLine="0"/>
            </w:pPr>
            <w:proofErr w:type="spellStart"/>
            <w:r>
              <w:t>MediaTek</w:t>
            </w:r>
            <w:proofErr w:type="spellEnd"/>
            <w:r>
              <w:t xml:space="preserve"> MT6595m</w:t>
            </w:r>
          </w:p>
        </w:tc>
      </w:tr>
      <w:tr w:rsidR="00DE793E" w:rsidTr="00EE7C7C">
        <w:tc>
          <w:tcPr>
            <w:tcW w:w="4388" w:type="dxa"/>
          </w:tcPr>
          <w:p w:rsidR="00DE793E" w:rsidRDefault="00DE793E" w:rsidP="00EE7C7C">
            <w:pPr>
              <w:pStyle w:val="Zakladny"/>
              <w:ind w:firstLine="0"/>
            </w:pPr>
            <w:r>
              <w:t>Procesor</w:t>
            </w:r>
          </w:p>
        </w:tc>
        <w:tc>
          <w:tcPr>
            <w:tcW w:w="4389" w:type="dxa"/>
          </w:tcPr>
          <w:p w:rsidR="00DE793E" w:rsidRDefault="00DE793E" w:rsidP="00EE7C7C">
            <w:pPr>
              <w:pStyle w:val="Zakladny"/>
              <w:ind w:firstLine="0"/>
            </w:pPr>
            <w:r>
              <w:t xml:space="preserve">8 jadrový </w:t>
            </w:r>
            <w:r w:rsidR="00F101B8">
              <w:t xml:space="preserve">2.0 </w:t>
            </w:r>
            <w:proofErr w:type="spellStart"/>
            <w:r w:rsidR="00F101B8">
              <w:t>Ghz</w:t>
            </w:r>
            <w:proofErr w:type="spellEnd"/>
          </w:p>
        </w:tc>
      </w:tr>
      <w:tr w:rsidR="00DE793E" w:rsidTr="00EE7C7C">
        <w:tc>
          <w:tcPr>
            <w:tcW w:w="4388" w:type="dxa"/>
          </w:tcPr>
          <w:p w:rsidR="00DE793E" w:rsidRDefault="00DE793E" w:rsidP="00EE7C7C">
            <w:pPr>
              <w:pStyle w:val="Zakladny"/>
              <w:ind w:firstLine="0"/>
            </w:pPr>
            <w:r>
              <w:t>Grafický procesor</w:t>
            </w:r>
          </w:p>
        </w:tc>
        <w:tc>
          <w:tcPr>
            <w:tcW w:w="4389" w:type="dxa"/>
          </w:tcPr>
          <w:p w:rsidR="00DE793E" w:rsidRDefault="00F101B8" w:rsidP="00EE7C7C">
            <w:pPr>
              <w:pStyle w:val="Zakladny"/>
              <w:ind w:firstLine="0"/>
            </w:pPr>
            <w:proofErr w:type="spellStart"/>
            <w:r>
              <w:t>PowerVR</w:t>
            </w:r>
            <w:proofErr w:type="spellEnd"/>
            <w:r>
              <w:t xml:space="preserve"> 6200</w:t>
            </w:r>
          </w:p>
        </w:tc>
      </w:tr>
      <w:tr w:rsidR="00DE793E" w:rsidTr="00EE7C7C">
        <w:tc>
          <w:tcPr>
            <w:tcW w:w="4388" w:type="dxa"/>
          </w:tcPr>
          <w:p w:rsidR="00DE793E" w:rsidRDefault="00DE793E" w:rsidP="00EE7C7C">
            <w:pPr>
              <w:pStyle w:val="Zakladny"/>
              <w:ind w:firstLine="0"/>
            </w:pPr>
            <w:r>
              <w:t>RAM</w:t>
            </w:r>
          </w:p>
        </w:tc>
        <w:tc>
          <w:tcPr>
            <w:tcW w:w="4389" w:type="dxa"/>
          </w:tcPr>
          <w:p w:rsidR="00DE793E" w:rsidRDefault="00F101B8" w:rsidP="00EE7C7C">
            <w:pPr>
              <w:pStyle w:val="Zakladny"/>
              <w:ind w:firstLine="0"/>
            </w:pPr>
            <w:r>
              <w:t>2</w:t>
            </w:r>
            <w:r w:rsidR="00DE793E">
              <w:t xml:space="preserve"> GB</w:t>
            </w:r>
          </w:p>
        </w:tc>
      </w:tr>
      <w:tr w:rsidR="00DE793E" w:rsidTr="00EE7C7C">
        <w:tc>
          <w:tcPr>
            <w:tcW w:w="4388" w:type="dxa"/>
          </w:tcPr>
          <w:p w:rsidR="00DE793E" w:rsidRDefault="00DE793E" w:rsidP="00EE7C7C">
            <w:pPr>
              <w:pStyle w:val="Zakladny"/>
              <w:ind w:firstLine="0"/>
            </w:pPr>
            <w:r>
              <w:t>Pamäť</w:t>
            </w:r>
          </w:p>
        </w:tc>
        <w:tc>
          <w:tcPr>
            <w:tcW w:w="4389" w:type="dxa"/>
          </w:tcPr>
          <w:p w:rsidR="00DE793E" w:rsidRDefault="00DE793E" w:rsidP="00EE7C7C">
            <w:pPr>
              <w:pStyle w:val="Zakladny"/>
              <w:ind w:firstLine="0"/>
            </w:pPr>
            <w:r>
              <w:t>32 GB</w:t>
            </w:r>
          </w:p>
        </w:tc>
      </w:tr>
      <w:tr w:rsidR="00DE793E" w:rsidTr="00EE7C7C">
        <w:tc>
          <w:tcPr>
            <w:tcW w:w="4388" w:type="dxa"/>
          </w:tcPr>
          <w:p w:rsidR="00DE793E" w:rsidRDefault="00DE793E" w:rsidP="00EE7C7C">
            <w:pPr>
              <w:pStyle w:val="Zakladny"/>
              <w:ind w:firstLine="0"/>
            </w:pPr>
            <w:r>
              <w:t>Displej</w:t>
            </w:r>
          </w:p>
        </w:tc>
        <w:tc>
          <w:tcPr>
            <w:tcW w:w="4389" w:type="dxa"/>
          </w:tcPr>
          <w:p w:rsidR="00DE793E" w:rsidRDefault="00F101B8" w:rsidP="00EE7C7C">
            <w:pPr>
              <w:pStyle w:val="Zakladny"/>
              <w:ind w:firstLine="0"/>
            </w:pPr>
            <w:r>
              <w:t>TFT IPS 1080x1920</w:t>
            </w:r>
          </w:p>
        </w:tc>
      </w:tr>
      <w:tr w:rsidR="00DE793E" w:rsidTr="00EE7C7C">
        <w:tc>
          <w:tcPr>
            <w:tcW w:w="4388" w:type="dxa"/>
          </w:tcPr>
          <w:p w:rsidR="00DE793E" w:rsidRDefault="00DE793E" w:rsidP="00EE7C7C">
            <w:pPr>
              <w:pStyle w:val="Zakladny"/>
              <w:ind w:firstLine="0"/>
            </w:pPr>
            <w:r>
              <w:t>Zadn</w:t>
            </w:r>
            <w:r w:rsidR="006E4DAF">
              <w:t>á kamera</w:t>
            </w:r>
          </w:p>
        </w:tc>
        <w:tc>
          <w:tcPr>
            <w:tcW w:w="4389" w:type="dxa"/>
          </w:tcPr>
          <w:p w:rsidR="00DE793E" w:rsidRDefault="00DE793E" w:rsidP="00EE7C7C">
            <w:pPr>
              <w:pStyle w:val="Zakladny"/>
              <w:ind w:firstLine="0"/>
            </w:pPr>
            <w:r>
              <w:t>1</w:t>
            </w:r>
            <w:r w:rsidR="006E4DAF">
              <w:t>3</w:t>
            </w:r>
            <w:r>
              <w:t xml:space="preserve">Mpix, </w:t>
            </w:r>
            <w:r w:rsidR="006E4DAF">
              <w:t>svetelnosť</w:t>
            </w:r>
            <w:r>
              <w:t xml:space="preserve"> f/</w:t>
            </w:r>
            <w:r w:rsidR="006E4DAF">
              <w:t>2.2</w:t>
            </w:r>
          </w:p>
        </w:tc>
      </w:tr>
      <w:tr w:rsidR="00DE793E" w:rsidTr="00EE7C7C">
        <w:tc>
          <w:tcPr>
            <w:tcW w:w="4388" w:type="dxa"/>
          </w:tcPr>
          <w:p w:rsidR="00DE793E" w:rsidRDefault="00DE793E" w:rsidP="00EE7C7C">
            <w:pPr>
              <w:pStyle w:val="Zakladny"/>
              <w:ind w:firstLine="0"/>
            </w:pPr>
            <w:r>
              <w:t>Predn</w:t>
            </w:r>
            <w:r w:rsidR="006E4DAF">
              <w:t>á kamera</w:t>
            </w:r>
          </w:p>
        </w:tc>
        <w:tc>
          <w:tcPr>
            <w:tcW w:w="4389" w:type="dxa"/>
          </w:tcPr>
          <w:p w:rsidR="00DE793E" w:rsidRDefault="006E4DAF" w:rsidP="00EE7C7C">
            <w:pPr>
              <w:pStyle w:val="Zakladny"/>
              <w:keepNext/>
              <w:ind w:firstLine="0"/>
            </w:pPr>
            <w:r>
              <w:t>5Mpix</w:t>
            </w:r>
          </w:p>
        </w:tc>
      </w:tr>
    </w:tbl>
    <w:p w:rsidR="00DE793E" w:rsidRPr="00DE793E" w:rsidRDefault="00DE793E" w:rsidP="00DE793E">
      <w:pPr>
        <w:pStyle w:val="Zakladny"/>
      </w:pPr>
    </w:p>
    <w:p w:rsidR="00FC009D" w:rsidRDefault="00FC009D" w:rsidP="00AE7083">
      <w:pPr>
        <w:pStyle w:val="Nadpis2urovne"/>
        <w:rPr>
          <w:lang w:val="en-US"/>
        </w:rPr>
      </w:pPr>
      <w:bookmarkStart w:id="68" w:name="_Toc481014409"/>
      <w:r>
        <w:rPr>
          <w:lang w:val="en-US"/>
        </w:rPr>
        <w:t>Vuforia</w:t>
      </w:r>
      <w:bookmarkEnd w:id="68"/>
    </w:p>
    <w:p w:rsidR="00090BEE" w:rsidRDefault="00090BEE" w:rsidP="00090BEE">
      <w:pPr>
        <w:pStyle w:val="Zakladny"/>
      </w:pPr>
      <w:r>
        <w:t>Po analýze dostupných riešení sme sa v našej diplomovej práci rozhodli použiť pre vývoj aplikácie, využívajúcej rozšírenú realitu, knižnicu Vuforia. Pre túto knižnicu sme sa rozhodli hlavne z dôvodu, že spĺňa všetky naše predpoklady, ktoré sme si stanovili pri návrhu riešenia, a ktoré sú definované v sekcii 3.1 .</w:t>
      </w:r>
    </w:p>
    <w:p w:rsidR="00063A8F" w:rsidRDefault="00090BEE" w:rsidP="00B46F2F">
      <w:pPr>
        <w:pStyle w:val="Zakladny"/>
      </w:pPr>
      <w:r>
        <w:t xml:space="preserve">V tejto časti si popíšeme </w:t>
      </w:r>
      <w:r w:rsidR="00B46F2F">
        <w:t>na akom princípe knižnica funguje, ako spracováva používateľom definované značky a tiež ako sa táto knižnica používa.</w:t>
      </w:r>
      <w:r w:rsidR="00E27920">
        <w:t xml:space="preserve"> Vzhľadom nato, že táto knižnica nie je </w:t>
      </w:r>
      <w:proofErr w:type="spellStart"/>
      <w:r w:rsidR="00E27920">
        <w:t>open-source</w:t>
      </w:r>
      <w:proofErr w:type="spellEnd"/>
      <w:r w:rsidR="00E27920">
        <w:t>, nedokážeme presne určiť ako prebieha samotný proces rozpoznávania obrázkov.</w:t>
      </w:r>
    </w:p>
    <w:p w:rsidR="00E27920" w:rsidRDefault="00E27920" w:rsidP="00E27920">
      <w:pPr>
        <w:pStyle w:val="Nadpis3urovne"/>
      </w:pPr>
      <w:bookmarkStart w:id="69" w:name="_Toc481014410"/>
      <w:r>
        <w:t xml:space="preserve">Spracovanie </w:t>
      </w:r>
      <w:r w:rsidR="00372A41">
        <w:t>obrázkov</w:t>
      </w:r>
      <w:bookmarkEnd w:id="69"/>
    </w:p>
    <w:p w:rsidR="00E27920" w:rsidRDefault="00372A41" w:rsidP="00B46F2F">
      <w:pPr>
        <w:pStyle w:val="Zakladny"/>
      </w:pPr>
      <w:r>
        <w:t xml:space="preserve">Spracovanie obrázkov prebieha tzv. získaním </w:t>
      </w:r>
      <w:r w:rsidR="00093112">
        <w:t>charakteristických</w:t>
      </w:r>
      <w:r>
        <w:t xml:space="preserve"> </w:t>
      </w:r>
      <w:r w:rsidR="00EA68F1">
        <w:t>čŕt</w:t>
      </w:r>
      <w:r>
        <w:t xml:space="preserve">. </w:t>
      </w:r>
      <w:r w:rsidR="00093112">
        <w:t xml:space="preserve">Takýmto </w:t>
      </w:r>
      <w:proofErr w:type="spellStart"/>
      <w:r w:rsidR="00EA68F1">
        <w:t>črtom</w:t>
      </w:r>
      <w:proofErr w:type="spellEnd"/>
      <w:r>
        <w:t xml:space="preserve"> je </w:t>
      </w:r>
      <w:r w:rsidR="00520322">
        <w:t xml:space="preserve">ostrý, špicatý detail, ktorý sa nachádza na obrázku. Po spracovaní vznikne súbor takýchto </w:t>
      </w:r>
      <w:proofErr w:type="spellStart"/>
      <w:r w:rsidR="00EA68F1">
        <w:lastRenderedPageBreak/>
        <w:t>črtov</w:t>
      </w:r>
      <w:proofErr w:type="spellEnd"/>
      <w:r w:rsidR="00520322">
        <w:t xml:space="preserve">. Cieľom vytvorenia kvalitného obrázku, slúžiaceho ako značka, je obrázok, ktorý ma veľa takýchto </w:t>
      </w:r>
      <w:r w:rsidR="00EA68F1">
        <w:t>čŕt</w:t>
      </w:r>
      <w:r w:rsidR="00520322">
        <w:t xml:space="preserve"> a zároveň </w:t>
      </w:r>
      <w:r w:rsidR="00EA68F1">
        <w:t>sa tieto črty neopakujú v pravidelných štruktúrach</w:t>
      </w:r>
      <w:r w:rsidR="00520322">
        <w:t>.</w:t>
      </w:r>
      <w:r w:rsidR="00537DD4">
        <w:t xml:space="preserve"> Pre lepšie pochopenie prikladám tabuľku, ktorá znázorňuje </w:t>
      </w:r>
      <w:r w:rsidR="00EA68F1">
        <w:t>črtu žltým krížikom</w:t>
      </w:r>
      <w:r w:rsidR="00537DD4">
        <w:t>.</w:t>
      </w:r>
    </w:p>
    <w:p w:rsidR="00EA68F1" w:rsidRDefault="00EA68F1" w:rsidP="00B46F2F">
      <w:pPr>
        <w:pStyle w:val="Zakladny"/>
      </w:pPr>
    </w:p>
    <w:tbl>
      <w:tblPr>
        <w:tblStyle w:val="Mriekatabuky"/>
        <w:tblW w:w="0" w:type="auto"/>
        <w:tblLook w:val="04A0" w:firstRow="1" w:lastRow="0" w:firstColumn="1" w:lastColumn="0" w:noHBand="0" w:noVBand="1"/>
      </w:tblPr>
      <w:tblGrid>
        <w:gridCol w:w="2263"/>
        <w:gridCol w:w="6514"/>
      </w:tblGrid>
      <w:tr w:rsidR="003D187E" w:rsidTr="003D187E">
        <w:tc>
          <w:tcPr>
            <w:tcW w:w="2263" w:type="dxa"/>
          </w:tcPr>
          <w:p w:rsidR="003D187E" w:rsidRDefault="003D187E" w:rsidP="003D187E">
            <w:pPr>
              <w:pStyle w:val="Zakladny"/>
              <w:ind w:firstLine="0"/>
              <w:jc w:val="center"/>
            </w:pPr>
            <w:r>
              <w:rPr>
                <w:noProof/>
                <w:lang w:eastAsia="sk-SK"/>
              </w:rPr>
              <w:drawing>
                <wp:inline distT="0" distB="0" distL="0" distR="0">
                  <wp:extent cx="1085222" cy="1045029"/>
                  <wp:effectExtent l="0" t="0" r="635" b="3175"/>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eature_square.jpg"/>
                          <pic:cNvPicPr/>
                        </pic:nvPicPr>
                        <pic:blipFill>
                          <a:blip r:embed="rId23">
                            <a:extLst>
                              <a:ext uri="{28A0092B-C50C-407E-A947-70E740481C1C}">
                                <a14:useLocalDpi xmlns:a14="http://schemas.microsoft.com/office/drawing/2010/main" val="0"/>
                              </a:ext>
                            </a:extLst>
                          </a:blip>
                          <a:stretch>
                            <a:fillRect/>
                          </a:stretch>
                        </pic:blipFill>
                        <pic:spPr>
                          <a:xfrm>
                            <a:off x="0" y="0"/>
                            <a:ext cx="1085222" cy="1045029"/>
                          </a:xfrm>
                          <a:prstGeom prst="rect">
                            <a:avLst/>
                          </a:prstGeom>
                        </pic:spPr>
                      </pic:pic>
                    </a:graphicData>
                  </a:graphic>
                </wp:inline>
              </w:drawing>
            </w:r>
          </w:p>
        </w:tc>
        <w:tc>
          <w:tcPr>
            <w:tcW w:w="6514" w:type="dxa"/>
          </w:tcPr>
          <w:p w:rsidR="003D187E" w:rsidRDefault="002D11F8" w:rsidP="00B46F2F">
            <w:pPr>
              <w:pStyle w:val="Zakladny"/>
              <w:ind w:firstLine="0"/>
            </w:pPr>
            <w:r>
              <w:t xml:space="preserve">Štvorec, ktorý obsahuje 4 charakteristické </w:t>
            </w:r>
            <w:r w:rsidR="00EA68F1">
              <w:t>črty</w:t>
            </w:r>
            <w:r>
              <w:t xml:space="preserve"> na každom rohu.</w:t>
            </w:r>
          </w:p>
        </w:tc>
      </w:tr>
      <w:tr w:rsidR="003D187E" w:rsidTr="003D187E">
        <w:tc>
          <w:tcPr>
            <w:tcW w:w="2263" w:type="dxa"/>
          </w:tcPr>
          <w:p w:rsidR="003D187E" w:rsidRDefault="003D187E" w:rsidP="003D187E">
            <w:pPr>
              <w:pStyle w:val="Zakladny"/>
              <w:ind w:firstLine="0"/>
              <w:jc w:val="center"/>
            </w:pPr>
            <w:r>
              <w:rPr>
                <w:noProof/>
                <w:lang w:eastAsia="sk-SK"/>
              </w:rPr>
              <w:drawing>
                <wp:inline distT="0" distB="0" distL="0" distR="0">
                  <wp:extent cx="1167619" cy="1120678"/>
                  <wp:effectExtent l="0" t="0" r="0" b="381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ature_circle.jpg"/>
                          <pic:cNvPicPr/>
                        </pic:nvPicPr>
                        <pic:blipFill rotWithShape="1">
                          <a:blip r:embed="rId24">
                            <a:extLst>
                              <a:ext uri="{28A0092B-C50C-407E-A947-70E740481C1C}">
                                <a14:useLocalDpi xmlns:a14="http://schemas.microsoft.com/office/drawing/2010/main" val="0"/>
                              </a:ext>
                            </a:extLst>
                          </a:blip>
                          <a:srcRect l="-4534" t="-3239" r="-3028" b="1"/>
                          <a:stretch/>
                        </pic:blipFill>
                        <pic:spPr bwMode="auto">
                          <a:xfrm>
                            <a:off x="0" y="0"/>
                            <a:ext cx="1167971" cy="1121016"/>
                          </a:xfrm>
                          <a:prstGeom prst="rect">
                            <a:avLst/>
                          </a:prstGeom>
                          <a:ln>
                            <a:noFill/>
                          </a:ln>
                          <a:extLst>
                            <a:ext uri="{53640926-AAD7-44D8-BBD7-CCE9431645EC}">
                              <a14:shadowObscured xmlns:a14="http://schemas.microsoft.com/office/drawing/2010/main"/>
                            </a:ext>
                          </a:extLst>
                        </pic:spPr>
                      </pic:pic>
                    </a:graphicData>
                  </a:graphic>
                </wp:inline>
              </w:drawing>
            </w:r>
          </w:p>
        </w:tc>
        <w:tc>
          <w:tcPr>
            <w:tcW w:w="6514" w:type="dxa"/>
          </w:tcPr>
          <w:p w:rsidR="003D187E" w:rsidRDefault="002D11F8" w:rsidP="00B46F2F">
            <w:pPr>
              <w:pStyle w:val="Zakladny"/>
              <w:ind w:firstLine="0"/>
            </w:pPr>
            <w:r>
              <w:t xml:space="preserve">Kruh, ktorý neobsahuje žiadne charakteristické </w:t>
            </w:r>
            <w:r w:rsidR="00EA68F1">
              <w:t>črty</w:t>
            </w:r>
            <w:r>
              <w:t>, lebo neobsahuje žiadne ostré, alebo špicaté detaily.</w:t>
            </w:r>
          </w:p>
        </w:tc>
      </w:tr>
      <w:tr w:rsidR="003D187E" w:rsidTr="003D187E">
        <w:tc>
          <w:tcPr>
            <w:tcW w:w="2263" w:type="dxa"/>
          </w:tcPr>
          <w:p w:rsidR="003D187E" w:rsidRDefault="003D187E" w:rsidP="003D187E">
            <w:pPr>
              <w:pStyle w:val="Zakladny"/>
              <w:ind w:firstLine="0"/>
              <w:jc w:val="center"/>
            </w:pPr>
            <w:r>
              <w:rPr>
                <w:noProof/>
                <w:lang w:eastAsia="sk-SK"/>
              </w:rPr>
              <w:drawing>
                <wp:inline distT="0" distB="0" distL="0" distR="0">
                  <wp:extent cx="1060315" cy="1089498"/>
                  <wp:effectExtent l="0" t="0" r="6985"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ature_twocorners.jpg"/>
                          <pic:cNvPicPr/>
                        </pic:nvPicPr>
                        <pic:blipFill>
                          <a:blip r:embed="rId25">
                            <a:extLst>
                              <a:ext uri="{28A0092B-C50C-407E-A947-70E740481C1C}">
                                <a14:useLocalDpi xmlns:a14="http://schemas.microsoft.com/office/drawing/2010/main" val="0"/>
                              </a:ext>
                            </a:extLst>
                          </a:blip>
                          <a:stretch>
                            <a:fillRect/>
                          </a:stretch>
                        </pic:blipFill>
                        <pic:spPr>
                          <a:xfrm>
                            <a:off x="0" y="0"/>
                            <a:ext cx="1060315" cy="1089498"/>
                          </a:xfrm>
                          <a:prstGeom prst="rect">
                            <a:avLst/>
                          </a:prstGeom>
                        </pic:spPr>
                      </pic:pic>
                    </a:graphicData>
                  </a:graphic>
                </wp:inline>
              </w:drawing>
            </w:r>
          </w:p>
        </w:tc>
        <w:tc>
          <w:tcPr>
            <w:tcW w:w="6514" w:type="dxa"/>
          </w:tcPr>
          <w:p w:rsidR="003D187E" w:rsidRDefault="002D11F8" w:rsidP="00EA68F1">
            <w:pPr>
              <w:pStyle w:val="Zakladny"/>
              <w:keepNext/>
              <w:ind w:firstLine="0"/>
            </w:pPr>
            <w:r>
              <w:t xml:space="preserve">Tento objekt obsahuje iba 2 charakteristické </w:t>
            </w:r>
            <w:r w:rsidR="00EA68F1">
              <w:t xml:space="preserve">črty </w:t>
            </w:r>
            <w:r>
              <w:t>na každom z ostrých vrcholov.</w:t>
            </w:r>
          </w:p>
        </w:tc>
      </w:tr>
    </w:tbl>
    <w:p w:rsidR="00537DD4" w:rsidRDefault="00EA68F1" w:rsidP="00EA68F1">
      <w:pPr>
        <w:pStyle w:val="Popis"/>
      </w:pPr>
      <w:bookmarkStart w:id="70" w:name="_Toc481014468"/>
      <w:r>
        <w:t xml:space="preserve">Tabuľka </w:t>
      </w:r>
      <w:r w:rsidR="00895C54">
        <w:fldChar w:fldCharType="begin"/>
      </w:r>
      <w:r w:rsidR="00895C54">
        <w:instrText xml:space="preserve"> SEQ Tabuľka \* ARABIC </w:instrText>
      </w:r>
      <w:r w:rsidR="00895C54">
        <w:fldChar w:fldCharType="separate"/>
      </w:r>
      <w:r w:rsidR="00900AB7">
        <w:rPr>
          <w:noProof/>
        </w:rPr>
        <w:t>9</w:t>
      </w:r>
      <w:r w:rsidR="00895C54">
        <w:rPr>
          <w:noProof/>
        </w:rPr>
        <w:fldChar w:fldCharType="end"/>
      </w:r>
      <w:r>
        <w:t xml:space="preserve"> Charakteristické črty pri spracovaný obrázka</w:t>
      </w:r>
      <w:bookmarkEnd w:id="70"/>
    </w:p>
    <w:p w:rsidR="00D84D2A" w:rsidRPr="00964F1E" w:rsidRDefault="00687C6C" w:rsidP="00964F1E">
      <w:pPr>
        <w:rPr>
          <w:lang w:val="en-US"/>
        </w:rPr>
      </w:pPr>
      <w:r>
        <w:t xml:space="preserve">Zdroj </w:t>
      </w:r>
      <w:r>
        <w:rPr>
          <w:lang w:val="en-US"/>
        </w:rPr>
        <w:t>[9]</w:t>
      </w:r>
      <w:r w:rsidR="00D84D2A" w:rsidRPr="00D84D2A">
        <w:t xml:space="preserve"> </w:t>
      </w:r>
    </w:p>
    <w:p w:rsidR="00E27920" w:rsidRDefault="00E27920" w:rsidP="00E27920">
      <w:pPr>
        <w:pStyle w:val="Nadpis3urovne"/>
      </w:pPr>
      <w:bookmarkStart w:id="71" w:name="_Toc481014411"/>
      <w:r>
        <w:t>Hodnotenie obrázkov</w:t>
      </w:r>
      <w:bookmarkEnd w:id="71"/>
    </w:p>
    <w:p w:rsidR="00E27920" w:rsidRDefault="00687C6C" w:rsidP="00B46F2F">
      <w:pPr>
        <w:pStyle w:val="Zakladny"/>
      </w:pPr>
      <w:r>
        <w:t>Hodnotenie obrázkov definuje ako dobre môže byť obrázok nájdený a sledovaný pomocou knižnice. Toto hodnotenie sa zobrazuje v</w:t>
      </w:r>
      <w:r w:rsidR="00327ACD">
        <w:t>o webovom manažérovi, kde máme uložené naše obrázky</w:t>
      </w:r>
      <w:r w:rsidR="00D84D2A">
        <w:t xml:space="preserve"> a taktiež nám je vrátené po každom nahratí na web pomocou webového servisu.</w:t>
      </w:r>
    </w:p>
    <w:p w:rsidR="00D84D2A" w:rsidRDefault="00D84D2A" w:rsidP="00B46F2F">
      <w:pPr>
        <w:pStyle w:val="Zakladny"/>
      </w:pPr>
      <w:r>
        <w:t>V knižnici Vuforia je hodnotenie obrázkov na stupnici od 0 do 5 pre všetky obrázky. Čím vyššie hodnotenie je, tým je náš obrázok ľahšie nájdený a sledovanie stabilnejšie. Hodnotenie 0 znamená že systém nie je schopný nájsť náš obrázok, zatiaľ čo hodnotenie 5 indikuje, že pre systém je nájdenie obrázku jednoduché.</w:t>
      </w:r>
    </w:p>
    <w:p w:rsidR="00C60B2A" w:rsidRDefault="00327ACD" w:rsidP="00C60B2A">
      <w:pPr>
        <w:pStyle w:val="Zakladny"/>
        <w:keepNext/>
      </w:pPr>
      <w:r>
        <w:rPr>
          <w:noProof/>
          <w:lang w:eastAsia="sk-SK"/>
        </w:rPr>
        <w:lastRenderedPageBreak/>
        <w:drawing>
          <wp:inline distT="0" distB="0" distL="0" distR="0">
            <wp:extent cx="5212080" cy="2825115"/>
            <wp:effectExtent l="0" t="0" r="7620"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_1-star.png"/>
                    <pic:cNvPicPr/>
                  </pic:nvPicPr>
                  <pic:blipFill rotWithShape="1">
                    <a:blip r:embed="rId26">
                      <a:extLst>
                        <a:ext uri="{28A0092B-C50C-407E-A947-70E740481C1C}">
                          <a14:useLocalDpi xmlns:a14="http://schemas.microsoft.com/office/drawing/2010/main" val="0"/>
                        </a:ext>
                      </a:extLst>
                    </a:blip>
                    <a:srcRect r="249"/>
                    <a:stretch/>
                  </pic:blipFill>
                  <pic:spPr bwMode="auto">
                    <a:xfrm>
                      <a:off x="0" y="0"/>
                      <a:ext cx="5223351" cy="2831224"/>
                    </a:xfrm>
                    <a:prstGeom prst="rect">
                      <a:avLst/>
                    </a:prstGeom>
                    <a:ln>
                      <a:noFill/>
                    </a:ln>
                    <a:extLst>
                      <a:ext uri="{53640926-AAD7-44D8-BBD7-CCE9431645EC}">
                        <a14:shadowObscured xmlns:a14="http://schemas.microsoft.com/office/drawing/2010/main"/>
                      </a:ext>
                    </a:extLst>
                  </pic:spPr>
                </pic:pic>
              </a:graphicData>
            </a:graphic>
          </wp:inline>
        </w:drawing>
      </w:r>
    </w:p>
    <w:p w:rsidR="00327ACD" w:rsidRDefault="00C60B2A" w:rsidP="00C60B2A">
      <w:pPr>
        <w:pStyle w:val="Popis"/>
        <w:jc w:val="both"/>
      </w:pPr>
      <w:bookmarkStart w:id="72" w:name="_Toc481014442"/>
      <w:r>
        <w:t xml:space="preserve">Obrázok </w:t>
      </w:r>
      <w:r w:rsidR="00895C54">
        <w:fldChar w:fldCharType="begin"/>
      </w:r>
      <w:r w:rsidR="00895C54">
        <w:instrText xml:space="preserve"> SEQ Obrázok \* ARABIC </w:instrText>
      </w:r>
      <w:r w:rsidR="00895C54">
        <w:fldChar w:fldCharType="separate"/>
      </w:r>
      <w:r w:rsidR="00F86922">
        <w:rPr>
          <w:noProof/>
        </w:rPr>
        <w:t>6</w:t>
      </w:r>
      <w:r w:rsidR="00895C54">
        <w:rPr>
          <w:noProof/>
        </w:rPr>
        <w:fldChar w:fldCharType="end"/>
      </w:r>
      <w:r>
        <w:t xml:space="preserve"> Príklad obrázka s hodnotením 1 z 5</w:t>
      </w:r>
      <w:bookmarkEnd w:id="72"/>
    </w:p>
    <w:p w:rsidR="00C60B2A" w:rsidRDefault="00C60B2A" w:rsidP="00C60B2A">
      <w:pPr>
        <w:rPr>
          <w:lang w:val="en-US"/>
        </w:rPr>
      </w:pPr>
      <w:r>
        <w:t xml:space="preserve">Zdroj </w:t>
      </w:r>
      <w:r>
        <w:rPr>
          <w:lang w:val="en-US"/>
        </w:rPr>
        <w:t>[9]</w:t>
      </w:r>
    </w:p>
    <w:p w:rsidR="00C60B2A" w:rsidRDefault="00C60B2A" w:rsidP="00C60B2A">
      <w:pPr>
        <w:pStyle w:val="Zakladny"/>
      </w:pPr>
      <w:r>
        <w:t>Na obrázku č. 6 môžeme vidieť obrázok, ktorý po analýze a zozbieraní charakteristických čŕt dostal hodnotenie 1 z možných 5. Naľavo sa nachádza pôvodný obrázok a vpravo sa nachádza obrázok po spracovaní, kde môžeme pomocou žltých krížikov vidieť nájdené charakteristické črty. Nízke hodnotenie vychádza hlavne z </w:t>
      </w:r>
      <w:r w:rsidR="00D47427">
        <w:t>dôvodu</w:t>
      </w:r>
      <w:r>
        <w:t>, že obrá</w:t>
      </w:r>
      <w:r w:rsidR="00D47427">
        <w:t>zok nemá veľa ostrých detailov v štruktúrach obrázku, ktoré tvoria charakteristické črty podľa tabuľky 9.</w:t>
      </w:r>
    </w:p>
    <w:p w:rsidR="000B42D4" w:rsidRDefault="000B42D4" w:rsidP="000B42D4">
      <w:pPr>
        <w:pStyle w:val="Zakladny"/>
        <w:keepNext/>
      </w:pPr>
      <w:r>
        <w:rPr>
          <w:noProof/>
          <w:lang w:eastAsia="sk-SK"/>
        </w:rPr>
        <w:drawing>
          <wp:inline distT="0" distB="0" distL="0" distR="0">
            <wp:extent cx="5106572" cy="2394341"/>
            <wp:effectExtent l="0" t="0" r="0" b="635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x_5star.png"/>
                    <pic:cNvPicPr/>
                  </pic:nvPicPr>
                  <pic:blipFill>
                    <a:blip r:embed="rId27">
                      <a:extLst>
                        <a:ext uri="{28A0092B-C50C-407E-A947-70E740481C1C}">
                          <a14:useLocalDpi xmlns:a14="http://schemas.microsoft.com/office/drawing/2010/main" val="0"/>
                        </a:ext>
                      </a:extLst>
                    </a:blip>
                    <a:stretch>
                      <a:fillRect/>
                    </a:stretch>
                  </pic:blipFill>
                  <pic:spPr>
                    <a:xfrm>
                      <a:off x="0" y="0"/>
                      <a:ext cx="5140233" cy="2410124"/>
                    </a:xfrm>
                    <a:prstGeom prst="rect">
                      <a:avLst/>
                    </a:prstGeom>
                  </pic:spPr>
                </pic:pic>
              </a:graphicData>
            </a:graphic>
          </wp:inline>
        </w:drawing>
      </w:r>
    </w:p>
    <w:p w:rsidR="000B42D4" w:rsidRDefault="000B42D4" w:rsidP="000B42D4">
      <w:pPr>
        <w:pStyle w:val="Popis"/>
        <w:jc w:val="both"/>
      </w:pPr>
      <w:bookmarkStart w:id="73" w:name="_Toc481014443"/>
      <w:r>
        <w:t xml:space="preserve">Obrázok </w:t>
      </w:r>
      <w:r w:rsidR="00895C54">
        <w:fldChar w:fldCharType="begin"/>
      </w:r>
      <w:r w:rsidR="00895C54">
        <w:instrText xml:space="preserve"> SEQ Obrázok \* ARABIC </w:instrText>
      </w:r>
      <w:r w:rsidR="00895C54">
        <w:fldChar w:fldCharType="separate"/>
      </w:r>
      <w:r w:rsidR="00F86922">
        <w:rPr>
          <w:noProof/>
        </w:rPr>
        <w:t>7</w:t>
      </w:r>
      <w:r w:rsidR="00895C54">
        <w:rPr>
          <w:noProof/>
        </w:rPr>
        <w:fldChar w:fldCharType="end"/>
      </w:r>
      <w:r>
        <w:t xml:space="preserve"> </w:t>
      </w:r>
      <w:r w:rsidRPr="00260B67">
        <w:t xml:space="preserve">Príklad obrázka s hodnotením </w:t>
      </w:r>
      <w:r>
        <w:t>5</w:t>
      </w:r>
      <w:r w:rsidRPr="00260B67">
        <w:t xml:space="preserve"> z</w:t>
      </w:r>
      <w:r>
        <w:t> </w:t>
      </w:r>
      <w:r w:rsidRPr="00260B67">
        <w:t>5</w:t>
      </w:r>
      <w:bookmarkEnd w:id="73"/>
    </w:p>
    <w:p w:rsidR="000B42D4" w:rsidRPr="000B42D4" w:rsidRDefault="000B42D4" w:rsidP="000B42D4">
      <w:pPr>
        <w:rPr>
          <w:lang w:val="en-US"/>
        </w:rPr>
      </w:pPr>
      <w:r>
        <w:t xml:space="preserve">Zdroj </w:t>
      </w:r>
      <w:r>
        <w:rPr>
          <w:lang w:val="en-US"/>
        </w:rPr>
        <w:t>[9]</w:t>
      </w:r>
    </w:p>
    <w:p w:rsidR="000B42D4" w:rsidRDefault="000B42D4" w:rsidP="000B42D4">
      <w:pPr>
        <w:pStyle w:val="Zakladny"/>
      </w:pPr>
      <w:r>
        <w:t xml:space="preserve">V porovnaní s predchádzajúcim obrázkom (obrázok č. 6), vidíme na obrázku č. 7 príklad kvalitného obrázku, ktoré má po analýze celkové hodnotenie 5 z 5. Vysoké </w:t>
      </w:r>
      <w:r>
        <w:lastRenderedPageBreak/>
        <w:t>hodnotenie je hlavne z dôvodu veľkého počtu charakteristických čŕt, ktoré sa nachádzajú na obrázku, a ktoré môžeme vidieť označené žltým krížikom.</w:t>
      </w:r>
    </w:p>
    <w:p w:rsidR="000B42D4" w:rsidRDefault="000B42D4" w:rsidP="000B42D4">
      <w:pPr>
        <w:pStyle w:val="Zakladny"/>
      </w:pPr>
      <w:r>
        <w:t>Kvalitný obrázok s veľkým počtom charakteristických čŕt však nemusí vždy znamenať, že obrázok bude mať vysoké celkové hodnotenie. Problémom môže byť, ak sa rozptyl charakteristických čŕt nachádza iba v jednej oblasti na obrázku. Viac vyvážené rozloženie čŕt, môže zlepšiť hľadanie a sledovanie nášho obrázka. Mali by sme preto vždy dbať, aby boli žlté krížiky roztrúsené po celkom obrázku rovnomerne. V prípade,</w:t>
      </w:r>
      <w:r w:rsidR="00DD366B">
        <w:t xml:space="preserve"> ak sa nachádzajú len v malej časti obrázka, mali by sme zvážiť orezanie tejto časti, prípadne odstránenie oblastí, kde sa črty nenachádzajú. Iným problémom pri kvalitných obrázkoch môže byť opakujúca sa štruktúra. Hoci obrázok môže obsahovať dostatok charakteristických čŕt a dobrý kontrast, opakujúce sa vzorky môžu značne brzdiť detekciu a výkon. Príkladom takéhoto obrázku môže byť šachovnica. Pri nej systém napríklad nie je schopný určiť presne aktuálne natočenie obrázku, prípadne to môže zhoršiť </w:t>
      </w:r>
      <w:r w:rsidR="00FA3355">
        <w:t>presnosť vykreslenia cieľového objektu na presne stanované miesto v obrázku.</w:t>
      </w:r>
    </w:p>
    <w:p w:rsidR="00FA3355" w:rsidRDefault="00FA3355" w:rsidP="00FA3355">
      <w:pPr>
        <w:pStyle w:val="Zakladny"/>
        <w:keepNext/>
      </w:pPr>
      <w:r>
        <w:rPr>
          <w:noProof/>
          <w:lang w:eastAsia="sk-SK"/>
        </w:rPr>
        <w:drawing>
          <wp:inline distT="0" distB="0" distL="0" distR="0">
            <wp:extent cx="2426677" cy="2426677"/>
            <wp:effectExtent l="0" t="0" r="0"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_repea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33840" cy="2433840"/>
                    </a:xfrm>
                    <a:prstGeom prst="rect">
                      <a:avLst/>
                    </a:prstGeom>
                  </pic:spPr>
                </pic:pic>
              </a:graphicData>
            </a:graphic>
          </wp:inline>
        </w:drawing>
      </w:r>
    </w:p>
    <w:p w:rsidR="00FA3355" w:rsidRDefault="00FA3355" w:rsidP="00FA3355">
      <w:pPr>
        <w:pStyle w:val="Popis"/>
        <w:jc w:val="both"/>
      </w:pPr>
      <w:bookmarkStart w:id="74" w:name="_Toc481014444"/>
      <w:r>
        <w:t xml:space="preserve">Obrázok </w:t>
      </w:r>
      <w:r w:rsidR="00895C54">
        <w:fldChar w:fldCharType="begin"/>
      </w:r>
      <w:r w:rsidR="00895C54">
        <w:instrText xml:space="preserve"> SEQ Obrázok \* ARABIC </w:instrText>
      </w:r>
      <w:r w:rsidR="00895C54">
        <w:fldChar w:fldCharType="separate"/>
      </w:r>
      <w:r w:rsidR="00F86922">
        <w:rPr>
          <w:noProof/>
        </w:rPr>
        <w:t>8</w:t>
      </w:r>
      <w:r w:rsidR="00895C54">
        <w:rPr>
          <w:noProof/>
        </w:rPr>
        <w:fldChar w:fldCharType="end"/>
      </w:r>
      <w:r>
        <w:t xml:space="preserve"> Príklad obrázka s opakujúcou sa štruktúrou</w:t>
      </w:r>
      <w:bookmarkEnd w:id="74"/>
    </w:p>
    <w:p w:rsidR="001E3D78" w:rsidRDefault="006B5833" w:rsidP="00E55586">
      <w:pPr>
        <w:pStyle w:val="Nadpis3urovne"/>
      </w:pPr>
      <w:bookmarkStart w:id="75" w:name="_Toc481014412"/>
      <w:proofErr w:type="spellStart"/>
      <w:r>
        <w:t>Cloudové</w:t>
      </w:r>
      <w:proofErr w:type="spellEnd"/>
      <w:r w:rsidR="0010129C">
        <w:t xml:space="preserve"> rozpoznávanie</w:t>
      </w:r>
      <w:bookmarkEnd w:id="75"/>
    </w:p>
    <w:p w:rsidR="0010129C" w:rsidRDefault="0010129C" w:rsidP="0010129C">
      <w:pPr>
        <w:pStyle w:val="Zakladny"/>
      </w:pPr>
      <w:r>
        <w:t xml:space="preserve">Rozpoznávanie pomocou </w:t>
      </w:r>
      <w:proofErr w:type="spellStart"/>
      <w:r>
        <w:t>cloud</w:t>
      </w:r>
      <w:r w:rsidR="006B5833">
        <w:t>ovej</w:t>
      </w:r>
      <w:proofErr w:type="spellEnd"/>
      <w:r>
        <w:t xml:space="preserve"> služby je perfektné riešenie pre vývojárov, ktorý chcú hlavne uchovávať svoje cieľové obrázky online. Veľkou výhodou je, že táto služba je dostupná aj vo verzii zadarmo, s niekoľkými obmedzeniami. Prvým obmedzením je maximálny počet obrázkov, ktorý môžeme mať v našej online databáze, ktorý je nastavený na 1000 aktívnych obrázkov. Druhým obmedzením je maximálny počet 1000 rozpoznaní za </w:t>
      </w:r>
      <w:r>
        <w:lastRenderedPageBreak/>
        <w:t xml:space="preserve">mesiac. Každé ďalšie </w:t>
      </w:r>
      <w:r w:rsidR="006B5833">
        <w:t>rozpoznávanie</w:t>
      </w:r>
      <w:r>
        <w:t xml:space="preserve"> stojí 0.01</w:t>
      </w:r>
      <w:r>
        <w:rPr>
          <w:lang w:val="en-US"/>
        </w:rPr>
        <w:t>$</w:t>
      </w:r>
      <w:r w:rsidR="006B5833">
        <w:rPr>
          <w:lang w:val="en-US"/>
        </w:rPr>
        <w:t xml:space="preserve">. Pod </w:t>
      </w:r>
      <w:r w:rsidR="006B5833">
        <w:t>jedným rozpoznávaním sa myslí nájdenie, respektíve rozpoznanie jedného obrázka touto službou.</w:t>
      </w:r>
    </w:p>
    <w:p w:rsidR="006B5833" w:rsidRDefault="006B5833" w:rsidP="0010129C">
      <w:pPr>
        <w:pStyle w:val="Zakladny"/>
      </w:pPr>
      <w:r>
        <w:t xml:space="preserve">Dostupné sú dve možnosti, ako sa táto služba dá použiť. Jedným spôsobom je pomocou SDK </w:t>
      </w:r>
      <w:proofErr w:type="spellStart"/>
      <w:r>
        <w:t>TargetFinder</w:t>
      </w:r>
      <w:proofErr w:type="spellEnd"/>
      <w:r>
        <w:t xml:space="preserve"> API, ktoré sa používa hlavne pri vývoji mobilných aplikácii. Druhým spôsobom, ako sa dá služba použiť je </w:t>
      </w:r>
      <w:proofErr w:type="spellStart"/>
      <w:r>
        <w:t>Cloud</w:t>
      </w:r>
      <w:proofErr w:type="spellEnd"/>
      <w:r>
        <w:t xml:space="preserve"> </w:t>
      </w:r>
      <w:proofErr w:type="spellStart"/>
      <w:r>
        <w:t>Recognition</w:t>
      </w:r>
      <w:proofErr w:type="spellEnd"/>
      <w:r>
        <w:t xml:space="preserve"> Web API, ktorá sa používa pri vývoji webových aplikácii.</w:t>
      </w:r>
    </w:p>
    <w:p w:rsidR="006B5833" w:rsidRDefault="006B5833" w:rsidP="006B5833">
      <w:pPr>
        <w:pStyle w:val="Nadpis3urovne"/>
      </w:pPr>
      <w:bookmarkStart w:id="76" w:name="_Toc481014413"/>
      <w:proofErr w:type="spellStart"/>
      <w:r>
        <w:t>Target</w:t>
      </w:r>
      <w:proofErr w:type="spellEnd"/>
      <w:r>
        <w:t xml:space="preserve"> Manager</w:t>
      </w:r>
      <w:bookmarkEnd w:id="76"/>
    </w:p>
    <w:p w:rsidR="006B5833" w:rsidRDefault="00F07AD6" w:rsidP="006B5833">
      <w:pPr>
        <w:pStyle w:val="Zakladny"/>
      </w:pPr>
      <w:proofErr w:type="spellStart"/>
      <w:r>
        <w:t>Target</w:t>
      </w:r>
      <w:proofErr w:type="spellEnd"/>
      <w:r>
        <w:t xml:space="preserve"> manažér je webový nástroj knižnice Vuforia, ktorý nám umožňuje spravovať obrázky</w:t>
      </w:r>
      <w:r w:rsidR="00240998">
        <w:t>, ktoré chceme používať v aplikácii</w:t>
      </w:r>
      <w:r>
        <w:t>.</w:t>
      </w:r>
      <w:r w:rsidR="00240998">
        <w:t xml:space="preserve"> Obrázok, ktorý chceme použiť musí mať 8 alebo 24 bitov vo formáte PNG alebo JPG. Môže byť farebný alebo čiernobiely. Hlavným limitom je maximálna veľkosť obrázka, ktorá je 2.25MB. Ak by sme miesto obrázkov chceli použiť </w:t>
      </w:r>
      <w:proofErr w:type="spellStart"/>
      <w:r w:rsidR="00240998">
        <w:t>VuMark</w:t>
      </w:r>
      <w:proofErr w:type="spellEnd"/>
      <w:r w:rsidR="00240998">
        <w:t xml:space="preserve">, tak ten musí byť vytvorený pomocou nástroja Vuforia </w:t>
      </w:r>
      <w:proofErr w:type="spellStart"/>
      <w:r w:rsidR="00240998">
        <w:t>Designer</w:t>
      </w:r>
      <w:proofErr w:type="spellEnd"/>
      <w:r w:rsidR="00240998">
        <w:t xml:space="preserve"> </w:t>
      </w:r>
      <w:r w:rsidR="00475615">
        <w:t xml:space="preserve">v programe Adobe </w:t>
      </w:r>
      <w:proofErr w:type="spellStart"/>
      <w:r w:rsidR="00475615">
        <w:t>Illustrator</w:t>
      </w:r>
      <w:proofErr w:type="spellEnd"/>
      <w:r w:rsidR="00475615">
        <w:t xml:space="preserve">, a musí byť uložený vo formáte SVG. Knižnica vie okrem obrázkov rozoznávať aj objekty. Preto môžeme do nášho </w:t>
      </w:r>
      <w:r w:rsidR="00827486">
        <w:t>správcu</w:t>
      </w:r>
      <w:r w:rsidR="00475615">
        <w:t xml:space="preserve"> nahrávať aj objekty, vo formáte OD, ktoré môžeme vytvoriť pomocou Vuforia </w:t>
      </w:r>
      <w:proofErr w:type="spellStart"/>
      <w:r w:rsidR="00475615">
        <w:t>Object</w:t>
      </w:r>
      <w:proofErr w:type="spellEnd"/>
      <w:r w:rsidR="00475615">
        <w:t xml:space="preserve"> </w:t>
      </w:r>
      <w:proofErr w:type="spellStart"/>
      <w:r w:rsidR="00475615">
        <w:t>Scanner</w:t>
      </w:r>
      <w:proofErr w:type="spellEnd"/>
      <w:r w:rsidR="00475615">
        <w:t>.</w:t>
      </w:r>
    </w:p>
    <w:p w:rsidR="0039211D" w:rsidRDefault="0039211D" w:rsidP="0039211D">
      <w:pPr>
        <w:pStyle w:val="Zakladny"/>
        <w:keepNext/>
      </w:pPr>
      <w:r>
        <w:rPr>
          <w:noProof/>
          <w:lang w:eastAsia="sk-SK"/>
        </w:rPr>
        <w:drawing>
          <wp:inline distT="0" distB="0" distL="0" distR="0">
            <wp:extent cx="4912461" cy="3384550"/>
            <wp:effectExtent l="0" t="0" r="2540" b="635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az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22408" cy="3391403"/>
                    </a:xfrm>
                    <a:prstGeom prst="rect">
                      <a:avLst/>
                    </a:prstGeom>
                  </pic:spPr>
                </pic:pic>
              </a:graphicData>
            </a:graphic>
          </wp:inline>
        </w:drawing>
      </w:r>
    </w:p>
    <w:p w:rsidR="0039211D" w:rsidRDefault="0039211D" w:rsidP="0039211D">
      <w:pPr>
        <w:pStyle w:val="Popis"/>
        <w:jc w:val="both"/>
      </w:pPr>
      <w:bookmarkStart w:id="77" w:name="_Toc481014445"/>
      <w:r>
        <w:t xml:space="preserve">Obrázok </w:t>
      </w:r>
      <w:r w:rsidR="00895C54">
        <w:fldChar w:fldCharType="begin"/>
      </w:r>
      <w:r w:rsidR="00895C54">
        <w:instrText xml:space="preserve"> SEQ Obrázok \* ARABIC </w:instrText>
      </w:r>
      <w:r w:rsidR="00895C54">
        <w:fldChar w:fldCharType="separate"/>
      </w:r>
      <w:r w:rsidR="00F86922">
        <w:rPr>
          <w:noProof/>
        </w:rPr>
        <w:t>9</w:t>
      </w:r>
      <w:r w:rsidR="00895C54">
        <w:rPr>
          <w:noProof/>
        </w:rPr>
        <w:fldChar w:fldCharType="end"/>
      </w:r>
      <w:r>
        <w:t xml:space="preserve"> Ukážka rozhrania správcu značiek</w:t>
      </w:r>
      <w:bookmarkEnd w:id="77"/>
    </w:p>
    <w:p w:rsidR="00DE43DE" w:rsidRDefault="00E953A7" w:rsidP="006B5833">
      <w:pPr>
        <w:pStyle w:val="Zakladny"/>
      </w:pPr>
      <w:r>
        <w:t>Pri vytváraní databázy obrázkov máme na výber z troch typov.</w:t>
      </w:r>
      <w:r w:rsidR="000A2846">
        <w:t xml:space="preserve"> Prvým je databáza zariadenia, ktorá je lokálne uložená priamo v pamäti zariadenia. Tento typ databázy sa </w:t>
      </w:r>
      <w:r w:rsidR="000A2846">
        <w:lastRenderedPageBreak/>
        <w:t>používa hlavne v prípade, ak chceme čo najrýchlejšie možné rozoznanie obrázkov, objektov alebo viacnásobného počtu obrázkov. Taktiež je výhodné, použiť tento typ, ak nepotrebujeme často meniť set značiek, alebo používame ako značky objekty.</w:t>
      </w:r>
    </w:p>
    <w:p w:rsidR="000A2846" w:rsidRDefault="000A2846" w:rsidP="006B5833">
      <w:pPr>
        <w:pStyle w:val="Zakladny"/>
      </w:pPr>
      <w:r>
        <w:t xml:space="preserve">Druhým typom je </w:t>
      </w:r>
      <w:proofErr w:type="spellStart"/>
      <w:r>
        <w:t>VuMark</w:t>
      </w:r>
      <w:proofErr w:type="spellEnd"/>
      <w:r>
        <w:t xml:space="preserve"> databáza, ktorá je rovnako ako prvý typ lokálna, uložená v pamäti zariadenia. </w:t>
      </w:r>
      <w:r w:rsidR="007F240C">
        <w:t xml:space="preserve">Ako už názov napovedá, tento typ sa používa, ak v našej aplikácii používame na rozoznávanie značky typu </w:t>
      </w:r>
      <w:proofErr w:type="spellStart"/>
      <w:r w:rsidR="007F240C">
        <w:t>VuMark</w:t>
      </w:r>
      <w:proofErr w:type="spellEnd"/>
      <w:r w:rsidR="007F240C">
        <w:t>.</w:t>
      </w:r>
    </w:p>
    <w:p w:rsidR="007F240C" w:rsidRDefault="007F240C" w:rsidP="006B5833">
      <w:pPr>
        <w:pStyle w:val="Zakladny"/>
      </w:pPr>
      <w:r>
        <w:t xml:space="preserve">Tretím typom databázy je </w:t>
      </w:r>
      <w:proofErr w:type="spellStart"/>
      <w:r>
        <w:t>Cloudová</w:t>
      </w:r>
      <w:proofErr w:type="spellEnd"/>
      <w:r>
        <w:t xml:space="preserve"> databáza, pri ktorej sú naše značky uložené na internete.</w:t>
      </w:r>
      <w:r w:rsidR="00EC1D41">
        <w:t xml:space="preserve"> Tento typ sa používa hlavne ak potrebujeme hľadať z viac ako milióna obrázkových značiek, alebo ak ich chceme často meniť priamo online. </w:t>
      </w:r>
      <w:proofErr w:type="spellStart"/>
      <w:r w:rsidR="00EC1D41">
        <w:t>Cloudová</w:t>
      </w:r>
      <w:proofErr w:type="spellEnd"/>
      <w:r w:rsidR="00EC1D41">
        <w:t xml:space="preserve"> databáza nepodporuje objektové značky a viacnásobné značky.</w:t>
      </w:r>
    </w:p>
    <w:p w:rsidR="0039211D" w:rsidRDefault="0039211D" w:rsidP="006B5833">
      <w:pPr>
        <w:pStyle w:val="Zakladny"/>
      </w:pPr>
      <w:r>
        <w:t xml:space="preserve">Pri výbere typu databázy, ktorú použijeme, treba brať do úvahy aj rozdiely vo výkone. Veľkým databázam uloženým priamo na zariadení môže trvať niekoľko sekúnd kým sa načíta, zatiaľ čo </w:t>
      </w:r>
      <w:proofErr w:type="spellStart"/>
      <w:r>
        <w:t>cloudová</w:t>
      </w:r>
      <w:proofErr w:type="spellEnd"/>
      <w:r>
        <w:t xml:space="preserve"> databáza je načítava hneď po spustení aplikácie.</w:t>
      </w:r>
    </w:p>
    <w:p w:rsidR="0039211D" w:rsidRPr="006B5833" w:rsidRDefault="0039211D" w:rsidP="006B5833">
      <w:pPr>
        <w:pStyle w:val="Zakladny"/>
      </w:pPr>
      <w:r>
        <w:t>Okrem pridávania značiek do databázy ich vieme v </w:t>
      </w:r>
      <w:r w:rsidR="00827486">
        <w:t>správcovi</w:t>
      </w:r>
      <w:r>
        <w:t xml:space="preserve"> aj odoberať, upravovať niektoré parametre, alebo ich aktivovať, či vypnúť. </w:t>
      </w:r>
    </w:p>
    <w:p w:rsidR="006B5833" w:rsidRDefault="006B5833" w:rsidP="006B5833">
      <w:pPr>
        <w:pStyle w:val="Nadpis3urovne"/>
      </w:pPr>
      <w:bookmarkStart w:id="78" w:name="_Toc481014414"/>
      <w:r>
        <w:t>Vuforia Web Servis (VWS)</w:t>
      </w:r>
      <w:bookmarkEnd w:id="78"/>
    </w:p>
    <w:p w:rsidR="00827486" w:rsidRDefault="00671091" w:rsidP="00827486">
      <w:pPr>
        <w:pStyle w:val="Zakladny"/>
      </w:pPr>
      <w:r>
        <w:t xml:space="preserve">Spravovať </w:t>
      </w:r>
      <w:proofErr w:type="spellStart"/>
      <w:r>
        <w:t>cloudovú</w:t>
      </w:r>
      <w:proofErr w:type="spellEnd"/>
      <w:r>
        <w:t xml:space="preserve"> databázu značiek nemusíme len pomocou správcu značiek priamo z webu knižnice. Pre lepšiu integráciu ponúka Vuforia webové API, ktoré nám umožňujú spravovať databázu značiek napríklad na diaľku z nášho systému.</w:t>
      </w:r>
    </w:p>
    <w:p w:rsidR="00671091" w:rsidRDefault="00671091" w:rsidP="00827486">
      <w:pPr>
        <w:pStyle w:val="Zakladny"/>
      </w:pPr>
      <w:r>
        <w:t xml:space="preserve">Vuforia web servis je </w:t>
      </w:r>
      <w:proofErr w:type="spellStart"/>
      <w:r>
        <w:t>RESTful</w:t>
      </w:r>
      <w:proofErr w:type="spellEnd"/>
      <w:r>
        <w:t xml:space="preserve"> API, a môže byť implementované v ktoromkoľvek programovacom jazyku, pomocou vytvorenia HTTP požiadavky na vzdialený server. Pre použitie API potrebujeme len vygenerovať prístupové kľúče v nami vytvorenej </w:t>
      </w:r>
      <w:proofErr w:type="spellStart"/>
      <w:r>
        <w:t>cloudovej</w:t>
      </w:r>
      <w:proofErr w:type="spellEnd"/>
      <w:r>
        <w:t xml:space="preserve"> databáze značiek.</w:t>
      </w:r>
    </w:p>
    <w:p w:rsidR="005F24E4" w:rsidRPr="00827486" w:rsidRDefault="005F24E4" w:rsidP="00827486">
      <w:pPr>
        <w:pStyle w:val="Zakladny"/>
      </w:pPr>
      <w:r>
        <w:t>API nám umožňuje vykonať 5 príkazov: pridanie značky, zmazanie značky, získanie značky, získanie všetkých značiek a aktualizovanie značky</w:t>
      </w:r>
    </w:p>
    <w:p w:rsidR="001F099F" w:rsidRDefault="001F099F" w:rsidP="00AE7083">
      <w:pPr>
        <w:pStyle w:val="Nadpis2urovne"/>
      </w:pPr>
      <w:bookmarkStart w:id="79" w:name="_Toc481014415"/>
      <w:r>
        <w:t>Návrh aplikácie</w:t>
      </w:r>
      <w:bookmarkEnd w:id="79"/>
    </w:p>
    <w:p w:rsidR="00E15901" w:rsidRDefault="00E15901" w:rsidP="00E15901">
      <w:pPr>
        <w:pStyle w:val="Zakladny"/>
      </w:pPr>
      <w:r>
        <w:t>Navrhovaná aplikácia beží na platforme Android. Po analýze dostupných riešení, sme sa rozhodli použiť knižnicu Vuforia, ktorá nám poskytla všetko to, čo sme k vývoju našej aplikácie potrebovali.</w:t>
      </w:r>
    </w:p>
    <w:p w:rsidR="00E15901" w:rsidRDefault="00E15901" w:rsidP="00E15901">
      <w:pPr>
        <w:pStyle w:val="Zakladny"/>
      </w:pPr>
      <w:r>
        <w:lastRenderedPageBreak/>
        <w:t>Z hľadiska architektúry sa naša aplikácia delí na klientsku časť a serverovú. Serverová časť zabezpečuje</w:t>
      </w:r>
      <w:r w:rsidR="00200BFB">
        <w:t xml:space="preserve"> ukladanie</w:t>
      </w:r>
      <w:r>
        <w:t xml:space="preserve"> dostupnosť dát pre klienta. Obsahuje databázu používateľmi definovaných značiek, obrázkov. Taktiež obsahuje databázu otázok, používateľov a dát potrebných pre beh aplikácie.</w:t>
      </w:r>
    </w:p>
    <w:p w:rsidR="00E15901" w:rsidRDefault="00E15901" w:rsidP="00E15901">
      <w:pPr>
        <w:pStyle w:val="Zakladny"/>
      </w:pPr>
      <w:proofErr w:type="spellStart"/>
      <w:r>
        <w:t>Klientská</w:t>
      </w:r>
      <w:proofErr w:type="spellEnd"/>
      <w:r>
        <w:t xml:space="preserve"> časť nášho  riešenia</w:t>
      </w:r>
      <w:r w:rsidR="00200BFB">
        <w:t xml:space="preserve"> sa delí na dve časti.</w:t>
      </w:r>
      <w:r>
        <w:t xml:space="preserve"> </w:t>
      </w:r>
      <w:r w:rsidR="00200BFB">
        <w:t>Jedna je</w:t>
      </w:r>
      <w:r>
        <w:t xml:space="preserve"> vo forme mobilnej aplikácie založenej na OS Android. Príjemné používateľské rozhranie zabezpečuje jednoduché a intuitívne ovládanie. Vďaka knižnici Vuforia, vieme jednoducho vkladať objekty, v našom prípade otázky, na dopredu </w:t>
      </w:r>
      <w:r w:rsidR="005072B7">
        <w:t>používateľom</w:t>
      </w:r>
      <w:r>
        <w:t xml:space="preserve"> definovaných značkách do reálneho sveta.</w:t>
      </w:r>
      <w:r w:rsidR="00200BFB">
        <w:t xml:space="preserve"> Druhá časť je vo forme webovej stránky, ktorá slúži na vytváranie a manažovanie súťaží. Čo zahŕňa vytváranie súťaží, vytváranie otázok, značiek, ich úpravy a zobrazenie aktuálneho rebríčka.</w:t>
      </w:r>
    </w:p>
    <w:p w:rsidR="00E15901" w:rsidRDefault="00E15901" w:rsidP="00E15901">
      <w:pPr>
        <w:pStyle w:val="Zakladny"/>
      </w:pPr>
      <w:r>
        <w:t>Obidve architektúry si popíšeme v nasledujúcej sekcii detailnejšie.</w:t>
      </w:r>
      <w:r w:rsidR="007C08B1">
        <w:t xml:space="preserve"> Všetky ukážky kódu, ktoré sa nachádzajú v nasledujúcich sekciách sú zjednodušené, aby ukázali len hlavnú funkcionalitu. </w:t>
      </w:r>
    </w:p>
    <w:p w:rsidR="00FC009D" w:rsidRDefault="00FC009D" w:rsidP="00AE7083">
      <w:pPr>
        <w:pStyle w:val="Nadpis2urovne"/>
      </w:pPr>
      <w:bookmarkStart w:id="80" w:name="_Toc481014416"/>
      <w:r>
        <w:t>Serverová časť</w:t>
      </w:r>
      <w:bookmarkEnd w:id="80"/>
    </w:p>
    <w:p w:rsidR="005072B7" w:rsidRPr="005072B7" w:rsidRDefault="005072B7" w:rsidP="005072B7">
      <w:pPr>
        <w:pStyle w:val="Zakladny"/>
      </w:pPr>
      <w:r>
        <w:t>Pri návrhu serve</w:t>
      </w:r>
      <w:r w:rsidR="00F12DE0">
        <w:t>rovej časti sme dbali hlavne na jednoduchosť. Server nám slúži ako sprostredkovateľ dát pre našu aplikáciu a tiež ako spojka medzi našou aplikáciou a online správcom našich značiek.</w:t>
      </w:r>
      <w:r w:rsidR="00135AE6">
        <w:t xml:space="preserve"> Server sme sa rozhodli vyvíjať v programovacom jazyku </w:t>
      </w:r>
      <w:proofErr w:type="spellStart"/>
      <w:r w:rsidR="00135AE6">
        <w:t>php</w:t>
      </w:r>
      <w:proofErr w:type="spellEnd"/>
      <w:r w:rsidR="00135AE6">
        <w:t xml:space="preserve">, konkrétne vo verzii </w:t>
      </w:r>
      <w:r w:rsidR="00135AE6" w:rsidRPr="00135AE6">
        <w:t>5.6.14</w:t>
      </w:r>
      <w:r w:rsidR="00135AE6">
        <w:t>.</w:t>
      </w:r>
    </w:p>
    <w:p w:rsidR="00FC009D" w:rsidRDefault="009C31AF" w:rsidP="009C31AF">
      <w:pPr>
        <w:pStyle w:val="Nadpis3urovne"/>
      </w:pPr>
      <w:bookmarkStart w:id="81" w:name="_Toc481014417"/>
      <w:r>
        <w:t>Návrh databázy</w:t>
      </w:r>
      <w:bookmarkEnd w:id="81"/>
    </w:p>
    <w:p w:rsidR="00135AE6" w:rsidRDefault="00135AE6" w:rsidP="00135AE6">
      <w:pPr>
        <w:pStyle w:val="Zakladny"/>
      </w:pPr>
      <w:r>
        <w:t>V prvom kroku sme navrhli databázový model, ktorý sme použili pre našu aplikáciou. Konečná databáza má 10 tabuliek a dovoľuje nám uchovávať informácie o používateľoch, miestach a o samotných súťažiach.</w:t>
      </w:r>
    </w:p>
    <w:p w:rsidR="00B43C6B" w:rsidRDefault="00B43C6B" w:rsidP="00B43C6B">
      <w:pPr>
        <w:pStyle w:val="Zakladny"/>
        <w:keepNext/>
      </w:pPr>
      <w:r>
        <w:rPr>
          <w:noProof/>
          <w:lang w:eastAsia="sk-SK"/>
        </w:rPr>
        <w:lastRenderedPageBreak/>
        <w:drawing>
          <wp:inline distT="0" distB="0" distL="0" distR="0">
            <wp:extent cx="4908550" cy="2571863"/>
            <wp:effectExtent l="0" t="0" r="6350" b="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b_mode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24394" cy="2580164"/>
                    </a:xfrm>
                    <a:prstGeom prst="rect">
                      <a:avLst/>
                    </a:prstGeom>
                  </pic:spPr>
                </pic:pic>
              </a:graphicData>
            </a:graphic>
          </wp:inline>
        </w:drawing>
      </w:r>
    </w:p>
    <w:p w:rsidR="00B43C6B" w:rsidRPr="005E4451" w:rsidRDefault="00B43C6B" w:rsidP="005E4451">
      <w:pPr>
        <w:pStyle w:val="Popis"/>
      </w:pPr>
      <w:bookmarkStart w:id="82" w:name="_Toc481014446"/>
      <w:r w:rsidRPr="005E4451">
        <w:t xml:space="preserve">Obrázok </w:t>
      </w:r>
      <w:r w:rsidR="00895C54">
        <w:fldChar w:fldCharType="begin"/>
      </w:r>
      <w:r w:rsidR="00895C54">
        <w:instrText xml:space="preserve"> SEQ Obrázok \* ARABIC </w:instrText>
      </w:r>
      <w:r w:rsidR="00895C54">
        <w:fldChar w:fldCharType="separate"/>
      </w:r>
      <w:r w:rsidR="00F86922">
        <w:rPr>
          <w:noProof/>
        </w:rPr>
        <w:t>10</w:t>
      </w:r>
      <w:r w:rsidR="00895C54">
        <w:rPr>
          <w:noProof/>
        </w:rPr>
        <w:fldChar w:fldCharType="end"/>
      </w:r>
      <w:r w:rsidRPr="005E4451">
        <w:t xml:space="preserve"> Databázový model aplikácie</w:t>
      </w:r>
      <w:bookmarkEnd w:id="82"/>
    </w:p>
    <w:p w:rsidR="00B43C6B" w:rsidRDefault="005E4451" w:rsidP="005E4451">
      <w:pPr>
        <w:pStyle w:val="Nadpis3urovne"/>
      </w:pPr>
      <w:bookmarkStart w:id="83" w:name="_Toc481014418"/>
      <w:r>
        <w:t>Integrácia VWS</w:t>
      </w:r>
      <w:bookmarkEnd w:id="83"/>
    </w:p>
    <w:p w:rsidR="005E4451" w:rsidRDefault="005E4451" w:rsidP="005E4451">
      <w:pPr>
        <w:pStyle w:val="Zakladny"/>
      </w:pPr>
      <w:r>
        <w:t xml:space="preserve">Aby sme splnili ciele, ktoré sme si stanovili pri návrhu riešenia, museli sme integrovať API, ktoré ponúka Vuforia. Prácu nám uľahčilo, že Vuforia ponúka ukážku použitia VWS pre jazyky </w:t>
      </w:r>
      <w:proofErr w:type="spellStart"/>
      <w:r>
        <w:t>php</w:t>
      </w:r>
      <w:proofErr w:type="spellEnd"/>
      <w:r>
        <w:t xml:space="preserve"> a </w:t>
      </w:r>
      <w:proofErr w:type="spellStart"/>
      <w:r>
        <w:t>java</w:t>
      </w:r>
      <w:proofErr w:type="spellEnd"/>
      <w:r>
        <w:t xml:space="preserve">. </w:t>
      </w:r>
    </w:p>
    <w:p w:rsidR="00B50FBD" w:rsidRDefault="005E4451" w:rsidP="005E4451">
      <w:pPr>
        <w:pStyle w:val="Zakladny"/>
      </w:pPr>
      <w:r>
        <w:t>Pre potreby našej aplikácie, sme potrebovali integrovať 4 funkcie</w:t>
      </w:r>
      <w:r>
        <w:rPr>
          <w:lang w:val="en-US"/>
        </w:rPr>
        <w:t xml:space="preserve">: </w:t>
      </w:r>
      <w:r w:rsidRPr="002F6AE1">
        <w:t>pridávanie,</w:t>
      </w:r>
      <w:r w:rsidR="002F6AE1">
        <w:t xml:space="preserve"> mazanie, aktualizovanie a získanie značky. Pre správne fungovanie VWS, </w:t>
      </w:r>
      <w:r w:rsidR="00A96C8E">
        <w:t xml:space="preserve">potrebujeme prístupové kľúče, ktoré sa automaticky generujú pri vytvorení </w:t>
      </w:r>
      <w:proofErr w:type="spellStart"/>
      <w:r w:rsidR="00A96C8E">
        <w:t>cloudovej</w:t>
      </w:r>
      <w:proofErr w:type="spellEnd"/>
      <w:r w:rsidR="00A96C8E">
        <w:t xml:space="preserve"> databázy. Pre serverovú časť potrebujeme prístupový a tajný serverový kľúč. Prístupový serverový kľúč slúži pre prístup do </w:t>
      </w:r>
      <w:proofErr w:type="spellStart"/>
      <w:r w:rsidR="00A96C8E">
        <w:t>cloudovej</w:t>
      </w:r>
      <w:proofErr w:type="spellEnd"/>
      <w:r w:rsidR="00A96C8E">
        <w:t xml:space="preserve"> databázy, zatiaľ čo tajný kľúč slúži pre autentifikáciu.</w:t>
      </w:r>
    </w:p>
    <w:p w:rsidR="00B50FBD" w:rsidRDefault="00B50FBD" w:rsidP="005E4451">
      <w:pPr>
        <w:pStyle w:val="Zakladny"/>
      </w:pPr>
      <w:r>
        <w:t xml:space="preserve">Keď máme prístupové kľúče, môžeme vytvoriť volania pomocou API. Každá požiadavky sa posiela cez http na adresu </w:t>
      </w:r>
      <w:r w:rsidRPr="00B50FBD">
        <w:t>https://vws.vuforia.com</w:t>
      </w:r>
      <w:r>
        <w:t>. Každá požiadavky musí byť odoslaná v správnom tvare podľa ukážky kódu 1.</w:t>
      </w:r>
    </w:p>
    <w:p w:rsidR="00B50FBD" w:rsidRDefault="00B50FBD" w:rsidP="00B50FBD">
      <w:pPr>
        <w:pStyle w:val="Zakladny"/>
        <w:keepNext/>
      </w:pPr>
      <w:r>
        <w:t xml:space="preserve"> </w:t>
      </w:r>
      <w:r>
        <w:object w:dxaOrig="8640" w:dyaOrig="22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113.45pt" o:ole="">
            <v:imagedata r:id="rId31" o:title=""/>
          </v:shape>
          <o:OLEObject Type="Embed" ProgID="WordPad.Document.1" ShapeID="_x0000_i1025" DrawAspect="Content" ObjectID="_1554756916" r:id="rId32"/>
        </w:object>
      </w:r>
    </w:p>
    <w:p w:rsidR="0007419F" w:rsidRDefault="00B50FBD" w:rsidP="0007419F">
      <w:pPr>
        <w:pStyle w:val="Popis"/>
        <w:jc w:val="both"/>
        <w:rPr>
          <w:noProof/>
        </w:rPr>
      </w:pPr>
      <w:bookmarkStart w:id="84" w:name="_Toc481014469"/>
      <w:r>
        <w:t xml:space="preserve">Ukážka kódu </w:t>
      </w:r>
      <w:r w:rsidR="00895C54">
        <w:fldChar w:fldCharType="begin"/>
      </w:r>
      <w:r w:rsidR="00895C54">
        <w:instrText xml:space="preserve"> SEQ Ukážka_kódu \* ARABIC </w:instrText>
      </w:r>
      <w:r w:rsidR="00895C54">
        <w:fldChar w:fldCharType="separate"/>
      </w:r>
      <w:r w:rsidR="00E5542C">
        <w:rPr>
          <w:noProof/>
        </w:rPr>
        <w:t>1</w:t>
      </w:r>
      <w:r w:rsidR="00895C54">
        <w:rPr>
          <w:noProof/>
        </w:rPr>
        <w:fldChar w:fldCharType="end"/>
      </w:r>
      <w:r>
        <w:t xml:space="preserve"> Štruktúra požiadavky</w:t>
      </w:r>
      <w:r>
        <w:rPr>
          <w:noProof/>
        </w:rPr>
        <w:t xml:space="preserve"> na VWS</w:t>
      </w:r>
      <w:bookmarkEnd w:id="84"/>
    </w:p>
    <w:p w:rsidR="0007419F" w:rsidRDefault="0007419F" w:rsidP="00E51AEF">
      <w:pPr>
        <w:pStyle w:val="Zakladny"/>
      </w:pPr>
      <w:r>
        <w:lastRenderedPageBreak/>
        <w:t>Podľa ukážky kódu 1 sme implementovali volanie</w:t>
      </w:r>
      <w:r w:rsidR="00C8285B">
        <w:t xml:space="preserve"> v jazyku </w:t>
      </w:r>
      <w:proofErr w:type="spellStart"/>
      <w:r w:rsidR="00C8285B">
        <w:t>php</w:t>
      </w:r>
      <w:proofErr w:type="spellEnd"/>
      <w:r w:rsidR="00C8285B">
        <w:t xml:space="preserve"> a následne používali pri každej z implementovaných volaní. Pre správne pochopenie vytvorenej požiadavky, si popíšeme, čo znamenajú jednotlivé polia. </w:t>
      </w:r>
      <w:r w:rsidR="003144DB">
        <w:t xml:space="preserve">Samotná požiadavka sa skladá z prístupového kľúča a signatúry. Signatúra je </w:t>
      </w:r>
      <w:r w:rsidR="002B1A29">
        <w:t xml:space="preserve">reťazec, ktorý sa vznikne vytvorením šifrovanej správy pomocou šifry SHA1, kde ako kľúč poslúži náš serverový tajný kľuč a ako telo reťazec, ktorý obsahuje údaje oddelené špeciálnym znakom pre ukončenie riadka. Tento reťazec obsahuje </w:t>
      </w:r>
      <w:r w:rsidR="00E51AEF">
        <w:t xml:space="preserve">typ požiadavky, telo správy, ktoré obsahuje dáta, typ dát, ktoré posielame v požiadavke, aktuálny čas s dátumom a nakoniec cestu k naším značkám. </w:t>
      </w:r>
      <w:r w:rsidR="002B1A29">
        <w:t xml:space="preserve"> </w:t>
      </w:r>
    </w:p>
    <w:p w:rsidR="00516504" w:rsidRDefault="00BC1A40" w:rsidP="00516504">
      <w:pPr>
        <w:pStyle w:val="Zakladny"/>
        <w:keepNext/>
      </w:pPr>
      <w:r>
        <w:object w:dxaOrig="8640" w:dyaOrig="4197">
          <v:shape id="_x0000_i1026" type="#_x0000_t75" style="width:6in;height:210.05pt" o:ole="">
            <v:imagedata r:id="rId33" o:title=""/>
          </v:shape>
          <o:OLEObject Type="Embed" ProgID="WordPad.Document.1" ShapeID="_x0000_i1026" DrawAspect="Content" ObjectID="_1554756917" r:id="rId34"/>
        </w:object>
      </w:r>
    </w:p>
    <w:p w:rsidR="00516504" w:rsidRDefault="00516504" w:rsidP="00516504">
      <w:pPr>
        <w:pStyle w:val="Popis"/>
        <w:jc w:val="both"/>
      </w:pPr>
      <w:bookmarkStart w:id="85" w:name="_Toc481014470"/>
      <w:r>
        <w:t xml:space="preserve">Ukážka kódu </w:t>
      </w:r>
      <w:r w:rsidR="00895C54">
        <w:fldChar w:fldCharType="begin"/>
      </w:r>
      <w:r w:rsidR="00895C54">
        <w:instrText xml:space="preserve"> SEQ Ukážka_kódu \* ARABIC </w:instrText>
      </w:r>
      <w:r w:rsidR="00895C54">
        <w:fldChar w:fldCharType="separate"/>
      </w:r>
      <w:r w:rsidR="00E5542C">
        <w:rPr>
          <w:noProof/>
        </w:rPr>
        <w:t>2</w:t>
      </w:r>
      <w:r w:rsidR="00895C54">
        <w:rPr>
          <w:noProof/>
        </w:rPr>
        <w:fldChar w:fldCharType="end"/>
      </w:r>
      <w:r w:rsidR="000D533F">
        <w:t xml:space="preserve"> Funkcia na </w:t>
      </w:r>
      <w:r>
        <w:t>skladanie signatúry pre VWS požiadavku</w:t>
      </w:r>
      <w:bookmarkEnd w:id="85"/>
    </w:p>
    <w:p w:rsidR="00516504" w:rsidRDefault="007C08B1" w:rsidP="009E37ED">
      <w:pPr>
        <w:pStyle w:val="Zakladny"/>
      </w:pPr>
      <w:r>
        <w:t xml:space="preserve">Funkcia na vyskladanie signatúry, </w:t>
      </w:r>
      <w:r w:rsidR="007C2F0E">
        <w:t xml:space="preserve">potrebuje ako vstupný parameter samotnú požiadavku, ktorá sa skladá v každej jednej zo 4 funkcií, ktoré používame na komunikáciou so správcom značiek. Ako príklad vytvorenia požiadavky, použijeme funkciu na vytvorenie novej značky. Pre jej vytvorenie, potrebujeme objekt typu JSON, </w:t>
      </w:r>
      <w:r w:rsidR="00E52341">
        <w:t xml:space="preserve">ktorý naplníme menom našej značky, obrázkom skonvertovaným do formátu Base64 a šírky obrázku v reálnom svete. Ostatné parametre, ako </w:t>
      </w:r>
      <w:proofErr w:type="spellStart"/>
      <w:r w:rsidR="00E52341">
        <w:t>metadata</w:t>
      </w:r>
      <w:proofErr w:type="spellEnd"/>
      <w:r w:rsidR="00E52341">
        <w:t xml:space="preserve"> a stav aktivovania sme nechali na pôvodných hodnotách, lebo ich v našom riešení nepotrebujeme. Značku vždy označíme stavom s číslom 1, ktorý určuje, že značka bude po nahratí aktívna.</w:t>
      </w:r>
    </w:p>
    <w:p w:rsidR="00E52341" w:rsidRDefault="009B2C22" w:rsidP="00E52341">
      <w:pPr>
        <w:pStyle w:val="Zakladny"/>
        <w:keepNext/>
      </w:pPr>
      <w:r>
        <w:object w:dxaOrig="8640" w:dyaOrig="1585">
          <v:shape id="_x0000_i1027" type="#_x0000_t75" style="width:6in;height:79.5pt" o:ole="">
            <v:imagedata r:id="rId35" o:title=""/>
          </v:shape>
          <o:OLEObject Type="Embed" ProgID="WordPad.Document.1" ShapeID="_x0000_i1027" DrawAspect="Content" ObjectID="_1554756918" r:id="rId36"/>
        </w:object>
      </w:r>
    </w:p>
    <w:p w:rsidR="00E52341" w:rsidRDefault="00E52341" w:rsidP="00E52341">
      <w:pPr>
        <w:pStyle w:val="Popis"/>
        <w:jc w:val="both"/>
      </w:pPr>
      <w:bookmarkStart w:id="86" w:name="_Toc481014471"/>
      <w:r>
        <w:t xml:space="preserve">Ukážka kódu </w:t>
      </w:r>
      <w:r w:rsidR="00895C54">
        <w:fldChar w:fldCharType="begin"/>
      </w:r>
      <w:r w:rsidR="00895C54">
        <w:instrText xml:space="preserve"> SEQ Ukážka_kódu \* ARABIC </w:instrText>
      </w:r>
      <w:r w:rsidR="00895C54">
        <w:fldChar w:fldCharType="separate"/>
      </w:r>
      <w:r w:rsidR="00E5542C">
        <w:rPr>
          <w:noProof/>
        </w:rPr>
        <w:t>3</w:t>
      </w:r>
      <w:r w:rsidR="00895C54">
        <w:rPr>
          <w:noProof/>
        </w:rPr>
        <w:fldChar w:fldCharType="end"/>
      </w:r>
      <w:r>
        <w:t xml:space="preserve"> Príklad JSON objektu pre vytvorenie novej značky</w:t>
      </w:r>
      <w:bookmarkEnd w:id="86"/>
    </w:p>
    <w:p w:rsidR="00E52341" w:rsidRDefault="00E52341" w:rsidP="00E52341">
      <w:pPr>
        <w:pStyle w:val="Zakladny"/>
      </w:pPr>
      <w:r>
        <w:lastRenderedPageBreak/>
        <w:t>Akonáhle máme vytvorený JSON objekt s dátami, ktoré chceme poslať, stačí už len vytvoriť HTTP požiadavku</w:t>
      </w:r>
      <w:r w:rsidR="009B2C22">
        <w:t xml:space="preserve"> a odoslať ju na server.</w:t>
      </w:r>
    </w:p>
    <w:p w:rsidR="009B2C22" w:rsidRDefault="009B2C22" w:rsidP="009B2C22">
      <w:pPr>
        <w:pStyle w:val="Zakladny"/>
        <w:keepNext/>
      </w:pPr>
      <w:r>
        <w:object w:dxaOrig="8640" w:dyaOrig="2445">
          <v:shape id="_x0000_i1028" type="#_x0000_t75" style="width:6in;height:122.5pt" o:ole="">
            <v:imagedata r:id="rId37" o:title=""/>
          </v:shape>
          <o:OLEObject Type="Embed" ProgID="WordPad.Document.1" ShapeID="_x0000_i1028" DrawAspect="Content" ObjectID="_1554756919" r:id="rId38"/>
        </w:object>
      </w:r>
    </w:p>
    <w:p w:rsidR="00B833F5" w:rsidRPr="00B833F5" w:rsidRDefault="009B2C22" w:rsidP="00B833F5">
      <w:pPr>
        <w:pStyle w:val="Popis"/>
        <w:jc w:val="both"/>
      </w:pPr>
      <w:bookmarkStart w:id="87" w:name="_Toc481014472"/>
      <w:r>
        <w:t xml:space="preserve">Ukážka kódu </w:t>
      </w:r>
      <w:r w:rsidR="00895C54">
        <w:fldChar w:fldCharType="begin"/>
      </w:r>
      <w:r w:rsidR="00895C54">
        <w:instrText xml:space="preserve"> SEQ Ukážka_kódu \* ARABIC </w:instrText>
      </w:r>
      <w:r w:rsidR="00895C54">
        <w:fldChar w:fldCharType="separate"/>
      </w:r>
      <w:r w:rsidR="00E5542C">
        <w:rPr>
          <w:noProof/>
        </w:rPr>
        <w:t>4</w:t>
      </w:r>
      <w:r w:rsidR="00895C54">
        <w:rPr>
          <w:noProof/>
        </w:rPr>
        <w:fldChar w:fldCharType="end"/>
      </w:r>
      <w:r>
        <w:t xml:space="preserve"> Vytvorenie a odoslanie požiadavky</w:t>
      </w:r>
      <w:bookmarkEnd w:id="87"/>
    </w:p>
    <w:p w:rsidR="00E77060" w:rsidRDefault="00E77060" w:rsidP="00AE7083">
      <w:pPr>
        <w:pStyle w:val="Nadpis2urovne"/>
      </w:pPr>
      <w:bookmarkStart w:id="88" w:name="_Toc481014419"/>
      <w:r>
        <w:t>Klientska časť</w:t>
      </w:r>
      <w:r w:rsidR="00200BFB">
        <w:t xml:space="preserve"> Web</w:t>
      </w:r>
      <w:bookmarkEnd w:id="88"/>
    </w:p>
    <w:p w:rsidR="00B833F5" w:rsidRDefault="00227693" w:rsidP="00B833F5">
      <w:pPr>
        <w:pStyle w:val="Zakladny"/>
      </w:pPr>
      <w:r>
        <w:t>Webová časť</w:t>
      </w:r>
      <w:r w:rsidR="0087477F">
        <w:t xml:space="preserve"> klientskej</w:t>
      </w:r>
      <w:r>
        <w:t xml:space="preserve"> aplikácie bola </w:t>
      </w:r>
      <w:r w:rsidR="0087477F">
        <w:t>implementovan</w:t>
      </w:r>
      <w:r w:rsidR="00FE1640">
        <w:t xml:space="preserve">á </w:t>
      </w:r>
      <w:r w:rsidR="0087477F">
        <w:t xml:space="preserve">pre lepšiu </w:t>
      </w:r>
      <w:r w:rsidR="00FE1640">
        <w:t>administratívu</w:t>
      </w:r>
      <w:r w:rsidR="0087477F">
        <w:t xml:space="preserve"> súťaží</w:t>
      </w:r>
      <w:r w:rsidR="00FE1640">
        <w:t>, vytvorených aktuálne prihláseným používateľom</w:t>
      </w:r>
      <w:r w:rsidR="0087477F">
        <w:t>. Implementácia prebehla rovnako</w:t>
      </w:r>
      <w:r w:rsidR="00FE1640">
        <w:t xml:space="preserve">, ako serverová časť, v jazyku </w:t>
      </w:r>
      <w:proofErr w:type="spellStart"/>
      <w:r w:rsidR="00FE1640">
        <w:t>php</w:t>
      </w:r>
      <w:proofErr w:type="spellEnd"/>
      <w:r w:rsidR="00FE1640">
        <w:t xml:space="preserve">. </w:t>
      </w:r>
      <w:r w:rsidR="00495A5C">
        <w:t xml:space="preserve">Vzhľadom nato, že sa jedná o webovú stránku, okrem </w:t>
      </w:r>
      <w:proofErr w:type="spellStart"/>
      <w:r w:rsidR="00495A5C">
        <w:t>php</w:t>
      </w:r>
      <w:proofErr w:type="spellEnd"/>
      <w:r w:rsidR="00495A5C">
        <w:t xml:space="preserve"> sme použili aj jazyky HTML a pre lepší vizuálny a používateľský zážitok CSS a JavaScript. Pre lepšiu prácu s jazykom JavaScript sme použili knižnicu </w:t>
      </w:r>
      <w:proofErr w:type="spellStart"/>
      <w:r w:rsidR="00495A5C">
        <w:t>jQuery</w:t>
      </w:r>
      <w:proofErr w:type="spellEnd"/>
      <w:r w:rsidR="00495A5C">
        <w:t>. Po prihlásení má používateľ možnosť vytvárať a zároveň spravovať ním už vytvorené súťaže.</w:t>
      </w:r>
      <w:r w:rsidR="003476F5">
        <w:t xml:space="preserve"> Stránka je vytvorená v jednoduchom minimalistickom štý</w:t>
      </w:r>
      <w:r w:rsidR="003E35A4">
        <w:t>le s prvkami „materiál“ dizajnu, tak aby jej ovládanie bolo intuitívny a všetky prvky ľahko ovládateľné.</w:t>
      </w:r>
      <w:r w:rsidR="00495A5C">
        <w:t xml:space="preserve"> Jednotlivé možnosti</w:t>
      </w:r>
      <w:r w:rsidR="003476F5">
        <w:t xml:space="preserve"> webového klienta</w:t>
      </w:r>
      <w:r w:rsidR="00495A5C">
        <w:t xml:space="preserve"> si popíšeme bližšie v nasledujúcich sekciách.</w:t>
      </w:r>
    </w:p>
    <w:p w:rsidR="00704C5A" w:rsidRDefault="00704C5A" w:rsidP="00704C5A">
      <w:pPr>
        <w:pStyle w:val="Zakladny"/>
        <w:keepNext/>
      </w:pPr>
      <w:r>
        <w:rPr>
          <w:noProof/>
          <w:lang w:eastAsia="sk-SK"/>
        </w:rPr>
        <w:lastRenderedPageBreak/>
        <w:drawing>
          <wp:inline distT="0" distB="0" distL="0" distR="0">
            <wp:extent cx="5579745" cy="3136265"/>
            <wp:effectExtent l="0" t="0" r="1905" b="6985"/>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quiz.dev-web-index.png"/>
                    <pic:cNvPicPr/>
                  </pic:nvPicPr>
                  <pic:blipFill>
                    <a:blip r:embed="rId39">
                      <a:extLst>
                        <a:ext uri="{28A0092B-C50C-407E-A947-70E740481C1C}">
                          <a14:useLocalDpi xmlns:a14="http://schemas.microsoft.com/office/drawing/2010/main" val="0"/>
                        </a:ext>
                      </a:extLst>
                    </a:blip>
                    <a:stretch>
                      <a:fillRect/>
                    </a:stretch>
                  </pic:blipFill>
                  <pic:spPr>
                    <a:xfrm>
                      <a:off x="0" y="0"/>
                      <a:ext cx="5579745" cy="3136265"/>
                    </a:xfrm>
                    <a:prstGeom prst="rect">
                      <a:avLst/>
                    </a:prstGeom>
                  </pic:spPr>
                </pic:pic>
              </a:graphicData>
            </a:graphic>
          </wp:inline>
        </w:drawing>
      </w:r>
    </w:p>
    <w:p w:rsidR="003E35A4" w:rsidRDefault="00704C5A" w:rsidP="00704C5A">
      <w:pPr>
        <w:pStyle w:val="Popis"/>
        <w:jc w:val="both"/>
      </w:pPr>
      <w:bookmarkStart w:id="89" w:name="_Toc481014447"/>
      <w:r>
        <w:t xml:space="preserve">Obrázok </w:t>
      </w:r>
      <w:r w:rsidR="00895C54">
        <w:fldChar w:fldCharType="begin"/>
      </w:r>
      <w:r w:rsidR="00895C54">
        <w:instrText xml:space="preserve"> SEQ Obrázok \* ARABIC </w:instrText>
      </w:r>
      <w:r w:rsidR="00895C54">
        <w:fldChar w:fldCharType="separate"/>
      </w:r>
      <w:r w:rsidR="00F86922">
        <w:rPr>
          <w:noProof/>
        </w:rPr>
        <w:t>11</w:t>
      </w:r>
      <w:r w:rsidR="00895C54">
        <w:rPr>
          <w:noProof/>
        </w:rPr>
        <w:fldChar w:fldCharType="end"/>
      </w:r>
      <w:r>
        <w:t xml:space="preserve"> Webová časť klientskej aplikácie</w:t>
      </w:r>
      <w:bookmarkEnd w:id="89"/>
    </w:p>
    <w:p w:rsidR="001F0BE1" w:rsidRDefault="00C15D09" w:rsidP="002F668F">
      <w:pPr>
        <w:pStyle w:val="Nadpis3urovne"/>
        <w:rPr>
          <w:noProof/>
          <w:lang w:eastAsia="sk-SK"/>
        </w:rPr>
      </w:pPr>
      <w:bookmarkStart w:id="90" w:name="_Toc481014420"/>
      <w:r>
        <w:rPr>
          <w:noProof/>
          <w:lang w:eastAsia="sk-SK"/>
        </w:rPr>
        <w:t>Správa súťaže</w:t>
      </w:r>
      <w:bookmarkEnd w:id="90"/>
    </w:p>
    <w:p w:rsidR="003E35A4" w:rsidRDefault="003E35A4" w:rsidP="003E35A4">
      <w:pPr>
        <w:pStyle w:val="Zakladny"/>
        <w:rPr>
          <w:lang w:eastAsia="sk-SK"/>
        </w:rPr>
      </w:pPr>
      <w:r>
        <w:rPr>
          <w:lang w:eastAsia="sk-SK"/>
        </w:rPr>
        <w:t xml:space="preserve">Po prihlásení </w:t>
      </w:r>
      <w:r w:rsidR="00704C5A">
        <w:rPr>
          <w:lang w:eastAsia="sk-SK"/>
        </w:rPr>
        <w:t>vidí používateľ úvodnú obrazovku, na ktorej sa nachádza zoznam ním aktuálne vytvorených súťaží. Pre sprá</w:t>
      </w:r>
      <w:r w:rsidR="004D17A1">
        <w:rPr>
          <w:lang w:eastAsia="sk-SK"/>
        </w:rPr>
        <w:t xml:space="preserve">vu konkrétnej súťaže, si používateľ vyberie zo zoznamu </w:t>
      </w:r>
      <w:r w:rsidR="00AC7E22">
        <w:rPr>
          <w:lang w:eastAsia="sk-SK"/>
        </w:rPr>
        <w:t>súťaží položku</w:t>
      </w:r>
      <w:r w:rsidR="004D17A1">
        <w:rPr>
          <w:lang w:eastAsia="sk-SK"/>
        </w:rPr>
        <w:t xml:space="preserve">, ktorú chce spravovať. </w:t>
      </w:r>
      <w:r w:rsidR="00AC7E22">
        <w:rPr>
          <w:lang w:eastAsia="sk-SK"/>
        </w:rPr>
        <w:t>Po kliknutí na položku sa otvorí stránka, na ktorej má používateľ možnosť upravovať jednotlivé položky súťaže, ako napríklad názov, popis alebo samotné otázky.</w:t>
      </w:r>
    </w:p>
    <w:p w:rsidR="00E23760" w:rsidRDefault="00AC7E22" w:rsidP="00E23760">
      <w:pPr>
        <w:pStyle w:val="Zakladny"/>
        <w:keepNext/>
      </w:pPr>
      <w:r>
        <w:rPr>
          <w:noProof/>
          <w:lang w:eastAsia="sk-SK"/>
        </w:rPr>
        <w:drawing>
          <wp:inline distT="0" distB="0" distL="0" distR="0">
            <wp:extent cx="4984750" cy="2801830"/>
            <wp:effectExtent l="0" t="0" r="6350"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quiz.dev-web-edit_competition.php-id=1.png"/>
                    <pic:cNvPicPr/>
                  </pic:nvPicPr>
                  <pic:blipFill>
                    <a:blip r:embed="rId40">
                      <a:extLst>
                        <a:ext uri="{28A0092B-C50C-407E-A947-70E740481C1C}">
                          <a14:useLocalDpi xmlns:a14="http://schemas.microsoft.com/office/drawing/2010/main" val="0"/>
                        </a:ext>
                      </a:extLst>
                    </a:blip>
                    <a:stretch>
                      <a:fillRect/>
                    </a:stretch>
                  </pic:blipFill>
                  <pic:spPr>
                    <a:xfrm>
                      <a:off x="0" y="0"/>
                      <a:ext cx="5006391" cy="2813994"/>
                    </a:xfrm>
                    <a:prstGeom prst="rect">
                      <a:avLst/>
                    </a:prstGeom>
                  </pic:spPr>
                </pic:pic>
              </a:graphicData>
            </a:graphic>
          </wp:inline>
        </w:drawing>
      </w:r>
    </w:p>
    <w:p w:rsidR="00AC7E22" w:rsidRDefault="00E23760" w:rsidP="00E23760">
      <w:pPr>
        <w:pStyle w:val="Popis"/>
        <w:jc w:val="both"/>
      </w:pPr>
      <w:bookmarkStart w:id="91" w:name="_Toc481014448"/>
      <w:r>
        <w:t xml:space="preserve">Obrázok </w:t>
      </w:r>
      <w:r w:rsidR="00895C54">
        <w:fldChar w:fldCharType="begin"/>
      </w:r>
      <w:r w:rsidR="00895C54">
        <w:instrText xml:space="preserve"> SEQ Obrázok \* ARABIC </w:instrText>
      </w:r>
      <w:r w:rsidR="00895C54">
        <w:fldChar w:fldCharType="separate"/>
      </w:r>
      <w:r w:rsidR="00F86922">
        <w:rPr>
          <w:noProof/>
        </w:rPr>
        <w:t>12</w:t>
      </w:r>
      <w:r w:rsidR="00895C54">
        <w:rPr>
          <w:noProof/>
        </w:rPr>
        <w:fldChar w:fldCharType="end"/>
      </w:r>
      <w:r>
        <w:t xml:space="preserve"> Správa súťaže webového klienta</w:t>
      </w:r>
      <w:bookmarkEnd w:id="91"/>
    </w:p>
    <w:p w:rsidR="00E23760" w:rsidRPr="00E23760" w:rsidRDefault="00E23760" w:rsidP="00E23760">
      <w:pPr>
        <w:pStyle w:val="Zakladny"/>
      </w:pPr>
      <w:r>
        <w:lastRenderedPageBreak/>
        <w:t>Okrem úprav samotnej súťaže sa na stránke nachádza aj aktuálny rebríček, v ktorom sa zobrazujú všetci používatelia, ktorí nazbierali aspoň 1 bod. Rebríček si môžeme aktualizovať pomocou tlačidla „</w:t>
      </w:r>
      <w:proofErr w:type="spellStart"/>
      <w:r>
        <w:t>Refresh</w:t>
      </w:r>
      <w:proofErr w:type="spellEnd"/>
      <w:r>
        <w:t>“.</w:t>
      </w:r>
    </w:p>
    <w:p w:rsidR="002F668F" w:rsidRDefault="002F668F" w:rsidP="002F668F">
      <w:pPr>
        <w:pStyle w:val="Nadpis3urovne"/>
        <w:rPr>
          <w:noProof/>
          <w:lang w:eastAsia="sk-SK"/>
        </w:rPr>
      </w:pPr>
      <w:bookmarkStart w:id="92" w:name="_Toc481014421"/>
      <w:r>
        <w:rPr>
          <w:noProof/>
          <w:lang w:eastAsia="sk-SK"/>
        </w:rPr>
        <w:t>Vytvorenie súťaže</w:t>
      </w:r>
      <w:bookmarkEnd w:id="92"/>
    </w:p>
    <w:p w:rsidR="00E23760" w:rsidRDefault="00E23760" w:rsidP="00E23760">
      <w:pPr>
        <w:pStyle w:val="Zakladny"/>
        <w:rPr>
          <w:lang w:eastAsia="sk-SK"/>
        </w:rPr>
      </w:pPr>
      <w:r>
        <w:rPr>
          <w:lang w:eastAsia="sk-SK"/>
        </w:rPr>
        <w:t>Na úvodnej stránke, kde sa nám zobrazuje zoznam aktuálne vytvorených súťaží, môžeme súťaže aj vytvárať. Pre vytvorenie súťaže používateľ klikne na sivé tlačidlo so znakom „+“</w:t>
      </w:r>
      <w:r w:rsidR="002E3EB8">
        <w:rPr>
          <w:lang w:eastAsia="sk-SK"/>
        </w:rPr>
        <w:t>.</w:t>
      </w:r>
    </w:p>
    <w:p w:rsidR="002E3EB8" w:rsidRDefault="00E23760" w:rsidP="002E3EB8">
      <w:pPr>
        <w:pStyle w:val="Zakladny"/>
        <w:keepNext/>
      </w:pPr>
      <w:r>
        <w:rPr>
          <w:noProof/>
          <w:lang w:eastAsia="sk-SK"/>
        </w:rPr>
        <w:drawing>
          <wp:inline distT="0" distB="0" distL="0" distR="0">
            <wp:extent cx="5016500" cy="2819676"/>
            <wp:effectExtent l="0" t="0" r="0"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quiz.dev-web-dashboard.php-create.png"/>
                    <pic:cNvPicPr/>
                  </pic:nvPicPr>
                  <pic:blipFill>
                    <a:blip r:embed="rId41">
                      <a:extLst>
                        <a:ext uri="{28A0092B-C50C-407E-A947-70E740481C1C}">
                          <a14:useLocalDpi xmlns:a14="http://schemas.microsoft.com/office/drawing/2010/main" val="0"/>
                        </a:ext>
                      </a:extLst>
                    </a:blip>
                    <a:stretch>
                      <a:fillRect/>
                    </a:stretch>
                  </pic:blipFill>
                  <pic:spPr>
                    <a:xfrm>
                      <a:off x="0" y="0"/>
                      <a:ext cx="5043853" cy="2835051"/>
                    </a:xfrm>
                    <a:prstGeom prst="rect">
                      <a:avLst/>
                    </a:prstGeom>
                  </pic:spPr>
                </pic:pic>
              </a:graphicData>
            </a:graphic>
          </wp:inline>
        </w:drawing>
      </w:r>
    </w:p>
    <w:p w:rsidR="00E23760" w:rsidRDefault="002E3EB8" w:rsidP="002E3EB8">
      <w:pPr>
        <w:pStyle w:val="Popis"/>
        <w:jc w:val="both"/>
      </w:pPr>
      <w:bookmarkStart w:id="93" w:name="_Toc481014449"/>
      <w:r>
        <w:t xml:space="preserve">Obrázok </w:t>
      </w:r>
      <w:r w:rsidR="00895C54">
        <w:fldChar w:fldCharType="begin"/>
      </w:r>
      <w:r w:rsidR="00895C54">
        <w:instrText xml:space="preserve"> SEQ Obrázok \* ARABIC </w:instrText>
      </w:r>
      <w:r w:rsidR="00895C54">
        <w:fldChar w:fldCharType="separate"/>
      </w:r>
      <w:r w:rsidR="00F86922">
        <w:rPr>
          <w:noProof/>
        </w:rPr>
        <w:t>13</w:t>
      </w:r>
      <w:r w:rsidR="00895C54">
        <w:rPr>
          <w:noProof/>
        </w:rPr>
        <w:fldChar w:fldCharType="end"/>
      </w:r>
      <w:r>
        <w:t xml:space="preserve"> Dialóg pre vytvorenie novej súťaže</w:t>
      </w:r>
      <w:bookmarkEnd w:id="93"/>
    </w:p>
    <w:p w:rsidR="002E3EB8" w:rsidRDefault="002E3EB8" w:rsidP="002E3EB8">
      <w:pPr>
        <w:pStyle w:val="Zakladny"/>
        <w:rPr>
          <w:lang w:eastAsia="sk-SK"/>
        </w:rPr>
      </w:pPr>
      <w:r>
        <w:rPr>
          <w:lang w:val="en-US" w:eastAsia="sk-SK"/>
        </w:rPr>
        <w:t xml:space="preserve">Po </w:t>
      </w:r>
      <w:r>
        <w:rPr>
          <w:lang w:eastAsia="sk-SK"/>
        </w:rPr>
        <w:t>kliknutí na tlačidlo pridania, vyskočí dialógové okno, v ktorom sú dva povinné polia. Prvým je názov súťaže a druhým je popis súťaže, v ktorej sa môže nachádzať napríklad informácia o výhrach a o pravidlách súťaže. Pole pre popis môže obsahovať len znaky. Pôvodne sme zamýšľali, aby bolo do tohto poľa možné používať rôzne štýly a formátovanie, aby popis fungoval ako klasická stránka. V tejto verzii sme však takúto funkcionalitu neimplementovali, pretože nebolo súčasťou zadania.</w:t>
      </w:r>
    </w:p>
    <w:p w:rsidR="002E3EB8" w:rsidRDefault="002E3EB8" w:rsidP="002E3EB8">
      <w:pPr>
        <w:pStyle w:val="Zakladny"/>
        <w:rPr>
          <w:lang w:eastAsia="sk-SK"/>
        </w:rPr>
      </w:pPr>
      <w:r>
        <w:rPr>
          <w:lang w:eastAsia="sk-SK"/>
        </w:rPr>
        <w:t>Ak sme vyplnili polia, pre pridanie súťaže už stačí len kliknúť na tlačidlo „</w:t>
      </w:r>
      <w:proofErr w:type="spellStart"/>
      <w:r>
        <w:rPr>
          <w:lang w:eastAsia="sk-SK"/>
        </w:rPr>
        <w:t>Add</w:t>
      </w:r>
      <w:proofErr w:type="spellEnd"/>
      <w:r>
        <w:rPr>
          <w:lang w:eastAsia="sk-SK"/>
        </w:rPr>
        <w:t xml:space="preserve">“ a súťaž sa pridá do databázy. Pri vytváraní dialógu a pri vytváraní súťaže používame </w:t>
      </w:r>
      <w:proofErr w:type="spellStart"/>
      <w:r>
        <w:rPr>
          <w:lang w:eastAsia="sk-SK"/>
        </w:rPr>
        <w:t>javascriptové</w:t>
      </w:r>
      <w:proofErr w:type="spellEnd"/>
      <w:r>
        <w:rPr>
          <w:lang w:eastAsia="sk-SK"/>
        </w:rPr>
        <w:t xml:space="preserve"> asynchrónne volania, známe aj ako AJAX, vďaka ktorým môžeme bez presmerovania na iné stránky dynamicky meniť obsah. </w:t>
      </w:r>
      <w:r w:rsidR="00A121EE">
        <w:rPr>
          <w:lang w:eastAsia="sk-SK"/>
        </w:rPr>
        <w:t>O tom, že práve prebieha operácia nás informuje animácia načítavania, kedy sú zablokované všetky akcie.</w:t>
      </w:r>
    </w:p>
    <w:p w:rsidR="00A121EE" w:rsidRDefault="00A121EE" w:rsidP="00A121EE">
      <w:pPr>
        <w:pStyle w:val="Zakladny"/>
        <w:keepNext/>
      </w:pPr>
      <w:r>
        <w:rPr>
          <w:lang w:eastAsia="sk-SK"/>
        </w:rPr>
        <w:object w:dxaOrig="8640" w:dyaOrig="2098">
          <v:shape id="_x0000_i1029" type="#_x0000_t75" style="width:6in;height:105pt" o:ole="">
            <v:imagedata r:id="rId42" o:title=""/>
          </v:shape>
          <o:OLEObject Type="Embed" ProgID="WordPad.Document.1" ShapeID="_x0000_i1029" DrawAspect="Content" ObjectID="_1554756920" r:id="rId43"/>
        </w:object>
      </w:r>
    </w:p>
    <w:p w:rsidR="00A121EE" w:rsidRDefault="00A121EE" w:rsidP="00A121EE">
      <w:pPr>
        <w:pStyle w:val="Popis"/>
        <w:jc w:val="both"/>
      </w:pPr>
      <w:bookmarkStart w:id="94" w:name="_Toc481014473"/>
      <w:r>
        <w:t xml:space="preserve">Ukážka kódu </w:t>
      </w:r>
      <w:r w:rsidR="00895C54">
        <w:fldChar w:fldCharType="begin"/>
      </w:r>
      <w:r w:rsidR="00895C54">
        <w:instrText xml:space="preserve"> SEQ Ukážka_kódu \* ARABIC </w:instrText>
      </w:r>
      <w:r w:rsidR="00895C54">
        <w:fldChar w:fldCharType="separate"/>
      </w:r>
      <w:r w:rsidR="00E5542C">
        <w:rPr>
          <w:noProof/>
        </w:rPr>
        <w:t>5</w:t>
      </w:r>
      <w:r w:rsidR="00895C54">
        <w:rPr>
          <w:noProof/>
        </w:rPr>
        <w:fldChar w:fldCharType="end"/>
      </w:r>
      <w:r>
        <w:t xml:space="preserve"> Asynchrónne volanie pre pridanie súťaže</w:t>
      </w:r>
      <w:bookmarkEnd w:id="94"/>
    </w:p>
    <w:p w:rsidR="00A121EE" w:rsidRPr="00A121EE" w:rsidRDefault="00A121EE" w:rsidP="00A121EE">
      <w:pPr>
        <w:pStyle w:val="Zakladny"/>
      </w:pPr>
      <w:r>
        <w:t>Na server sa pomoco</w:t>
      </w:r>
      <w:r w:rsidR="0079747D">
        <w:t xml:space="preserve">u AJAX volania posielajú </w:t>
      </w:r>
      <w:proofErr w:type="spellStart"/>
      <w:r w:rsidR="0079747D">
        <w:t>serializované</w:t>
      </w:r>
      <w:proofErr w:type="spellEnd"/>
      <w:r>
        <w:t xml:space="preserve"> dáta vo formáte JSON. Po spracovaní požiadavky na strane servera, sa vráti výsledok</w:t>
      </w:r>
      <w:r w:rsidR="005A7F9B">
        <w:t>. Ak operácia nezbehla správne, chyba sa vypíše do konzoly. Ak volanie prebehlo úspešne, spracuje sa.</w:t>
      </w:r>
    </w:p>
    <w:p w:rsidR="00C15D09" w:rsidRDefault="00C15D09" w:rsidP="002F668F">
      <w:pPr>
        <w:pStyle w:val="Nadpis3urovne"/>
        <w:rPr>
          <w:noProof/>
          <w:lang w:eastAsia="sk-SK"/>
        </w:rPr>
      </w:pPr>
      <w:bookmarkStart w:id="95" w:name="_Toc481014422"/>
      <w:r>
        <w:rPr>
          <w:noProof/>
          <w:lang w:eastAsia="sk-SK"/>
        </w:rPr>
        <w:t>Správa otázky</w:t>
      </w:r>
      <w:bookmarkEnd w:id="95"/>
    </w:p>
    <w:p w:rsidR="0079747D" w:rsidRDefault="0079747D" w:rsidP="0079747D">
      <w:pPr>
        <w:pStyle w:val="Zakladny"/>
        <w:rPr>
          <w:lang w:eastAsia="sk-SK"/>
        </w:rPr>
      </w:pPr>
      <w:r>
        <w:rPr>
          <w:lang w:eastAsia="sk-SK"/>
        </w:rPr>
        <w:t>Stránka pre správu otázky, na ktorú sa dostaneme, keď na stránke správa súťaže k</w:t>
      </w:r>
      <w:r w:rsidR="00511F02">
        <w:rPr>
          <w:lang w:eastAsia="sk-SK"/>
        </w:rPr>
        <w:t>likneme v zozname</w:t>
      </w:r>
      <w:r>
        <w:rPr>
          <w:lang w:eastAsia="sk-SK"/>
        </w:rPr>
        <w:t xml:space="preserve"> na jednu z</w:t>
      </w:r>
      <w:r w:rsidR="00511F02">
        <w:rPr>
          <w:lang w:eastAsia="sk-SK"/>
        </w:rPr>
        <w:t> dostupných otázok</w:t>
      </w:r>
      <w:r>
        <w:rPr>
          <w:lang w:eastAsia="sk-SK"/>
        </w:rPr>
        <w:t>, patrí medzi najdôležitejšie časti webového klienta v rámci nášho zadania. Spája v sebe okrem prepojenia s naším systémom aj prepojenie s naším správcom značiek, ktorý sa nachádza na serveroch knižnice Vuforia.</w:t>
      </w:r>
    </w:p>
    <w:p w:rsidR="00511F02" w:rsidRDefault="00511F02" w:rsidP="00511F02">
      <w:pPr>
        <w:pStyle w:val="Zakladny"/>
        <w:keepNext/>
      </w:pPr>
      <w:r>
        <w:rPr>
          <w:noProof/>
          <w:lang w:eastAsia="sk-SK"/>
        </w:rPr>
        <w:drawing>
          <wp:inline distT="0" distB="0" distL="0" distR="0">
            <wp:extent cx="5035550" cy="2830383"/>
            <wp:effectExtent l="0" t="0" r="0" b="825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rquiz.dev-web-edit_question.php-id=1.png"/>
                    <pic:cNvPicPr/>
                  </pic:nvPicPr>
                  <pic:blipFill>
                    <a:blip r:embed="rId44">
                      <a:extLst>
                        <a:ext uri="{28A0092B-C50C-407E-A947-70E740481C1C}">
                          <a14:useLocalDpi xmlns:a14="http://schemas.microsoft.com/office/drawing/2010/main" val="0"/>
                        </a:ext>
                      </a:extLst>
                    </a:blip>
                    <a:stretch>
                      <a:fillRect/>
                    </a:stretch>
                  </pic:blipFill>
                  <pic:spPr>
                    <a:xfrm>
                      <a:off x="0" y="0"/>
                      <a:ext cx="5062174" cy="2845348"/>
                    </a:xfrm>
                    <a:prstGeom prst="rect">
                      <a:avLst/>
                    </a:prstGeom>
                  </pic:spPr>
                </pic:pic>
              </a:graphicData>
            </a:graphic>
          </wp:inline>
        </w:drawing>
      </w:r>
    </w:p>
    <w:p w:rsidR="00511F02" w:rsidRDefault="00511F02" w:rsidP="00511F02">
      <w:pPr>
        <w:pStyle w:val="Popis"/>
        <w:jc w:val="both"/>
      </w:pPr>
      <w:bookmarkStart w:id="96" w:name="_Toc481014450"/>
      <w:r>
        <w:t xml:space="preserve">Obrázok </w:t>
      </w:r>
      <w:r w:rsidR="00895C54">
        <w:fldChar w:fldCharType="begin"/>
      </w:r>
      <w:r w:rsidR="00895C54">
        <w:instrText xml:space="preserve"> SEQ Obrázok \* ARABIC </w:instrText>
      </w:r>
      <w:r w:rsidR="00895C54">
        <w:fldChar w:fldCharType="separate"/>
      </w:r>
      <w:r w:rsidR="00F86922">
        <w:rPr>
          <w:noProof/>
        </w:rPr>
        <w:t>14</w:t>
      </w:r>
      <w:r w:rsidR="00895C54">
        <w:rPr>
          <w:noProof/>
        </w:rPr>
        <w:fldChar w:fldCharType="end"/>
      </w:r>
      <w:r>
        <w:t xml:space="preserve"> Správa otázky webového klienta</w:t>
      </w:r>
      <w:bookmarkEnd w:id="96"/>
    </w:p>
    <w:p w:rsidR="00511F02" w:rsidRDefault="0031023B" w:rsidP="00511F02">
      <w:pPr>
        <w:pStyle w:val="Zakladny"/>
      </w:pPr>
      <w:r>
        <w:t>Po úspešnom načítaní, sa na stránke zobrazia informácie o otázke, ktoré môžeme upravovať. V sekcii detail môžeme upraviť samotnú otázku, jej polohu v rámci školy a skóre, ktoré dostane každý hráč po správnom zodpovedaní otázky. V sekcii pre odpovede, môžeme meniť typ odpovede, kde máme na výber otázku s voľnou odpoveďou a otázku s možnosťami. Podľa zvoleného typu, môžeme následne upravovať aj samotné odpovede.</w:t>
      </w:r>
    </w:p>
    <w:p w:rsidR="0031023B" w:rsidRPr="00511F02" w:rsidRDefault="0031023B" w:rsidP="00511F02">
      <w:pPr>
        <w:pStyle w:val="Zakladny"/>
      </w:pPr>
      <w:r>
        <w:lastRenderedPageBreak/>
        <w:t xml:space="preserve">Posledná sekcia, ktorú môžeme v rámci otázky upravovať, je </w:t>
      </w:r>
      <w:r w:rsidR="006D5A07">
        <w:t>sekcia s obrázkom, ktorý slúži ako znač</w:t>
      </w:r>
      <w:r w:rsidR="00C91997">
        <w:t xml:space="preserve">ka, na ktorú umiestňujeme otázku. V tejto sekcii sa zobrazuje obrázok a tiež aj jeho hodnotenie na stupnici od 1 do 5 hviezdičiek. Výmena obrázku spočíva v dvoch krokoch. Po odoslaní požiadavky, sa najprv značka zmaže z našej </w:t>
      </w:r>
      <w:proofErr w:type="spellStart"/>
      <w:r w:rsidR="00C91997">
        <w:t>cloudovej</w:t>
      </w:r>
      <w:proofErr w:type="spellEnd"/>
      <w:r w:rsidR="00C91997">
        <w:t xml:space="preserve"> databázy a následne sa vytvorí značka s novým obrázkom.</w:t>
      </w:r>
    </w:p>
    <w:p w:rsidR="002F668F" w:rsidRDefault="002F668F" w:rsidP="002F668F">
      <w:pPr>
        <w:pStyle w:val="Nadpis3urovne"/>
        <w:rPr>
          <w:noProof/>
          <w:lang w:eastAsia="sk-SK"/>
        </w:rPr>
      </w:pPr>
      <w:bookmarkStart w:id="97" w:name="_Toc481014423"/>
      <w:r>
        <w:rPr>
          <w:noProof/>
          <w:lang w:eastAsia="sk-SK"/>
        </w:rPr>
        <w:t>Vytvorenie otázky</w:t>
      </w:r>
      <w:bookmarkEnd w:id="97"/>
    </w:p>
    <w:p w:rsidR="00C91997" w:rsidRDefault="00C91997" w:rsidP="00C91997">
      <w:pPr>
        <w:pStyle w:val="Zakladny"/>
        <w:rPr>
          <w:lang w:eastAsia="sk-SK"/>
        </w:rPr>
      </w:pPr>
      <w:r>
        <w:rPr>
          <w:lang w:eastAsia="sk-SK"/>
        </w:rPr>
        <w:t>Medzi naj</w:t>
      </w:r>
      <w:r w:rsidR="00135963">
        <w:rPr>
          <w:lang w:eastAsia="sk-SK"/>
        </w:rPr>
        <w:t xml:space="preserve">zložitejšiu operáciu webového klienta patrí vytvorenie otázky. </w:t>
      </w:r>
      <w:r w:rsidR="00D213B8">
        <w:rPr>
          <w:lang w:eastAsia="sk-SK"/>
        </w:rPr>
        <w:t>Spája v sebe operácie s naším serverom, databázou a tiež so serverom knižnice Vuforia. Pri vytváraní otázky potrebujeme vyplniť niekoľko polí.</w:t>
      </w:r>
    </w:p>
    <w:p w:rsidR="00D213B8" w:rsidRDefault="00D213B8" w:rsidP="00D213B8">
      <w:pPr>
        <w:pStyle w:val="Zakladny"/>
        <w:keepNext/>
      </w:pPr>
      <w:r>
        <w:rPr>
          <w:noProof/>
          <w:lang w:eastAsia="sk-SK"/>
        </w:rPr>
        <w:drawing>
          <wp:inline distT="0" distB="0" distL="0" distR="0">
            <wp:extent cx="5059483" cy="2843589"/>
            <wp:effectExtent l="0" t="0" r="8255"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quiz.dev-web-edit_competition.php-id=1-create.png"/>
                    <pic:cNvPicPr/>
                  </pic:nvPicPr>
                  <pic:blipFill>
                    <a:blip r:embed="rId45">
                      <a:extLst>
                        <a:ext uri="{28A0092B-C50C-407E-A947-70E740481C1C}">
                          <a14:useLocalDpi xmlns:a14="http://schemas.microsoft.com/office/drawing/2010/main" val="0"/>
                        </a:ext>
                      </a:extLst>
                    </a:blip>
                    <a:stretch>
                      <a:fillRect/>
                    </a:stretch>
                  </pic:blipFill>
                  <pic:spPr>
                    <a:xfrm>
                      <a:off x="0" y="0"/>
                      <a:ext cx="5059483" cy="2843589"/>
                    </a:xfrm>
                    <a:prstGeom prst="rect">
                      <a:avLst/>
                    </a:prstGeom>
                  </pic:spPr>
                </pic:pic>
              </a:graphicData>
            </a:graphic>
          </wp:inline>
        </w:drawing>
      </w:r>
    </w:p>
    <w:p w:rsidR="00D213B8" w:rsidRDefault="00D213B8" w:rsidP="00D213B8">
      <w:pPr>
        <w:pStyle w:val="Popis"/>
        <w:jc w:val="both"/>
      </w:pPr>
      <w:bookmarkStart w:id="98" w:name="_Toc481014451"/>
      <w:r>
        <w:t xml:space="preserve">Obrázok </w:t>
      </w:r>
      <w:r w:rsidR="00895C54">
        <w:fldChar w:fldCharType="begin"/>
      </w:r>
      <w:r w:rsidR="00895C54">
        <w:instrText xml:space="preserve"> SEQ Obrázok \* ARABIC </w:instrText>
      </w:r>
      <w:r w:rsidR="00895C54">
        <w:fldChar w:fldCharType="separate"/>
      </w:r>
      <w:r w:rsidR="00F86922">
        <w:rPr>
          <w:noProof/>
        </w:rPr>
        <w:t>15</w:t>
      </w:r>
      <w:r w:rsidR="00895C54">
        <w:rPr>
          <w:noProof/>
        </w:rPr>
        <w:fldChar w:fldCharType="end"/>
      </w:r>
      <w:r>
        <w:t xml:space="preserve"> Dialóg pre vytvorenie otázka</w:t>
      </w:r>
      <w:bookmarkEnd w:id="98"/>
    </w:p>
    <w:p w:rsidR="00D213B8" w:rsidRDefault="00D213B8" w:rsidP="00D213B8">
      <w:pPr>
        <w:pStyle w:val="Zakladny"/>
        <w:rPr>
          <w:lang w:eastAsia="sk-SK"/>
        </w:rPr>
      </w:pPr>
      <w:r>
        <w:rPr>
          <w:lang w:eastAsia="sk-SK"/>
        </w:rPr>
        <w:t xml:space="preserve">Prvé pole, ktoré treba vyplniť je reťazec znakov, ktorý tvorí otázka. Nasleduje výber obrázka, ktorý bude tvoriť značku pre vytvorenú otázku. </w:t>
      </w:r>
      <w:r w:rsidR="00A9316F">
        <w:rPr>
          <w:lang w:eastAsia="sk-SK"/>
        </w:rPr>
        <w:t>Jediným parametrom obrázka, ktorý posielame, je jeho šírka v reálnom sv</w:t>
      </w:r>
      <w:r w:rsidR="008409B3">
        <w:rPr>
          <w:lang w:eastAsia="sk-SK"/>
        </w:rPr>
        <w:t xml:space="preserve">ete. Šírku zadávame v milimetroch a je to šírka objektov na obrázku v reálnom svete. Ďalšie polia sa týkajú odpovedí k otázke. Máme na výber dva typy odpovedí. Prvým typom je otázka s možnosťami, kedy okrem správnej odpovedi, môžeme zadávať ľubovoľný počet nesprávnych odpovedí. Druhým </w:t>
      </w:r>
      <w:r w:rsidR="003C53EE">
        <w:rPr>
          <w:lang w:eastAsia="sk-SK"/>
        </w:rPr>
        <w:t>typom je otázka s písanou odpoveďou, kedy zadávame len správnu odpoveď, ktorú neskôr v aplikácii musí používateľ presne napísať do poľa pre odpoveď. Okrem odpovedí sa pri vytváraní otázky vyberá lokalita v rámci školy, kedy vyberáme blok s poschodím. Posledným údajom, ktorý zadávame je skóre, ktoré získa súťažiaci pri správnom zodpovedaní otázky.</w:t>
      </w:r>
    </w:p>
    <w:p w:rsidR="00056DFF" w:rsidRDefault="00056DFF" w:rsidP="00056DFF">
      <w:pPr>
        <w:pStyle w:val="Zakladny"/>
        <w:keepNext/>
      </w:pPr>
      <w:r>
        <w:rPr>
          <w:lang w:eastAsia="sk-SK"/>
        </w:rPr>
        <w:object w:dxaOrig="8640" w:dyaOrig="2960">
          <v:shape id="_x0000_i1030" type="#_x0000_t75" style="width:6in;height:148pt" o:ole="">
            <v:imagedata r:id="rId46" o:title=""/>
          </v:shape>
          <o:OLEObject Type="Embed" ProgID="WordPad.Document.1" ShapeID="_x0000_i1030" DrawAspect="Content" ObjectID="_1554756921" r:id="rId47"/>
        </w:object>
      </w:r>
    </w:p>
    <w:p w:rsidR="003C53EE" w:rsidRDefault="00056DFF" w:rsidP="00056DFF">
      <w:pPr>
        <w:pStyle w:val="Popis"/>
        <w:jc w:val="both"/>
      </w:pPr>
      <w:bookmarkStart w:id="99" w:name="_Toc481014452"/>
      <w:r>
        <w:t xml:space="preserve">Obrázok </w:t>
      </w:r>
      <w:r w:rsidR="00895C54">
        <w:fldChar w:fldCharType="begin"/>
      </w:r>
      <w:r w:rsidR="00895C54">
        <w:instrText xml:space="preserve"> SEQ Obrázok \* ARABIC </w:instrText>
      </w:r>
      <w:r w:rsidR="00895C54">
        <w:fldChar w:fldCharType="separate"/>
      </w:r>
      <w:r w:rsidR="00F86922">
        <w:rPr>
          <w:noProof/>
        </w:rPr>
        <w:t>16</w:t>
      </w:r>
      <w:r w:rsidR="00895C54">
        <w:rPr>
          <w:noProof/>
        </w:rPr>
        <w:fldChar w:fldCharType="end"/>
      </w:r>
      <w:r>
        <w:t xml:space="preserve"> </w:t>
      </w:r>
      <w:r w:rsidRPr="00C416FF">
        <w:t xml:space="preserve">Asynchrónne volanie pre pridanie </w:t>
      </w:r>
      <w:r>
        <w:t>otázky</w:t>
      </w:r>
      <w:bookmarkEnd w:id="99"/>
    </w:p>
    <w:p w:rsidR="00056DFF" w:rsidRPr="00056DFF" w:rsidRDefault="00056DFF" w:rsidP="00056DFF">
      <w:pPr>
        <w:pStyle w:val="Zakladny"/>
      </w:pPr>
      <w:r>
        <w:t xml:space="preserve">Pri asynchrónnom volaní pre pridanie otázky je rozdiel v spôsobe, akým sa pripravia dáta, ktoré odosielame na server, oproti iným </w:t>
      </w:r>
      <w:r w:rsidR="00AE43E7">
        <w:t xml:space="preserve">AJAX volaniam. Keďže okrem údajov odosielame na server aj obrázok, tak sme použili pri spracovaní dát objekt </w:t>
      </w:r>
      <w:proofErr w:type="spellStart"/>
      <w:r w:rsidR="00AE43E7">
        <w:t>FormData</w:t>
      </w:r>
      <w:proofErr w:type="spellEnd"/>
      <w:r w:rsidR="00AE43E7">
        <w:t xml:space="preserve">. </w:t>
      </w:r>
    </w:p>
    <w:p w:rsidR="00E77060" w:rsidRDefault="00200BFB" w:rsidP="00AE7083">
      <w:pPr>
        <w:pStyle w:val="Nadpis2urovne"/>
      </w:pPr>
      <w:bookmarkStart w:id="100" w:name="_Toc481014424"/>
      <w:r>
        <w:t>Klientska časť Aplikácia</w:t>
      </w:r>
      <w:bookmarkEnd w:id="100"/>
    </w:p>
    <w:p w:rsidR="00AE43E7" w:rsidRPr="00AE43E7" w:rsidRDefault="0084234C" w:rsidP="00AE43E7">
      <w:pPr>
        <w:pStyle w:val="Zakladny"/>
      </w:pPr>
      <w:r>
        <w:t xml:space="preserve">Hlavným cieľom diplomovej práce, bolo vytvoriť aplikáciu, ktorá dokáže vkladať virtuálne objekty na nami určené miesta. V tomto prípade sme vytvorili aplikáciou v podobe hry pre viacerých hráčov, ktorá dokáže zobrazovať nami definované otázky </w:t>
      </w:r>
      <w:r w:rsidR="00A429A8">
        <w:t xml:space="preserve">na zvolenom mieste v reálnom svete. V nasledujúcej sekcii si preto vysvetlíme, ako prepojiť knižnicu Vuforia a ako funguje samotný proces, od hľadania otázky, cez rozoznanie našej značky, až po samotné zodpovedanie otázky. Aplikácia bola implementovaná v jazyku Java s nadstavbou Android. </w:t>
      </w:r>
    </w:p>
    <w:p w:rsidR="001F099F" w:rsidRDefault="001F099F" w:rsidP="00FC009D">
      <w:pPr>
        <w:pStyle w:val="Nadpis3urovne"/>
      </w:pPr>
      <w:bookmarkStart w:id="101" w:name="_Toc481014425"/>
      <w:r>
        <w:t>Minimálna verzia SDK</w:t>
      </w:r>
      <w:bookmarkEnd w:id="101"/>
    </w:p>
    <w:p w:rsidR="00941FEE" w:rsidRDefault="00357FA1" w:rsidP="00357FA1">
      <w:pPr>
        <w:pStyle w:val="Zakladny"/>
      </w:pPr>
      <w:r>
        <w:t>Pri výbere minimálnej verzie SDK, sme sa museli pozerať v prvom rade na podporu knižnice Vuforia. Knižnica Vuforia je podporovaná pre operačný systém Android od verzie 4.0.3 vyššie, teda od distribúcie s kódovým označením „</w:t>
      </w:r>
      <w:proofErr w:type="spellStart"/>
      <w:r>
        <w:t>Ice</w:t>
      </w:r>
      <w:proofErr w:type="spellEnd"/>
      <w:r>
        <w:t xml:space="preserve"> </w:t>
      </w:r>
      <w:proofErr w:type="spellStart"/>
      <w:r>
        <w:t>Cream</w:t>
      </w:r>
      <w:proofErr w:type="spellEnd"/>
      <w:r>
        <w:t xml:space="preserve"> </w:t>
      </w:r>
      <w:proofErr w:type="spellStart"/>
      <w:r>
        <w:t>Sandwich</w:t>
      </w:r>
      <w:proofErr w:type="spellEnd"/>
      <w:r>
        <w:t xml:space="preserve">“ a verziou API 15. </w:t>
      </w:r>
      <w:r w:rsidR="001D19F4">
        <w:t xml:space="preserve">Naše testovacie zariadenia majú API level 21 v prípade zariadenia </w:t>
      </w:r>
      <w:proofErr w:type="spellStart"/>
      <w:r w:rsidR="001D19F4">
        <w:t>Lenovo</w:t>
      </w:r>
      <w:proofErr w:type="spellEnd"/>
      <w:r w:rsidR="001D19F4">
        <w:t xml:space="preserve"> </w:t>
      </w:r>
      <w:proofErr w:type="spellStart"/>
      <w:r w:rsidR="001D19F4">
        <w:t>Vibe</w:t>
      </w:r>
      <w:proofErr w:type="spellEnd"/>
      <w:r w:rsidR="001D19F4">
        <w:t xml:space="preserve"> X2, respektíve API level 23 v prípade LG V10. </w:t>
      </w:r>
    </w:p>
    <w:p w:rsidR="005A180C" w:rsidRDefault="002243E5" w:rsidP="005A180C">
      <w:pPr>
        <w:pStyle w:val="Zakladny"/>
        <w:keepNext/>
      </w:pPr>
      <w:r>
        <w:object w:dxaOrig="8640" w:dyaOrig="1443">
          <v:shape id="_x0000_i1031" type="#_x0000_t75" style="width:6in;height:1in" o:ole="">
            <v:imagedata r:id="rId48" o:title=""/>
          </v:shape>
          <o:OLEObject Type="Embed" ProgID="WordPad.Document.1" ShapeID="_x0000_i1031" DrawAspect="Content" ObjectID="_1554756922" r:id="rId49"/>
        </w:object>
      </w:r>
    </w:p>
    <w:p w:rsidR="00941FEE" w:rsidRDefault="005A180C" w:rsidP="005A180C">
      <w:pPr>
        <w:pStyle w:val="Popis"/>
        <w:jc w:val="both"/>
      </w:pPr>
      <w:bookmarkStart w:id="102" w:name="_Toc481014474"/>
      <w:r>
        <w:t xml:space="preserve">Ukážka kódu </w:t>
      </w:r>
      <w:r w:rsidR="00895C54">
        <w:fldChar w:fldCharType="begin"/>
      </w:r>
      <w:r w:rsidR="00895C54">
        <w:instrText xml:space="preserve"> SEQ Ukážka_kódu \* ARABIC </w:instrText>
      </w:r>
      <w:r w:rsidR="00895C54">
        <w:fldChar w:fldCharType="separate"/>
      </w:r>
      <w:r w:rsidR="00E5542C">
        <w:rPr>
          <w:noProof/>
        </w:rPr>
        <w:t>6</w:t>
      </w:r>
      <w:r w:rsidR="00895C54">
        <w:rPr>
          <w:noProof/>
        </w:rPr>
        <w:fldChar w:fldCharType="end"/>
      </w:r>
      <w:r>
        <w:t xml:space="preserve"> Konfigurácia aplikácie</w:t>
      </w:r>
      <w:bookmarkEnd w:id="102"/>
    </w:p>
    <w:p w:rsidR="00357FA1" w:rsidRDefault="001D19F4" w:rsidP="00357FA1">
      <w:pPr>
        <w:pStyle w:val="Zakladny"/>
      </w:pPr>
      <w:r>
        <w:lastRenderedPageBreak/>
        <w:t>Vzhľadom k verziám, ktoré mali testovacie zariadenia, sme sa pre čo najlepšie kompatibilitu rozhodli implementovať naše riešenie s minimálnym SDK 21.</w:t>
      </w:r>
    </w:p>
    <w:p w:rsidR="001D19F4" w:rsidRDefault="001D19F4" w:rsidP="001D19F4">
      <w:pPr>
        <w:pStyle w:val="Zakladny"/>
        <w:keepNext/>
      </w:pPr>
      <w:r>
        <w:rPr>
          <w:noProof/>
          <w:lang w:eastAsia="sk-SK"/>
        </w:rPr>
        <w:drawing>
          <wp:inline distT="0" distB="0" distL="0" distR="0">
            <wp:extent cx="5016500" cy="3419121"/>
            <wp:effectExtent l="0" t="0" r="0" b="0"/>
            <wp:docPr id="21"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droid-api-distribution.png"/>
                    <pic:cNvPicPr/>
                  </pic:nvPicPr>
                  <pic:blipFill>
                    <a:blip r:embed="rId50">
                      <a:extLst>
                        <a:ext uri="{28A0092B-C50C-407E-A947-70E740481C1C}">
                          <a14:useLocalDpi xmlns:a14="http://schemas.microsoft.com/office/drawing/2010/main" val="0"/>
                        </a:ext>
                      </a:extLst>
                    </a:blip>
                    <a:stretch>
                      <a:fillRect/>
                    </a:stretch>
                  </pic:blipFill>
                  <pic:spPr>
                    <a:xfrm>
                      <a:off x="0" y="0"/>
                      <a:ext cx="5025863" cy="3425503"/>
                    </a:xfrm>
                    <a:prstGeom prst="rect">
                      <a:avLst/>
                    </a:prstGeom>
                  </pic:spPr>
                </pic:pic>
              </a:graphicData>
            </a:graphic>
          </wp:inline>
        </w:drawing>
      </w:r>
    </w:p>
    <w:p w:rsidR="001D19F4" w:rsidRDefault="001D19F4" w:rsidP="001D19F4">
      <w:pPr>
        <w:pStyle w:val="Popis"/>
        <w:jc w:val="both"/>
      </w:pPr>
      <w:bookmarkStart w:id="103" w:name="_Toc481014453"/>
      <w:r>
        <w:t xml:space="preserve">Obrázok </w:t>
      </w:r>
      <w:r w:rsidR="00895C54">
        <w:fldChar w:fldCharType="begin"/>
      </w:r>
      <w:r w:rsidR="00895C54">
        <w:instrText xml:space="preserve"> SEQ Obrázok \* ARABIC </w:instrText>
      </w:r>
      <w:r w:rsidR="00895C54">
        <w:fldChar w:fldCharType="separate"/>
      </w:r>
      <w:r w:rsidR="00F86922">
        <w:rPr>
          <w:noProof/>
        </w:rPr>
        <w:t>17</w:t>
      </w:r>
      <w:r w:rsidR="00895C54">
        <w:rPr>
          <w:noProof/>
        </w:rPr>
        <w:fldChar w:fldCharType="end"/>
      </w:r>
      <w:r>
        <w:t xml:space="preserve"> Kumulatívne rozdelenie aktívnych zariadení podľa verzie OS Android</w:t>
      </w:r>
      <w:bookmarkEnd w:id="103"/>
    </w:p>
    <w:p w:rsidR="001D19F4" w:rsidRPr="001D19F4" w:rsidRDefault="001D19F4" w:rsidP="001D19F4">
      <w:pPr>
        <w:pStyle w:val="Zakladny"/>
      </w:pPr>
      <w:r>
        <w:t xml:space="preserve">Z kumulatívneho rozdelenia aktívnych zariadení podľa verzie OS Android (Obrázok 17) môžeme vidieť, že vybraná minimálna verzia API 21 pokrýva 40,5 </w:t>
      </w:r>
      <w:r>
        <w:rPr>
          <w:lang w:val="en-US"/>
        </w:rPr>
        <w:t>%</w:t>
      </w:r>
      <w:r>
        <w:t xml:space="preserve"> všetkých aktívnych zariadení s OS Android.</w:t>
      </w:r>
    </w:p>
    <w:p w:rsidR="00A429A8" w:rsidRDefault="00A429A8" w:rsidP="00A429A8">
      <w:pPr>
        <w:pStyle w:val="Nadpis3urovne"/>
      </w:pPr>
      <w:bookmarkStart w:id="104" w:name="_Toc481014426"/>
      <w:r>
        <w:t>Potrebné povolenia pre aplikáciu</w:t>
      </w:r>
      <w:bookmarkEnd w:id="104"/>
    </w:p>
    <w:p w:rsidR="00287FAE" w:rsidRDefault="00136BA0" w:rsidP="00287FAE">
      <w:pPr>
        <w:pStyle w:val="Zakladny"/>
      </w:pPr>
      <w:r>
        <w:t xml:space="preserve">V našej aplikácii používame funkcie, ktoré si vyžadujú pre svoj beh oprávnenia od vlastníka telefónu. </w:t>
      </w:r>
    </w:p>
    <w:p w:rsidR="00136BA0" w:rsidRDefault="00136BA0" w:rsidP="00136BA0">
      <w:pPr>
        <w:pStyle w:val="Zakladny"/>
        <w:keepNext/>
      </w:pPr>
      <w:r>
        <w:object w:dxaOrig="8640" w:dyaOrig="1316">
          <v:shape id="_x0000_i1032" type="#_x0000_t75" style="width:6in;height:65.8pt" o:ole="">
            <v:imagedata r:id="rId51" o:title=""/>
          </v:shape>
          <o:OLEObject Type="Embed" ProgID="WordPad.Document.1" ShapeID="_x0000_i1032" DrawAspect="Content" ObjectID="_1554756923" r:id="rId52"/>
        </w:object>
      </w:r>
    </w:p>
    <w:p w:rsidR="00136BA0" w:rsidRDefault="00136BA0" w:rsidP="00136BA0">
      <w:pPr>
        <w:pStyle w:val="Popis"/>
        <w:jc w:val="both"/>
      </w:pPr>
      <w:bookmarkStart w:id="105" w:name="_Toc481014475"/>
      <w:r>
        <w:t xml:space="preserve">Ukážka kódu </w:t>
      </w:r>
      <w:r w:rsidR="00895C54">
        <w:fldChar w:fldCharType="begin"/>
      </w:r>
      <w:r w:rsidR="00895C54">
        <w:instrText xml:space="preserve"> SEQ Ukážka_kódu \* ARABIC </w:instrText>
      </w:r>
      <w:r w:rsidR="00895C54">
        <w:fldChar w:fldCharType="separate"/>
      </w:r>
      <w:r w:rsidR="00E5542C">
        <w:rPr>
          <w:noProof/>
        </w:rPr>
        <w:t>7</w:t>
      </w:r>
      <w:r w:rsidR="00895C54">
        <w:rPr>
          <w:noProof/>
        </w:rPr>
        <w:fldChar w:fldCharType="end"/>
      </w:r>
      <w:r>
        <w:t xml:space="preserve"> Potrebné povolenia pre aplikáciu</w:t>
      </w:r>
      <w:bookmarkEnd w:id="105"/>
    </w:p>
    <w:p w:rsidR="00136BA0" w:rsidRDefault="00136BA0" w:rsidP="00136BA0">
      <w:pPr>
        <w:pStyle w:val="Zakladny"/>
      </w:pPr>
      <w:r>
        <w:t xml:space="preserve">Pre chod aplikácie je nutné povoliť internet, ktorý používame pri komunikácii s naším serverom. Okrem internetu používame v aplikácii technológiu </w:t>
      </w:r>
      <w:proofErr w:type="spellStart"/>
      <w:r>
        <w:t>Wifi</w:t>
      </w:r>
      <w:proofErr w:type="spellEnd"/>
      <w:r>
        <w:t xml:space="preserve">, pre určenie polohy v rámci budovy školy pomocou </w:t>
      </w:r>
      <w:proofErr w:type="spellStart"/>
      <w:r>
        <w:t>Wifi</w:t>
      </w:r>
      <w:proofErr w:type="spellEnd"/>
      <w:r>
        <w:t xml:space="preserve"> vykrývačov. Pre určenie polohy pomocou </w:t>
      </w:r>
      <w:proofErr w:type="spellStart"/>
      <w:r>
        <w:t>Wifi</w:t>
      </w:r>
      <w:proofErr w:type="spellEnd"/>
      <w:r>
        <w:t xml:space="preserve"> musíme </w:t>
      </w:r>
      <w:r>
        <w:lastRenderedPageBreak/>
        <w:t>v OS Android povoliť aj prístup k určeniu polohy. Posledným oprávnením je kamera, ktorú používame v aplikácii na hľadanie značiek.</w:t>
      </w:r>
    </w:p>
    <w:p w:rsidR="000C7850" w:rsidRDefault="00136BA0" w:rsidP="000C7850">
      <w:pPr>
        <w:pStyle w:val="Zakladny"/>
      </w:pPr>
      <w:r>
        <w:t xml:space="preserve">Od verzie OS Android 6.0 používa systém dynamické udeľovanie oprávnení počas chodu aplikácie. </w:t>
      </w:r>
      <w:r w:rsidR="00D018B1">
        <w:t>Preto sme túto vlastnosť implementovali aj v našom riešení.</w:t>
      </w:r>
      <w:r w:rsidR="000C7850">
        <w:t xml:space="preserve"> Pre potreby overovania oprávnení sme si vytvorili správcu, ktorého používame, keď zisťujeme, či aplikácia má udelené konkrétne oprávnenie.</w:t>
      </w:r>
    </w:p>
    <w:p w:rsidR="000C7850" w:rsidRDefault="000C7850" w:rsidP="000C7850">
      <w:pPr>
        <w:pStyle w:val="Zakladny"/>
        <w:keepNext/>
      </w:pPr>
      <w:r>
        <w:object w:dxaOrig="8640" w:dyaOrig="2190">
          <v:shape id="_x0000_i1033" type="#_x0000_t75" style="width:6in;height:109.5pt" o:ole="">
            <v:imagedata r:id="rId53" o:title=""/>
          </v:shape>
          <o:OLEObject Type="Embed" ProgID="WordPad.Document.1" ShapeID="_x0000_i1033" DrawAspect="Content" ObjectID="_1554756924" r:id="rId54"/>
        </w:object>
      </w:r>
    </w:p>
    <w:p w:rsidR="000C7850" w:rsidRDefault="000C7850" w:rsidP="000C7850">
      <w:pPr>
        <w:pStyle w:val="Popis"/>
        <w:jc w:val="both"/>
      </w:pPr>
      <w:bookmarkStart w:id="106" w:name="_Toc481014476"/>
      <w:r>
        <w:t xml:space="preserve">Ukážka kódu </w:t>
      </w:r>
      <w:r w:rsidR="00895C54">
        <w:fldChar w:fldCharType="begin"/>
      </w:r>
      <w:r w:rsidR="00895C54">
        <w:instrText xml:space="preserve"> SEQ Ukážka_kódu \* ARABIC </w:instrText>
      </w:r>
      <w:r w:rsidR="00895C54">
        <w:fldChar w:fldCharType="separate"/>
      </w:r>
      <w:r w:rsidR="00E5542C">
        <w:rPr>
          <w:noProof/>
        </w:rPr>
        <w:t>8</w:t>
      </w:r>
      <w:r w:rsidR="00895C54">
        <w:rPr>
          <w:noProof/>
        </w:rPr>
        <w:fldChar w:fldCharType="end"/>
      </w:r>
      <w:r>
        <w:t xml:space="preserve"> Funkcia pre zistenie stavu udelenia oprávnenia</w:t>
      </w:r>
      <w:bookmarkEnd w:id="106"/>
    </w:p>
    <w:p w:rsidR="000C7850" w:rsidRDefault="002A3911" w:rsidP="000C7850">
      <w:pPr>
        <w:pStyle w:val="Zakladny"/>
      </w:pPr>
      <w:r>
        <w:t>P</w:t>
      </w:r>
      <w:r w:rsidR="000C7850">
        <w:t>ri funkcii, ktoro</w:t>
      </w:r>
      <w:r>
        <w:t>u zisťujeme, či už je konkrétne oprávnenie udelené, je dôležité ošetriť funkciu, aby fungovala len pri SDK verzii 23 a vyššie. Tým zabezpečíme, že na nižších verziách SDK, kde sa oprávnenia udeľujú pri inštalácii, funkcia nezbehne a automaticky vráti kladnú odpoveď.</w:t>
      </w:r>
    </w:p>
    <w:p w:rsidR="002A3911" w:rsidRDefault="002A3911" w:rsidP="000C7850">
      <w:pPr>
        <w:pStyle w:val="Zakladny"/>
      </w:pPr>
      <w:r>
        <w:t xml:space="preserve">Pre vyžiadanie oprávnenia, potrebujeme zavolať funkciu </w:t>
      </w:r>
      <w:proofErr w:type="spellStart"/>
      <w:r>
        <w:t>requestPermission</w:t>
      </w:r>
      <w:proofErr w:type="spellEnd"/>
      <w:r>
        <w:t xml:space="preserve">, ktorá vyvolá na obrazovke dialóg s možnosťou udeliť, alebo neudeliť oprávnenie. Výsledok operácie zisťujeme vo funkcii </w:t>
      </w:r>
      <w:proofErr w:type="spellStart"/>
      <w:r>
        <w:t>onRequestPermissionsResult</w:t>
      </w:r>
      <w:proofErr w:type="spellEnd"/>
      <w:r>
        <w:t>.</w:t>
      </w:r>
    </w:p>
    <w:p w:rsidR="002A3911" w:rsidRDefault="002A3911" w:rsidP="002A3911">
      <w:pPr>
        <w:pStyle w:val="Zakladny"/>
        <w:keepNext/>
      </w:pPr>
      <w:r>
        <w:object w:dxaOrig="8640" w:dyaOrig="3619">
          <v:shape id="_x0000_i1034" type="#_x0000_t75" style="width:6in;height:180.95pt" o:ole="">
            <v:imagedata r:id="rId55" o:title=""/>
          </v:shape>
          <o:OLEObject Type="Embed" ProgID="WordPad.Document.1" ShapeID="_x0000_i1034" DrawAspect="Content" ObjectID="_1554756925" r:id="rId56"/>
        </w:object>
      </w:r>
    </w:p>
    <w:p w:rsidR="002A3911" w:rsidRPr="000C7850" w:rsidRDefault="002A3911" w:rsidP="002A3911">
      <w:pPr>
        <w:pStyle w:val="Popis"/>
        <w:jc w:val="both"/>
      </w:pPr>
      <w:bookmarkStart w:id="107" w:name="_Toc481014477"/>
      <w:r>
        <w:t xml:space="preserve">Ukážka kódu </w:t>
      </w:r>
      <w:r w:rsidR="00895C54">
        <w:fldChar w:fldCharType="begin"/>
      </w:r>
      <w:r w:rsidR="00895C54">
        <w:instrText xml:space="preserve"> SEQ Ukážka_kódu \* ARABIC </w:instrText>
      </w:r>
      <w:r w:rsidR="00895C54">
        <w:fldChar w:fldCharType="separate"/>
      </w:r>
      <w:r w:rsidR="00E5542C">
        <w:rPr>
          <w:noProof/>
        </w:rPr>
        <w:t>9</w:t>
      </w:r>
      <w:r w:rsidR="00895C54">
        <w:rPr>
          <w:noProof/>
        </w:rPr>
        <w:fldChar w:fldCharType="end"/>
      </w:r>
      <w:r>
        <w:t xml:space="preserve"> Príklad dy</w:t>
      </w:r>
      <w:r w:rsidR="00E6156C">
        <w:t>namického udelenia oprávnení skupine pre polohu</w:t>
      </w:r>
      <w:bookmarkEnd w:id="107"/>
    </w:p>
    <w:p w:rsidR="00EA40BC" w:rsidRDefault="00EA40BC" w:rsidP="00EA40BC">
      <w:pPr>
        <w:pStyle w:val="Nadpis3urovne"/>
      </w:pPr>
      <w:bookmarkStart w:id="108" w:name="_Toc481014427"/>
      <w:r>
        <w:lastRenderedPageBreak/>
        <w:t>Integrácia knižnice Vuforia</w:t>
      </w:r>
      <w:bookmarkEnd w:id="108"/>
    </w:p>
    <w:p w:rsidR="00F86922" w:rsidRDefault="00FE4EF2" w:rsidP="00F86922">
      <w:pPr>
        <w:pStyle w:val="Zakladny"/>
      </w:pPr>
      <w:r>
        <w:t>Najzložitejšou</w:t>
      </w:r>
      <w:r w:rsidR="00C46C2B">
        <w:t xml:space="preserve"> časťou aplikácie, bola integrácia knižnice Vuforia do projektu. </w:t>
      </w:r>
      <w:r w:rsidR="001171F8">
        <w:t>Vďaka ukážkam, ktoré sa nachádzajú na stránke knižnice, odkiaľ si môžeme stiahnuť vzorový príklad</w:t>
      </w:r>
      <w:r>
        <w:t xml:space="preserve">, sme úspešne integrovali knižnicu do nášho projektu. </w:t>
      </w:r>
      <w:r w:rsidR="00F86922">
        <w:t xml:space="preserve">Nato aby sme s knižnicou mohli pracovať, ju musíme do nášho projektu importovať ako závislosť v konfigurácii aplikácie. </w:t>
      </w:r>
    </w:p>
    <w:p w:rsidR="00F86922" w:rsidRDefault="00F86922" w:rsidP="00F86922">
      <w:pPr>
        <w:pStyle w:val="Zakladny"/>
        <w:keepNext/>
      </w:pPr>
      <w:r>
        <w:object w:dxaOrig="8640" w:dyaOrig="2251">
          <v:shape id="_x0000_i1053" type="#_x0000_t75" style="width:6in;height:112.55pt" o:ole="">
            <v:imagedata r:id="rId57" o:title=""/>
          </v:shape>
          <o:OLEObject Type="Embed" ProgID="WordPad.Document.1" ShapeID="_x0000_i1053" DrawAspect="Content" ObjectID="_1554756926" r:id="rId58"/>
        </w:object>
      </w:r>
    </w:p>
    <w:p w:rsidR="00F86922" w:rsidRDefault="00F86922" w:rsidP="00F86922">
      <w:pPr>
        <w:pStyle w:val="Popis"/>
        <w:jc w:val="both"/>
      </w:pPr>
      <w:bookmarkStart w:id="109" w:name="_Toc481014478"/>
      <w:r>
        <w:t xml:space="preserve">Ukážka kódu </w:t>
      </w:r>
      <w:r>
        <w:fldChar w:fldCharType="begin"/>
      </w:r>
      <w:r>
        <w:instrText xml:space="preserve"> SEQ Ukážka_kódu \* ARABIC </w:instrText>
      </w:r>
      <w:r>
        <w:fldChar w:fldCharType="separate"/>
      </w:r>
      <w:r w:rsidR="00E5542C">
        <w:rPr>
          <w:noProof/>
        </w:rPr>
        <w:t>10</w:t>
      </w:r>
      <w:r>
        <w:fldChar w:fldCharType="end"/>
      </w:r>
      <w:r>
        <w:t xml:space="preserve"> Importovanie knižnice Vuforia do aplikácie</w:t>
      </w:r>
      <w:bookmarkEnd w:id="109"/>
    </w:p>
    <w:p w:rsidR="00D41A9C" w:rsidRDefault="006F3DF6" w:rsidP="006F3DF6">
      <w:pPr>
        <w:pStyle w:val="Zakladny"/>
      </w:pPr>
      <w:r>
        <w:t>V rámci integrácie knižnice, bolo nutné pridať 5 súborov, ktoré tvoja jadro pre prácu s knižnicou Vuforia. Pre tieto súbory sme v našom projekte vytvorili balíček s rovnomenným názvom Vuforia.</w:t>
      </w:r>
    </w:p>
    <w:p w:rsidR="00F86922" w:rsidRDefault="006F3DF6" w:rsidP="00F86922">
      <w:pPr>
        <w:keepNext/>
        <w:jc w:val="center"/>
      </w:pPr>
      <w:r w:rsidRPr="00F86922">
        <w:drawing>
          <wp:inline distT="0" distB="0" distL="0" distR="0">
            <wp:extent cx="2844800" cy="1818014"/>
            <wp:effectExtent l="0" t="0" r="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uforia-package.png"/>
                    <pic:cNvPicPr/>
                  </pic:nvPicPr>
                  <pic:blipFill>
                    <a:blip r:embed="rId59">
                      <a:extLst>
                        <a:ext uri="{28A0092B-C50C-407E-A947-70E740481C1C}">
                          <a14:useLocalDpi xmlns:a14="http://schemas.microsoft.com/office/drawing/2010/main" val="0"/>
                        </a:ext>
                      </a:extLst>
                    </a:blip>
                    <a:stretch>
                      <a:fillRect/>
                    </a:stretch>
                  </pic:blipFill>
                  <pic:spPr>
                    <a:xfrm>
                      <a:off x="0" y="0"/>
                      <a:ext cx="2861102" cy="1828432"/>
                    </a:xfrm>
                    <a:prstGeom prst="rect">
                      <a:avLst/>
                    </a:prstGeom>
                  </pic:spPr>
                </pic:pic>
              </a:graphicData>
            </a:graphic>
          </wp:inline>
        </w:drawing>
      </w:r>
    </w:p>
    <w:p w:rsidR="006F3DF6" w:rsidRDefault="00F86922" w:rsidP="00F86922">
      <w:pPr>
        <w:pStyle w:val="Popis"/>
      </w:pPr>
      <w:bookmarkStart w:id="110" w:name="_Toc481014454"/>
      <w:r w:rsidRPr="00F86922">
        <w:t xml:space="preserve">Obrázok </w:t>
      </w:r>
      <w:r w:rsidRPr="00F86922">
        <w:fldChar w:fldCharType="begin"/>
      </w:r>
      <w:r w:rsidRPr="00F86922">
        <w:instrText xml:space="preserve"> SEQ Obrázok \* ARABIC </w:instrText>
      </w:r>
      <w:r w:rsidRPr="00F86922">
        <w:fldChar w:fldCharType="separate"/>
      </w:r>
      <w:r w:rsidRPr="00F86922">
        <w:t>18</w:t>
      </w:r>
      <w:r w:rsidRPr="00F86922">
        <w:fldChar w:fldCharType="end"/>
      </w:r>
      <w:r w:rsidRPr="00F86922">
        <w:t xml:space="preserve"> Balíček súborov pre prácu s </w:t>
      </w:r>
      <w:proofErr w:type="spellStart"/>
      <w:r w:rsidRPr="00F86922">
        <w:t>knižniou</w:t>
      </w:r>
      <w:proofErr w:type="spellEnd"/>
      <w:r w:rsidRPr="00F86922">
        <w:t xml:space="preserve"> Vuforia</w:t>
      </w:r>
      <w:bookmarkEnd w:id="110"/>
    </w:p>
    <w:p w:rsidR="00F86922" w:rsidRDefault="00F86922" w:rsidP="00F86922">
      <w:pPr>
        <w:pStyle w:val="Zakladny"/>
      </w:pPr>
      <w:r>
        <w:t xml:space="preserve">Pred spustením aplikácie, v ktorej používame knižnicu Vuforia, je nutné vložiť </w:t>
      </w:r>
      <w:r w:rsidR="005328A1">
        <w:t xml:space="preserve">kľúč, ktorý sme si museli vygenerovať na stránke knižnice, v správcovi licencií, do súboru </w:t>
      </w:r>
      <w:proofErr w:type="spellStart"/>
      <w:r w:rsidR="005328A1" w:rsidRPr="005328A1">
        <w:rPr>
          <w:i/>
        </w:rPr>
        <w:t>VuforiApplicationSession</w:t>
      </w:r>
      <w:proofErr w:type="spellEnd"/>
      <w:r w:rsidR="005328A1">
        <w:t xml:space="preserve">, ktorý používame pre správu knižnice. Umožňuje nám inicializovať, spúšťať a zastavovať procesy knižnice Vuforia. Dôležitým súborom z tohto balíka je tiež </w:t>
      </w:r>
      <w:proofErr w:type="spellStart"/>
      <w:r w:rsidR="005328A1" w:rsidRPr="005328A1">
        <w:rPr>
          <w:i/>
        </w:rPr>
        <w:t>VuforiaAppRenderer</w:t>
      </w:r>
      <w:proofErr w:type="spellEnd"/>
      <w:r w:rsidR="005328A1">
        <w:t xml:space="preserve">, ktorý sa stará o zobrazovanie rozšírenej reality. Poslednou triedou, ktorá sa nachádza v balíčku je </w:t>
      </w:r>
      <w:proofErr w:type="spellStart"/>
      <w:r w:rsidR="005328A1" w:rsidRPr="005328A1">
        <w:rPr>
          <w:i/>
        </w:rPr>
        <w:t>VuforiaApplicationException</w:t>
      </w:r>
      <w:proofErr w:type="spellEnd"/>
      <w:r w:rsidR="005328A1">
        <w:t>, ktorá slúži len na správu chybových stavov knižnice.</w:t>
      </w:r>
      <w:r w:rsidR="00346A89">
        <w:t xml:space="preserve"> Rozhranie, ktoré používame pri inicializácii aktivity, v ktorej používame vyhľadávanie obrázkových značiek je </w:t>
      </w:r>
      <w:proofErr w:type="spellStart"/>
      <w:r w:rsidR="00346A89" w:rsidRPr="00346A89">
        <w:rPr>
          <w:i/>
        </w:rPr>
        <w:lastRenderedPageBreak/>
        <w:t>VuforiaApplicationControl</w:t>
      </w:r>
      <w:proofErr w:type="spellEnd"/>
      <w:r w:rsidR="00346A89" w:rsidRPr="00346A89">
        <w:t>. Toto rozhranie ná</w:t>
      </w:r>
      <w:r w:rsidR="00346A89">
        <w:t>m umožňuje inicializovať knižnicu a pripraviť si všetky časti, ktoré potrebujeme počas vyhľadávania značiek.</w:t>
      </w:r>
    </w:p>
    <w:p w:rsidR="00346A89" w:rsidRDefault="00346A89" w:rsidP="00346A89">
      <w:pPr>
        <w:pStyle w:val="Zakladny"/>
        <w:keepNext/>
      </w:pPr>
      <w:r>
        <w:rPr>
          <w:lang w:val="en-US"/>
        </w:rPr>
        <w:object w:dxaOrig="8640" w:dyaOrig="4143">
          <v:shape id="_x0000_i1060" type="#_x0000_t75" style="width:6in;height:207.15pt" o:ole="">
            <v:imagedata r:id="rId60" o:title=""/>
          </v:shape>
          <o:OLEObject Type="Embed" ProgID="WordPad.Document.1" ShapeID="_x0000_i1060" DrawAspect="Content" ObjectID="_1554756927" r:id="rId61"/>
        </w:object>
      </w:r>
    </w:p>
    <w:p w:rsidR="00346A89" w:rsidRDefault="00346A89" w:rsidP="00346A89">
      <w:pPr>
        <w:pStyle w:val="Popis"/>
        <w:jc w:val="both"/>
      </w:pPr>
      <w:bookmarkStart w:id="111" w:name="_Toc481014479"/>
      <w:r>
        <w:t xml:space="preserve">Ukážka kódu </w:t>
      </w:r>
      <w:r>
        <w:fldChar w:fldCharType="begin"/>
      </w:r>
      <w:r>
        <w:instrText xml:space="preserve"> SEQ Ukážka_kódu \* ARABIC </w:instrText>
      </w:r>
      <w:r>
        <w:fldChar w:fldCharType="separate"/>
      </w:r>
      <w:r w:rsidR="00E5542C">
        <w:rPr>
          <w:noProof/>
        </w:rPr>
        <w:t>11</w:t>
      </w:r>
      <w:r>
        <w:fldChar w:fldCharType="end"/>
      </w:r>
      <w:r>
        <w:t xml:space="preserve"> Rozhranie použité pri inicializácii aktivity využívajúcej </w:t>
      </w:r>
      <w:proofErr w:type="spellStart"/>
      <w:r>
        <w:t>Vuforiu</w:t>
      </w:r>
      <w:bookmarkEnd w:id="111"/>
      <w:proofErr w:type="spellEnd"/>
    </w:p>
    <w:p w:rsidR="00346A89" w:rsidRDefault="00346A89" w:rsidP="00346A89">
      <w:pPr>
        <w:pStyle w:val="Zakladny"/>
      </w:pPr>
      <w:r w:rsidRPr="00346A89">
        <w:t xml:space="preserve">Pri spúšťaní </w:t>
      </w:r>
      <w:r>
        <w:t xml:space="preserve">aktivity, v ktorej </w:t>
      </w:r>
      <w:r w:rsidR="00280EF6">
        <w:t xml:space="preserve">používame knižnicu Vuforia, sa postupne volajú funkcie, ktoré napríklad inicializujú našu online databázu, zapínajú alebo vypínajú vyhľadávanie značiek. Pri spustení aktivity sa zavolá funkcia </w:t>
      </w:r>
      <w:proofErr w:type="spellStart"/>
      <w:r w:rsidR="00280EF6" w:rsidRPr="00280EF6">
        <w:rPr>
          <w:i/>
        </w:rPr>
        <w:t>initAR</w:t>
      </w:r>
      <w:proofErr w:type="spellEnd"/>
      <w:r w:rsidR="00280EF6">
        <w:t xml:space="preserve"> z triedy </w:t>
      </w:r>
      <w:proofErr w:type="spellStart"/>
      <w:r w:rsidR="00280EF6" w:rsidRPr="00280EF6">
        <w:rPr>
          <w:i/>
        </w:rPr>
        <w:t>VuforiaApplicationSession</w:t>
      </w:r>
      <w:proofErr w:type="spellEnd"/>
      <w:r w:rsidR="00280EF6">
        <w:t xml:space="preserve">. Po úspešnom zbehnutí tejto funkcie, sa zavolá funkcia </w:t>
      </w:r>
      <w:proofErr w:type="spellStart"/>
      <w:r w:rsidR="00280EF6" w:rsidRPr="00280EF6">
        <w:rPr>
          <w:i/>
        </w:rPr>
        <w:t>onInitARDone</w:t>
      </w:r>
      <w:proofErr w:type="spellEnd"/>
      <w:r w:rsidR="00280EF6">
        <w:t xml:space="preserve">, v ktorej spustíme knižnicu funkciou </w:t>
      </w:r>
      <w:proofErr w:type="spellStart"/>
      <w:r w:rsidR="00280EF6" w:rsidRPr="00280EF6">
        <w:rPr>
          <w:i/>
        </w:rPr>
        <w:t>startAR</w:t>
      </w:r>
      <w:proofErr w:type="spellEnd"/>
      <w:r w:rsidR="00280EF6">
        <w:t>.</w:t>
      </w:r>
    </w:p>
    <w:p w:rsidR="00280EF6" w:rsidRDefault="00280EF6" w:rsidP="00346A89">
      <w:pPr>
        <w:pStyle w:val="Zakladny"/>
      </w:pPr>
      <w:r w:rsidRPr="00280EF6">
        <w:t>V</w:t>
      </w:r>
      <w:r>
        <w:t> </w:t>
      </w:r>
      <w:r w:rsidRPr="00280EF6">
        <w:t>aplikácii</w:t>
      </w:r>
      <w:r>
        <w:t xml:space="preserve"> používame </w:t>
      </w:r>
      <w:proofErr w:type="spellStart"/>
      <w:r>
        <w:t>cloudovú</w:t>
      </w:r>
      <w:proofErr w:type="spellEnd"/>
      <w:r>
        <w:t xml:space="preserve"> službu</w:t>
      </w:r>
      <w:r w:rsidR="00471B0E">
        <w:t xml:space="preserve"> pre rozpoznávanie značiek, ktoré máme uložené v online databáze</w:t>
      </w:r>
      <w:r>
        <w:t xml:space="preserve">. Táto </w:t>
      </w:r>
      <w:r w:rsidR="00471B0E">
        <w:t>služba sa</w:t>
      </w:r>
      <w:r>
        <w:t xml:space="preserve"> po spustení knižnice inicializuje vo funkcii </w:t>
      </w:r>
      <w:proofErr w:type="spellStart"/>
      <w:r w:rsidRPr="00280EF6">
        <w:rPr>
          <w:i/>
        </w:rPr>
        <w:t>doLoadTrackersData</w:t>
      </w:r>
      <w:proofErr w:type="spellEnd"/>
      <w:r>
        <w:t>.</w:t>
      </w:r>
    </w:p>
    <w:p w:rsidR="00280EF6" w:rsidRDefault="00280EF6" w:rsidP="00280EF6">
      <w:pPr>
        <w:pStyle w:val="Zakladny"/>
        <w:keepNext/>
      </w:pPr>
      <w:r>
        <w:object w:dxaOrig="8640" w:dyaOrig="3015">
          <v:shape id="_x0000_i1071" type="#_x0000_t75" style="width:6in;height:150.75pt" o:ole="">
            <v:imagedata r:id="rId62" o:title=""/>
          </v:shape>
          <o:OLEObject Type="Embed" ProgID="WordPad.Document.1" ShapeID="_x0000_i1071" DrawAspect="Content" ObjectID="_1554756928" r:id="rId63"/>
        </w:object>
      </w:r>
    </w:p>
    <w:p w:rsidR="00280EF6" w:rsidRDefault="00280EF6" w:rsidP="00280EF6">
      <w:pPr>
        <w:pStyle w:val="Popis"/>
        <w:jc w:val="both"/>
      </w:pPr>
      <w:bookmarkStart w:id="112" w:name="_Toc481014480"/>
      <w:r>
        <w:t xml:space="preserve">Ukážka kódu </w:t>
      </w:r>
      <w:r>
        <w:fldChar w:fldCharType="begin"/>
      </w:r>
      <w:r>
        <w:instrText xml:space="preserve"> SEQ Ukážka_kódu \* ARABIC </w:instrText>
      </w:r>
      <w:r>
        <w:fldChar w:fldCharType="separate"/>
      </w:r>
      <w:r w:rsidR="00E5542C">
        <w:rPr>
          <w:noProof/>
        </w:rPr>
        <w:t>12</w:t>
      </w:r>
      <w:r>
        <w:fldChar w:fldCharType="end"/>
      </w:r>
      <w:r>
        <w:t xml:space="preserve"> Inicializácia </w:t>
      </w:r>
      <w:proofErr w:type="spellStart"/>
      <w:r>
        <w:t>cloudovej</w:t>
      </w:r>
      <w:proofErr w:type="spellEnd"/>
      <w:r>
        <w:t xml:space="preserve"> </w:t>
      </w:r>
      <w:r w:rsidR="00471B0E">
        <w:t>služby</w:t>
      </w:r>
      <w:r>
        <w:t xml:space="preserve"> knižnice Vuforia</w:t>
      </w:r>
      <w:bookmarkEnd w:id="112"/>
    </w:p>
    <w:p w:rsidR="00280EF6" w:rsidRDefault="00471B0E" w:rsidP="00280EF6">
      <w:pPr>
        <w:pStyle w:val="Zakladny"/>
      </w:pPr>
      <w:r>
        <w:t xml:space="preserve">Pre inicializáciu </w:t>
      </w:r>
      <w:proofErr w:type="spellStart"/>
      <w:r>
        <w:t>cludovej</w:t>
      </w:r>
      <w:proofErr w:type="spellEnd"/>
      <w:r>
        <w:t xml:space="preserve"> služby potrebujeme prístupový a tajný klientsky kľúč, ktorý sa generuje pri vytváraní </w:t>
      </w:r>
      <w:proofErr w:type="spellStart"/>
      <w:r>
        <w:t>cloudovej</w:t>
      </w:r>
      <w:proofErr w:type="spellEnd"/>
      <w:r>
        <w:t xml:space="preserve"> databázy v správcovi značiek na stránke knižnice. </w:t>
      </w:r>
      <w:r>
        <w:lastRenderedPageBreak/>
        <w:t xml:space="preserve">Objekt, ktorý vyhľadáva značky je </w:t>
      </w:r>
      <w:proofErr w:type="spellStart"/>
      <w:r w:rsidRPr="00471B0E">
        <w:rPr>
          <w:i/>
        </w:rPr>
        <w:t>TargetFinder</w:t>
      </w:r>
      <w:proofErr w:type="spellEnd"/>
      <w:r>
        <w:t xml:space="preserve">. Náš vyhľadávač zapíname vo funkcii </w:t>
      </w:r>
      <w:proofErr w:type="spellStart"/>
      <w:r w:rsidRPr="00471B0E">
        <w:rPr>
          <w:i/>
        </w:rPr>
        <w:t>doStartTrackers</w:t>
      </w:r>
      <w:proofErr w:type="spellEnd"/>
      <w:r>
        <w:t xml:space="preserve"> a vypíname vo funkcii </w:t>
      </w:r>
      <w:proofErr w:type="spellStart"/>
      <w:r w:rsidRPr="00471B0E">
        <w:rPr>
          <w:i/>
        </w:rPr>
        <w:t>doStopTrackers</w:t>
      </w:r>
      <w:proofErr w:type="spellEnd"/>
      <w:r>
        <w:t xml:space="preserve">. Výsledky vyhľadávača sa cyklický kontrolujú vo funkcii </w:t>
      </w:r>
      <w:proofErr w:type="spellStart"/>
      <w:r w:rsidRPr="0029427E">
        <w:rPr>
          <w:i/>
        </w:rPr>
        <w:t>onVuforiaUpdate</w:t>
      </w:r>
      <w:proofErr w:type="spellEnd"/>
      <w:r w:rsidR="0029427E">
        <w:t>. V nej kontrolujeme, či náš vyhľadávač našiel takú značku, s takým identifikátorom,</w:t>
      </w:r>
      <w:r w:rsidR="006E6F97">
        <w:t xml:space="preserve"> aký má hľadaná otázka</w:t>
      </w:r>
      <w:r w:rsidR="0029427E">
        <w:t>.</w:t>
      </w:r>
    </w:p>
    <w:p w:rsidR="0029427E" w:rsidRDefault="0029427E" w:rsidP="0029427E">
      <w:pPr>
        <w:pStyle w:val="Zakladny"/>
        <w:keepNext/>
      </w:pPr>
      <w:r>
        <w:object w:dxaOrig="8640" w:dyaOrig="3930">
          <v:shape id="_x0000_i1083" type="#_x0000_t75" style="width:6in;height:196.5pt" o:ole="">
            <v:imagedata r:id="rId64" o:title=""/>
          </v:shape>
          <o:OLEObject Type="Embed" ProgID="WordPad.Document.1" ShapeID="_x0000_i1083" DrawAspect="Content" ObjectID="_1554756929" r:id="rId65"/>
        </w:object>
      </w:r>
    </w:p>
    <w:p w:rsidR="0029427E" w:rsidRDefault="0029427E" w:rsidP="0029427E">
      <w:pPr>
        <w:pStyle w:val="Popis"/>
        <w:jc w:val="both"/>
      </w:pPr>
      <w:bookmarkStart w:id="113" w:name="_Toc481014481"/>
      <w:r>
        <w:t xml:space="preserve">Ukážka kódu </w:t>
      </w:r>
      <w:r>
        <w:fldChar w:fldCharType="begin"/>
      </w:r>
      <w:r>
        <w:instrText xml:space="preserve"> SEQ Ukážka_kódu \* ARABIC </w:instrText>
      </w:r>
      <w:r>
        <w:fldChar w:fldCharType="separate"/>
      </w:r>
      <w:r w:rsidR="00E5542C">
        <w:rPr>
          <w:noProof/>
        </w:rPr>
        <w:t>13</w:t>
      </w:r>
      <w:r>
        <w:fldChar w:fldCharType="end"/>
      </w:r>
      <w:r>
        <w:t xml:space="preserve"> Kontrola nájdených značiek vo funkcii </w:t>
      </w:r>
      <w:proofErr w:type="spellStart"/>
      <w:r>
        <w:t>onVuforiaUpdate</w:t>
      </w:r>
      <w:bookmarkEnd w:id="113"/>
      <w:proofErr w:type="spellEnd"/>
    </w:p>
    <w:p w:rsidR="0029427E" w:rsidRDefault="006E6F97" w:rsidP="0029427E">
      <w:pPr>
        <w:pStyle w:val="Zakladny"/>
      </w:pPr>
      <w:r>
        <w:t xml:space="preserve">Vo funkcii </w:t>
      </w:r>
      <w:proofErr w:type="spellStart"/>
      <w:r w:rsidRPr="006E6F97">
        <w:rPr>
          <w:i/>
        </w:rPr>
        <w:t>onInitARDone</w:t>
      </w:r>
      <w:proofErr w:type="spellEnd"/>
      <w:r>
        <w:t xml:space="preserve"> spúšťame okrem knižnice aj proces, ktorý zabezpečuje vykresľovanie virtuálnych objektov. Pri inicializácii posielame nášmu zobrazovaču aj vygenerovaný obrázok, ktorý použije ako textúru, ktorou pokryje rovinný 3D objekt použitý v aplikácii.</w:t>
      </w:r>
    </w:p>
    <w:p w:rsidR="006E6F97" w:rsidRDefault="006E6F97" w:rsidP="006E6F97">
      <w:pPr>
        <w:pStyle w:val="Zakladny"/>
        <w:keepNext/>
      </w:pPr>
      <w:r>
        <w:object w:dxaOrig="8640" w:dyaOrig="3251">
          <v:shape id="_x0000_i1092" type="#_x0000_t75" style="width:6in;height:162.55pt" o:ole="">
            <v:imagedata r:id="rId66" o:title=""/>
          </v:shape>
          <o:OLEObject Type="Embed" ProgID="WordPad.Document.1" ShapeID="_x0000_i1092" DrawAspect="Content" ObjectID="_1554756930" r:id="rId67"/>
        </w:object>
      </w:r>
    </w:p>
    <w:p w:rsidR="006E6F97" w:rsidRDefault="006E6F97" w:rsidP="006E6F97">
      <w:pPr>
        <w:pStyle w:val="Popis"/>
        <w:jc w:val="both"/>
      </w:pPr>
      <w:bookmarkStart w:id="114" w:name="_Toc481014482"/>
      <w:r>
        <w:t xml:space="preserve">Ukážka kódu </w:t>
      </w:r>
      <w:r>
        <w:fldChar w:fldCharType="begin"/>
      </w:r>
      <w:r>
        <w:instrText xml:space="preserve"> SEQ Ukážka_kódu \* ARABIC </w:instrText>
      </w:r>
      <w:r>
        <w:fldChar w:fldCharType="separate"/>
      </w:r>
      <w:r w:rsidR="00E5542C">
        <w:rPr>
          <w:noProof/>
        </w:rPr>
        <w:t>14</w:t>
      </w:r>
      <w:r>
        <w:fldChar w:fldCharType="end"/>
      </w:r>
      <w:r>
        <w:t xml:space="preserve"> Inicializácia zobrazovača rozšírenej reality</w:t>
      </w:r>
      <w:bookmarkEnd w:id="114"/>
    </w:p>
    <w:p w:rsidR="006E6F97" w:rsidRDefault="006E6F97" w:rsidP="006E6F97">
      <w:pPr>
        <w:pStyle w:val="Zakladny"/>
      </w:pPr>
      <w:r>
        <w:t>Vykresľovanie virtuálnych objektov v</w:t>
      </w:r>
      <w:r w:rsidR="00D2702D">
        <w:t> </w:t>
      </w:r>
      <w:r>
        <w:t>triede</w:t>
      </w:r>
      <w:r w:rsidR="00D2702D">
        <w:t xml:space="preserve"> </w:t>
      </w:r>
      <w:proofErr w:type="spellStart"/>
      <w:r w:rsidR="00D2702D" w:rsidRPr="00D2702D">
        <w:rPr>
          <w:i/>
        </w:rPr>
        <w:t>CloudRecoRenderer</w:t>
      </w:r>
      <w:proofErr w:type="spellEnd"/>
      <w:r>
        <w:t xml:space="preserve"> beží súbežne s vyhľadávaním značiek. Hlavnou funkciou, ktorá zabezpečuje vykresľovanie, je funkcia </w:t>
      </w:r>
      <w:proofErr w:type="spellStart"/>
      <w:r w:rsidR="00D2702D" w:rsidRPr="00D2702D">
        <w:rPr>
          <w:i/>
        </w:rPr>
        <w:t>Render</w:t>
      </w:r>
      <w:r w:rsidR="00D2702D">
        <w:rPr>
          <w:i/>
        </w:rPr>
        <w:t>Frame</w:t>
      </w:r>
      <w:proofErr w:type="spellEnd"/>
      <w:r w:rsidR="00D2702D">
        <w:t xml:space="preserve">. Táto funkcia sa volá po každom zhotovení obrázka našou kamerou. To znamená, že ak naša kamera nahráva rýchlosťou 30 snímok za sekundu, tak sa táto funkcia </w:t>
      </w:r>
      <w:r w:rsidR="00D2702D">
        <w:lastRenderedPageBreak/>
        <w:t>zavolá 30krát.</w:t>
      </w:r>
      <w:r w:rsidR="002850C7">
        <w:t xml:space="preserve"> V tejto funkcii sa kontroluje, koľko je dostupných, nájdených značiek. Ak je číslo väčšie ako 0, potom získame výsledok z prvého objektu v zozname nájdených značiek. Tento výsledok pošleme do funkcie </w:t>
      </w:r>
      <w:proofErr w:type="spellStart"/>
      <w:r w:rsidR="002850C7" w:rsidRPr="002850C7">
        <w:rPr>
          <w:i/>
        </w:rPr>
        <w:t>renderAugmentation</w:t>
      </w:r>
      <w:proofErr w:type="spellEnd"/>
      <w:r w:rsidR="002850C7">
        <w:t>, aby sme mali cieľ, na ktorý budeme zobrazovať náš objekt v rozšírenej realite.</w:t>
      </w:r>
      <w:r w:rsidR="00E5542C">
        <w:t xml:space="preserve"> Ak je počet nájdených značiek nie je väčší ako 0, potom znovu spustíme vyhľadávanie značiek, v prípade, ak bolo vypnuté. </w:t>
      </w:r>
      <w:r w:rsidR="002850C7">
        <w:t xml:space="preserve"> </w:t>
      </w:r>
      <w:r w:rsidR="00E5542C">
        <w:t>Zároveň vypneme vyhľadávač značiek, aby sme nemuseli vyhľadávať dookola značku, ktorú sme už našli.</w:t>
      </w:r>
      <w:r w:rsidR="00D2702D">
        <w:t xml:space="preserve"> Volanie funkcie </w:t>
      </w:r>
      <w:proofErr w:type="spellStart"/>
      <w:r w:rsidR="00E5542C" w:rsidRPr="00E5542C">
        <w:rPr>
          <w:i/>
        </w:rPr>
        <w:t>renderFrame</w:t>
      </w:r>
      <w:proofErr w:type="spellEnd"/>
      <w:r w:rsidR="00E5542C">
        <w:t xml:space="preserve"> </w:t>
      </w:r>
      <w:r w:rsidR="00D2702D">
        <w:t xml:space="preserve">zabezpečuje funkcia </w:t>
      </w:r>
      <w:proofErr w:type="spellStart"/>
      <w:r w:rsidR="00D2702D" w:rsidRPr="002850C7">
        <w:rPr>
          <w:i/>
        </w:rPr>
        <w:t>onDrawFrame</w:t>
      </w:r>
      <w:proofErr w:type="spellEnd"/>
      <w:r w:rsidR="00D2702D">
        <w:t xml:space="preserve">, ktorá volá funkciu </w:t>
      </w:r>
      <w:proofErr w:type="spellStart"/>
      <w:r w:rsidR="00D2702D" w:rsidRPr="002850C7">
        <w:rPr>
          <w:i/>
        </w:rPr>
        <w:t>render</w:t>
      </w:r>
      <w:proofErr w:type="spellEnd"/>
      <w:r w:rsidR="00D2702D">
        <w:t xml:space="preserve"> v</w:t>
      </w:r>
      <w:r w:rsidR="002850C7">
        <w:t xml:space="preserve"> triede </w:t>
      </w:r>
      <w:proofErr w:type="spellStart"/>
      <w:r w:rsidR="002850C7" w:rsidRPr="002850C7">
        <w:rPr>
          <w:i/>
        </w:rPr>
        <w:t>VuforiaApplicationRenderer</w:t>
      </w:r>
      <w:proofErr w:type="spellEnd"/>
      <w:r w:rsidR="002850C7">
        <w:t xml:space="preserve">. </w:t>
      </w:r>
    </w:p>
    <w:p w:rsidR="00E5542C" w:rsidRDefault="00E5542C" w:rsidP="00E5542C">
      <w:pPr>
        <w:pStyle w:val="Zakladny"/>
        <w:keepNext/>
      </w:pPr>
      <w:r>
        <w:rPr>
          <w:lang w:val="en-US"/>
        </w:rPr>
        <w:object w:dxaOrig="8640" w:dyaOrig="4682">
          <v:shape id="_x0000_i1109" type="#_x0000_t75" style="width:6in;height:234.1pt" o:ole="">
            <v:imagedata r:id="rId68" o:title=""/>
          </v:shape>
          <o:OLEObject Type="Embed" ProgID="WordPad.Document.1" ShapeID="_x0000_i1109" DrawAspect="Content" ObjectID="_1554756931" r:id="rId69"/>
        </w:object>
      </w:r>
    </w:p>
    <w:p w:rsidR="00E5542C" w:rsidRPr="002850C7" w:rsidRDefault="00E5542C" w:rsidP="00E5542C">
      <w:pPr>
        <w:pStyle w:val="Popis"/>
        <w:jc w:val="both"/>
        <w:rPr>
          <w:lang w:val="en-US"/>
        </w:rPr>
      </w:pPr>
      <w:bookmarkStart w:id="115" w:name="_Toc481014483"/>
      <w:r>
        <w:t xml:space="preserve">Ukážka kódu </w:t>
      </w:r>
      <w:r>
        <w:fldChar w:fldCharType="begin"/>
      </w:r>
      <w:r>
        <w:instrText xml:space="preserve"> SEQ Ukážka_kódu \* ARABIC </w:instrText>
      </w:r>
      <w:r>
        <w:fldChar w:fldCharType="separate"/>
      </w:r>
      <w:r>
        <w:rPr>
          <w:noProof/>
        </w:rPr>
        <w:t>15</w:t>
      </w:r>
      <w:r>
        <w:fldChar w:fldCharType="end"/>
      </w:r>
      <w:r>
        <w:t xml:space="preserve"> Funkcia pre správu vykresľovania rozšírenej reality</w:t>
      </w:r>
      <w:bookmarkEnd w:id="115"/>
    </w:p>
    <w:p w:rsidR="00D931C2" w:rsidRDefault="00D931C2" w:rsidP="00D931C2">
      <w:pPr>
        <w:pStyle w:val="Nadpis3urovne"/>
      </w:pPr>
      <w:bookmarkStart w:id="116" w:name="_Toc481014428"/>
      <w:r>
        <w:t>Vykresľovanie textu</w:t>
      </w:r>
      <w:bookmarkEnd w:id="116"/>
    </w:p>
    <w:p w:rsidR="006052B9" w:rsidRDefault="00D41A9C" w:rsidP="006052B9">
      <w:pPr>
        <w:pStyle w:val="Zakladny"/>
      </w:pPr>
      <w:r>
        <w:t xml:space="preserve">Pri vykresľovaní textu </w:t>
      </w:r>
      <w:r w:rsidR="006052B9">
        <w:t>sme museli riešiť dva problémy. Prvým bolo vytvoriť 3d model, na ktorý budeme premietať text a druhým spôsob, akým text zobraziť na modeli. Cieľom bolo vytvoriť riešenie, ktoré by nám umožnilo vkladať text rôznej dĺžky na našu značku, s možnosťou formátovania, aby sme mohli oddeliť otázku od odpovedí.</w:t>
      </w:r>
    </w:p>
    <w:p w:rsidR="006052B9" w:rsidRDefault="006052B9" w:rsidP="006052B9">
      <w:pPr>
        <w:pStyle w:val="Zakladny"/>
      </w:pPr>
      <w:r>
        <w:t>V prvom kroku sme museli vytvoriť 3d objekt, tzv. „</w:t>
      </w:r>
      <w:proofErr w:type="spellStart"/>
      <w:r>
        <w:t>Mesh</w:t>
      </w:r>
      <w:proofErr w:type="spellEnd"/>
      <w:r>
        <w:t xml:space="preserve">“ objekt. </w:t>
      </w:r>
      <w:proofErr w:type="spellStart"/>
      <w:r w:rsidR="00D36325">
        <w:t>Mesh</w:t>
      </w:r>
      <w:proofErr w:type="spellEnd"/>
      <w:r w:rsidR="00D36325">
        <w:t xml:space="preserve"> objekt, je holý 3d objekt bez textúry. Z charakteru nášho zadania, kedy zobrazujeme text na značkách, ktorými sú obrázky, sme potrebovali vytvoriť taký 3d model, na ktorom by sme mohli pohodlne zobrazovať text. Najvhodnejším objektom pre naše riešenie bola rovina. Objekt v tvare štvorca, alebo obdĺžnika s nulovou výškou.</w:t>
      </w:r>
    </w:p>
    <w:p w:rsidR="00865851" w:rsidRDefault="00865851" w:rsidP="00865851">
      <w:pPr>
        <w:pStyle w:val="Zakladny"/>
        <w:keepNext/>
      </w:pPr>
      <w:r>
        <w:rPr>
          <w:noProof/>
          <w:lang w:eastAsia="sk-SK"/>
        </w:rPr>
        <w:lastRenderedPageBreak/>
        <w:drawing>
          <wp:inline distT="0" distB="0" distL="0" distR="0">
            <wp:extent cx="4991100" cy="3737004"/>
            <wp:effectExtent l="0" t="0" r="0" b="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radnice.png"/>
                    <pic:cNvPicPr/>
                  </pic:nvPicPr>
                  <pic:blipFill>
                    <a:blip r:embed="rId70">
                      <a:extLst>
                        <a:ext uri="{28A0092B-C50C-407E-A947-70E740481C1C}">
                          <a14:useLocalDpi xmlns:a14="http://schemas.microsoft.com/office/drawing/2010/main" val="0"/>
                        </a:ext>
                      </a:extLst>
                    </a:blip>
                    <a:stretch>
                      <a:fillRect/>
                    </a:stretch>
                  </pic:blipFill>
                  <pic:spPr>
                    <a:xfrm>
                      <a:off x="0" y="0"/>
                      <a:ext cx="4998107" cy="3742250"/>
                    </a:xfrm>
                    <a:prstGeom prst="rect">
                      <a:avLst/>
                    </a:prstGeom>
                  </pic:spPr>
                </pic:pic>
              </a:graphicData>
            </a:graphic>
          </wp:inline>
        </w:drawing>
      </w:r>
    </w:p>
    <w:p w:rsidR="00865851" w:rsidRDefault="00865851" w:rsidP="00865851">
      <w:pPr>
        <w:pStyle w:val="Popis"/>
        <w:jc w:val="both"/>
      </w:pPr>
      <w:bookmarkStart w:id="117" w:name="_Toc481014455"/>
      <w:r>
        <w:t xml:space="preserve">Obrázok </w:t>
      </w:r>
      <w:r>
        <w:fldChar w:fldCharType="begin"/>
      </w:r>
      <w:r>
        <w:instrText xml:space="preserve"> SEQ Obrázok \* ARABIC </w:instrText>
      </w:r>
      <w:r>
        <w:fldChar w:fldCharType="separate"/>
      </w:r>
      <w:r w:rsidR="00F86922">
        <w:rPr>
          <w:noProof/>
        </w:rPr>
        <w:t>19</w:t>
      </w:r>
      <w:r>
        <w:fldChar w:fldCharType="end"/>
      </w:r>
      <w:r>
        <w:t xml:space="preserve"> Rovinný 3D objekt vytvorený zo 4 vrcholov</w:t>
      </w:r>
      <w:bookmarkEnd w:id="117"/>
    </w:p>
    <w:p w:rsidR="0061417B" w:rsidRDefault="0061417B" w:rsidP="00C615F0">
      <w:pPr>
        <w:pStyle w:val="Zakladny"/>
      </w:pPr>
      <w:r>
        <w:t>Každý 3d objekt sa skladá z malých trojuholníkov, ktoré sú spojené hranami. Tieto trojuholníky sa vytvárajú pomocou súradníc vrcholov. Pre kompletné vytvorenie 3d objektu potrebujeme 4 polia údajov. Prvom</w:t>
      </w:r>
      <w:r w:rsidR="002D2E15">
        <w:t xml:space="preserve"> poľom sú vrcholy, ktoré sú určené tromi súradnicami </w:t>
      </w:r>
      <w:proofErr w:type="spellStart"/>
      <w:r w:rsidR="002D2E15">
        <w:t>x,y,z</w:t>
      </w:r>
      <w:proofErr w:type="spellEnd"/>
      <w:r w:rsidR="002D2E15">
        <w:t xml:space="preserve">. Pole vrcholov teda tvorí sled takýchto trojíc. Pre vytvorenie roviny v tvare štvorca, potrebujeme 4 vrcholy. Druhým parametrom sú koordináty určené pre textúru. Tieto koordináty sú tvorené dvojicou súradníc </w:t>
      </w:r>
      <w:proofErr w:type="spellStart"/>
      <w:r w:rsidR="002D2E15">
        <w:t>x,y</w:t>
      </w:r>
      <w:proofErr w:type="spellEnd"/>
      <w:r w:rsidR="002D2E15">
        <w:t xml:space="preserve">. V našom prípade potrebujeme vytvoriť </w:t>
      </w:r>
      <w:r w:rsidR="00260CE0">
        <w:t xml:space="preserve">textúru v tvare štvorca, pre ktorý potrebujeme 4 súradnice vrcholov. Tretím parametrom je tzv. normál mapa, ktorá nám určuje, ako sa bude odrážať svetlo od textúry. </w:t>
      </w:r>
      <w:r w:rsidR="00C615F0">
        <w:t xml:space="preserve">Táto mapa sa vytvára súradnicami </w:t>
      </w:r>
      <w:proofErr w:type="spellStart"/>
      <w:r w:rsidR="00C615F0">
        <w:t>x,y,z</w:t>
      </w:r>
      <w:proofErr w:type="spellEnd"/>
      <w:r w:rsidR="00C615F0">
        <w:t xml:space="preserve"> pre každý vrchol. Posledným parametrom sú indície, ktoré nám určujú poradie súradníc </w:t>
      </w:r>
      <w:proofErr w:type="spellStart"/>
      <w:r w:rsidR="00C615F0">
        <w:t>x,y,z</w:t>
      </w:r>
      <w:proofErr w:type="spellEnd"/>
      <w:r w:rsidR="00C615F0">
        <w:t xml:space="preserve"> pri 3 definovaných parametroch.</w:t>
      </w:r>
      <w:r w:rsidR="00260CE0">
        <w:t xml:space="preserve"> </w:t>
      </w:r>
    </w:p>
    <w:p w:rsidR="00865851" w:rsidRDefault="00865851" w:rsidP="00865851">
      <w:pPr>
        <w:pStyle w:val="Zakladny"/>
        <w:keepNext/>
      </w:pPr>
      <w:r>
        <w:object w:dxaOrig="8640" w:dyaOrig="3009">
          <v:shape id="_x0000_i1035" type="#_x0000_t75" style="width:6in;height:150.45pt" o:ole="">
            <v:imagedata r:id="rId71" o:title=""/>
          </v:shape>
          <o:OLEObject Type="Embed" ProgID="WordPad.Document.1" ShapeID="_x0000_i1035" DrawAspect="Content" ObjectID="_1554756932" r:id="rId72"/>
        </w:object>
      </w:r>
    </w:p>
    <w:p w:rsidR="00865851" w:rsidRDefault="00865851" w:rsidP="00865851">
      <w:pPr>
        <w:pStyle w:val="Popis"/>
        <w:jc w:val="both"/>
      </w:pPr>
      <w:bookmarkStart w:id="118" w:name="_Toc481014484"/>
      <w:r>
        <w:t xml:space="preserve">Ukážka kódu </w:t>
      </w:r>
      <w:r>
        <w:fldChar w:fldCharType="begin"/>
      </w:r>
      <w:r>
        <w:instrText xml:space="preserve"> SEQ Ukážka_kódu \* ARABIC </w:instrText>
      </w:r>
      <w:r>
        <w:fldChar w:fldCharType="separate"/>
      </w:r>
      <w:r w:rsidR="00E5542C">
        <w:rPr>
          <w:noProof/>
        </w:rPr>
        <w:t>16</w:t>
      </w:r>
      <w:r>
        <w:fldChar w:fldCharType="end"/>
      </w:r>
      <w:r>
        <w:t xml:space="preserve"> Parametre pre náš rovinný 3D objekt</w:t>
      </w:r>
      <w:bookmarkEnd w:id="118"/>
    </w:p>
    <w:p w:rsidR="002D2E15" w:rsidRDefault="002029EE" w:rsidP="006052B9">
      <w:pPr>
        <w:pStyle w:val="Zakladny"/>
      </w:pPr>
      <w:r>
        <w:t xml:space="preserve">Po vytvorení 3D modelu, na ktorý budeme premietať text, bolo ďalším krokom navrhnúť spôsob, akým sa text bude na náš model premietať. 3D modely sa pokrývajú textúrami. V našom riešení sme použili dynamicky generovaný bitmapový obrázok, ktorý sme vytvorili pomocou </w:t>
      </w:r>
      <w:proofErr w:type="spellStart"/>
      <w:r>
        <w:t>canvasu</w:t>
      </w:r>
      <w:proofErr w:type="spellEnd"/>
      <w:r>
        <w:t xml:space="preserve">. </w:t>
      </w:r>
    </w:p>
    <w:p w:rsidR="002C35D1" w:rsidRDefault="002029EE" w:rsidP="002C35D1">
      <w:pPr>
        <w:pStyle w:val="Zakladny"/>
        <w:keepNext/>
      </w:pPr>
      <w:r>
        <w:object w:dxaOrig="8640" w:dyaOrig="3059">
          <v:shape id="_x0000_i1036" type="#_x0000_t75" style="width:6in;height:152.95pt" o:ole="">
            <v:imagedata r:id="rId73" o:title=""/>
          </v:shape>
          <o:OLEObject Type="Embed" ProgID="WordPad.Document.1" ShapeID="_x0000_i1036" DrawAspect="Content" ObjectID="_1554756933" r:id="rId74"/>
        </w:object>
      </w:r>
    </w:p>
    <w:p w:rsidR="002029EE" w:rsidRDefault="002C35D1" w:rsidP="002C35D1">
      <w:pPr>
        <w:pStyle w:val="Popis"/>
        <w:jc w:val="both"/>
      </w:pPr>
      <w:bookmarkStart w:id="119" w:name="_Toc481014485"/>
      <w:r>
        <w:t xml:space="preserve">Ukážka kódu </w:t>
      </w:r>
      <w:r>
        <w:fldChar w:fldCharType="begin"/>
      </w:r>
      <w:r>
        <w:instrText xml:space="preserve"> SEQ Ukážka_kódu \* ARABIC </w:instrText>
      </w:r>
      <w:r>
        <w:fldChar w:fldCharType="separate"/>
      </w:r>
      <w:r w:rsidR="00E5542C">
        <w:rPr>
          <w:noProof/>
        </w:rPr>
        <w:t>17</w:t>
      </w:r>
      <w:r>
        <w:fldChar w:fldCharType="end"/>
      </w:r>
      <w:r>
        <w:t xml:space="preserve"> Funkcia pre generovanie bitmapového obrázka</w:t>
      </w:r>
      <w:bookmarkEnd w:id="119"/>
    </w:p>
    <w:p w:rsidR="002C35D1" w:rsidRPr="002C35D1" w:rsidRDefault="002C35D1" w:rsidP="002C35D1">
      <w:pPr>
        <w:pStyle w:val="Zakladny"/>
      </w:pPr>
      <w:r>
        <w:t xml:space="preserve">V prvom kroku vytvoríme objekt typu </w:t>
      </w:r>
      <w:proofErr w:type="spellStart"/>
      <w:r w:rsidRPr="002C35D1">
        <w:rPr>
          <w:i/>
        </w:rPr>
        <w:t>Canvas</w:t>
      </w:r>
      <w:proofErr w:type="spellEnd"/>
      <w:r>
        <w:t xml:space="preserve">, ktorý bude slúžiť ako naše kresliace plátno. Pozadie sme nastavili priehľadné, aby sa vo výsledku zobrazoval na našej značke len text. Pri vkladaní textu, najprv generujeme text otázky, aby sme vedeli, na akom mieste máme neskôr generovať odpovede. Pre správne zalamovanie textu a rozmiestnenie po celej šírke nášho plátna, používame objekt typu </w:t>
      </w:r>
      <w:proofErr w:type="spellStart"/>
      <w:r w:rsidRPr="002C35D1">
        <w:rPr>
          <w:i/>
        </w:rPr>
        <w:t>StaticLayout</w:t>
      </w:r>
      <w:proofErr w:type="spellEnd"/>
      <w:r>
        <w:t xml:space="preserve">. </w:t>
      </w:r>
    </w:p>
    <w:p w:rsidR="002C35D1" w:rsidRPr="002C35D1" w:rsidRDefault="002C35D1" w:rsidP="002C35D1">
      <w:pPr>
        <w:pStyle w:val="Zakladny"/>
      </w:pPr>
    </w:p>
    <w:p w:rsidR="00D931C2" w:rsidRDefault="00D931C2" w:rsidP="00D931C2">
      <w:pPr>
        <w:pStyle w:val="Nadpis3urovne"/>
      </w:pPr>
      <w:bookmarkStart w:id="120" w:name="_Toc481014429"/>
      <w:r>
        <w:t>Grafické používateľské prostredie (GUI)</w:t>
      </w:r>
      <w:bookmarkEnd w:id="120"/>
    </w:p>
    <w:p w:rsidR="00596B8F" w:rsidRDefault="003A670E" w:rsidP="002C35D1">
      <w:pPr>
        <w:pStyle w:val="Zakladny"/>
      </w:pPr>
      <w:r>
        <w:t>V dnešnej dobe je pri tvorbe aplikácie pre mobilné zariadenia dôležité vytvoriť používateľské prostredie, ktoré je jednoduché a pre používateľa intuitívne. V aplikácii, sme rovnako ako pri webovom klientovi, použili odtiene modrej a azúrovej.</w:t>
      </w:r>
      <w:r w:rsidR="005352CC">
        <w:t xml:space="preserve"> Pre pocit </w:t>
      </w:r>
      <w:r w:rsidR="005352CC">
        <w:lastRenderedPageBreak/>
        <w:t>plynulejších akcií, sme využívali okrem aktivít aj fragmenty, ktoré dovoľujú meniť obsah aktivity dynamicky.</w:t>
      </w:r>
    </w:p>
    <w:p w:rsidR="00596B8F" w:rsidRDefault="00596B8F" w:rsidP="00596B8F">
      <w:pPr>
        <w:pStyle w:val="Zakladny"/>
        <w:keepNext/>
      </w:pPr>
      <w:r>
        <w:rPr>
          <w:noProof/>
          <w:lang w:eastAsia="sk-SK"/>
        </w:rPr>
        <w:drawing>
          <wp:inline distT="0" distB="0" distL="0" distR="0">
            <wp:extent cx="5027902" cy="2863850"/>
            <wp:effectExtent l="0" t="0" r="1905"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app-2017-04-25-21-32-4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1175" cy="2865714"/>
                    </a:xfrm>
                    <a:prstGeom prst="rect">
                      <a:avLst/>
                    </a:prstGeom>
                  </pic:spPr>
                </pic:pic>
              </a:graphicData>
            </a:graphic>
          </wp:inline>
        </w:drawing>
      </w:r>
    </w:p>
    <w:p w:rsidR="00596B8F" w:rsidRDefault="00596B8F" w:rsidP="00596B8F">
      <w:pPr>
        <w:pStyle w:val="Popis"/>
        <w:jc w:val="both"/>
      </w:pPr>
      <w:bookmarkStart w:id="121" w:name="_Toc481014456"/>
      <w:r>
        <w:t xml:space="preserve">Obrázok </w:t>
      </w:r>
      <w:r>
        <w:fldChar w:fldCharType="begin"/>
      </w:r>
      <w:r>
        <w:instrText xml:space="preserve"> SEQ Obrázok \* ARABIC </w:instrText>
      </w:r>
      <w:r>
        <w:fldChar w:fldCharType="separate"/>
      </w:r>
      <w:r w:rsidR="00F86922">
        <w:rPr>
          <w:noProof/>
        </w:rPr>
        <w:t>20</w:t>
      </w:r>
      <w:r>
        <w:fldChar w:fldCharType="end"/>
      </w:r>
      <w:r>
        <w:t xml:space="preserve"> Ukážky z aplikácie 1</w:t>
      </w:r>
      <w:bookmarkEnd w:id="121"/>
    </w:p>
    <w:p w:rsidR="005352CC" w:rsidRDefault="00596B8F" w:rsidP="005352CC">
      <w:pPr>
        <w:pStyle w:val="Zakladny"/>
      </w:pPr>
      <w:r>
        <w:t xml:space="preserve">Po načítaní aplikácie, sa zobrazí obrazovka s jedným hlavným tlačidlom </w:t>
      </w:r>
      <w:r w:rsidRPr="00596B8F">
        <w:rPr>
          <w:i/>
        </w:rPr>
        <w:t>EXPLORE</w:t>
      </w:r>
      <w:r>
        <w:t xml:space="preserve">, ktorým sa presunieme na obrazovku so zoznamom dostupných otázok. Druhé tlačidlo, ktoré sa nachádza v pravom hornom rohu, slúži pre prístup na prihlasovaciu obrazovku. Hlavná obrazovka je tak jednoduchá a intuitívne navádza používateľa k akcii. </w:t>
      </w:r>
    </w:p>
    <w:p w:rsidR="005352CC" w:rsidRDefault="003A670E" w:rsidP="005352CC">
      <w:pPr>
        <w:pStyle w:val="Zakladny"/>
        <w:keepNext/>
      </w:pPr>
      <w:r>
        <w:t xml:space="preserve">  </w:t>
      </w:r>
      <w:r w:rsidR="005352CC">
        <w:rPr>
          <w:noProof/>
          <w:lang w:eastAsia="sk-SK"/>
        </w:rPr>
        <w:drawing>
          <wp:inline distT="0" distB="0" distL="0" distR="0">
            <wp:extent cx="4972050" cy="2832037"/>
            <wp:effectExtent l="0" t="0" r="0" b="6985"/>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app2-2017-04-25-21-32-4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91164" cy="2842924"/>
                    </a:xfrm>
                    <a:prstGeom prst="rect">
                      <a:avLst/>
                    </a:prstGeom>
                  </pic:spPr>
                </pic:pic>
              </a:graphicData>
            </a:graphic>
          </wp:inline>
        </w:drawing>
      </w:r>
    </w:p>
    <w:p w:rsidR="002C35D1" w:rsidRDefault="005352CC" w:rsidP="005352CC">
      <w:pPr>
        <w:pStyle w:val="Popis"/>
        <w:jc w:val="both"/>
      </w:pPr>
      <w:bookmarkStart w:id="122" w:name="_Toc481014457"/>
      <w:r>
        <w:t xml:space="preserve">Obrázok </w:t>
      </w:r>
      <w:r>
        <w:fldChar w:fldCharType="begin"/>
      </w:r>
      <w:r>
        <w:instrText xml:space="preserve"> SEQ Obrázok \* ARABIC </w:instrText>
      </w:r>
      <w:r>
        <w:fldChar w:fldCharType="separate"/>
      </w:r>
      <w:r w:rsidR="00F86922">
        <w:rPr>
          <w:noProof/>
        </w:rPr>
        <w:t>21</w:t>
      </w:r>
      <w:r>
        <w:fldChar w:fldCharType="end"/>
      </w:r>
      <w:r>
        <w:t xml:space="preserve"> Ukážky z aplikácie 2</w:t>
      </w:r>
      <w:bookmarkEnd w:id="122"/>
    </w:p>
    <w:p w:rsidR="005352CC" w:rsidRDefault="005352CC" w:rsidP="005352CC">
      <w:pPr>
        <w:pStyle w:val="Zakladny"/>
      </w:pPr>
      <w:r>
        <w:lastRenderedPageBreak/>
        <w:t xml:space="preserve">Pri zoznamoch, či už súťaží, alebo otázok, sme pre zobrazenie jednotlivých položiek použili </w:t>
      </w:r>
      <w:r w:rsidR="009218D8">
        <w:t xml:space="preserve">štýl kartičiek pomocou </w:t>
      </w:r>
      <w:proofErr w:type="spellStart"/>
      <w:r w:rsidR="009218D8" w:rsidRPr="009218D8">
        <w:rPr>
          <w:i/>
        </w:rPr>
        <w:t>CardView</w:t>
      </w:r>
      <w:proofErr w:type="spellEnd"/>
      <w:r w:rsidR="009218D8">
        <w:t>. Pri všetkých asynchrónnych volaniach používame animácie načítavania, aby sme si boli istý, že sa proces ešte nedokončil.</w:t>
      </w:r>
    </w:p>
    <w:p w:rsidR="009218D8" w:rsidRDefault="009218D8" w:rsidP="005352CC">
      <w:pPr>
        <w:pStyle w:val="Zakladny"/>
      </w:pPr>
      <w:r>
        <w:t>Pre ľ</w:t>
      </w:r>
      <w:r w:rsidR="00B5627A">
        <w:t>ahšie hľadanie značiek, je pred samotným spustením kamery obrazovka, na ktorej sa zobrazuje obrázok, ktorý musíme nájsť.</w:t>
      </w:r>
    </w:p>
    <w:p w:rsidR="00E028E9" w:rsidRDefault="00E62BD5" w:rsidP="00E028E9">
      <w:pPr>
        <w:pStyle w:val="Zakladny"/>
        <w:keepNext/>
      </w:pPr>
      <w:r>
        <w:rPr>
          <w:noProof/>
          <w:lang w:eastAsia="sk-SK"/>
        </w:rPr>
        <w:drawing>
          <wp:inline distT="0" distB="0" distL="0" distR="0">
            <wp:extent cx="5041900" cy="2083434"/>
            <wp:effectExtent l="0" t="0" r="635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app3-2017-04-25-21-32-4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9775" cy="2086688"/>
                    </a:xfrm>
                    <a:prstGeom prst="rect">
                      <a:avLst/>
                    </a:prstGeom>
                  </pic:spPr>
                </pic:pic>
              </a:graphicData>
            </a:graphic>
          </wp:inline>
        </w:drawing>
      </w:r>
    </w:p>
    <w:p w:rsidR="00E62BD5" w:rsidRDefault="00E028E9" w:rsidP="00E028E9">
      <w:pPr>
        <w:pStyle w:val="Popis"/>
        <w:jc w:val="both"/>
      </w:pPr>
      <w:bookmarkStart w:id="123" w:name="_Toc481014458"/>
      <w:r>
        <w:t xml:space="preserve">Obrázok </w:t>
      </w:r>
      <w:r>
        <w:fldChar w:fldCharType="begin"/>
      </w:r>
      <w:r>
        <w:instrText xml:space="preserve"> SEQ Obrázok \* ARABIC </w:instrText>
      </w:r>
      <w:r>
        <w:fldChar w:fldCharType="separate"/>
      </w:r>
      <w:r w:rsidR="00F86922">
        <w:rPr>
          <w:noProof/>
        </w:rPr>
        <w:t>22</w:t>
      </w:r>
      <w:r>
        <w:fldChar w:fldCharType="end"/>
      </w:r>
      <w:r>
        <w:t xml:space="preserve"> Ukážky z aplikácie 3</w:t>
      </w:r>
      <w:bookmarkEnd w:id="123"/>
    </w:p>
    <w:p w:rsidR="00E028E9" w:rsidRDefault="00E028E9" w:rsidP="00E028E9">
      <w:pPr>
        <w:pStyle w:val="Zakladny"/>
      </w:pPr>
      <w:r>
        <w:t xml:space="preserve">Pri vytváraní aktivity, kde hľadáme značky, sme kládli dôraz na jednoduchosť. V aktivite sa zobrazuje </w:t>
      </w:r>
      <w:r w:rsidR="007F10BF">
        <w:t xml:space="preserve">len kamera, pričom po nájdení značky, na ktorú sme umiestnili otázku, sa zobrazí tlačidlo </w:t>
      </w:r>
      <w:proofErr w:type="spellStart"/>
      <w:r w:rsidR="007F10BF" w:rsidRPr="007F10BF">
        <w:rPr>
          <w:i/>
        </w:rPr>
        <w:t>Answer</w:t>
      </w:r>
      <w:proofErr w:type="spellEnd"/>
      <w:r w:rsidR="007F10BF">
        <w:t>. Podľa typu otázky, sa zobrazí jednoduché dialógové okno, s výberom odpovedí, alebo s možnosťou napísať správnu odpoveď.</w:t>
      </w:r>
    </w:p>
    <w:p w:rsidR="006F3DF6" w:rsidRDefault="007F10BF" w:rsidP="006F3DF6">
      <w:pPr>
        <w:keepNext/>
        <w:jc w:val="center"/>
      </w:pPr>
      <w:r w:rsidRPr="006F3DF6">
        <w:drawing>
          <wp:inline distT="0" distB="0" distL="0" distR="0">
            <wp:extent cx="3683000" cy="2728195"/>
            <wp:effectExtent l="0" t="0" r="0" b="0"/>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app4-2017-04-25-21-32-4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91838" cy="2734742"/>
                    </a:xfrm>
                    <a:prstGeom prst="rect">
                      <a:avLst/>
                    </a:prstGeom>
                  </pic:spPr>
                </pic:pic>
              </a:graphicData>
            </a:graphic>
          </wp:inline>
        </w:drawing>
      </w:r>
    </w:p>
    <w:p w:rsidR="007F10BF" w:rsidRDefault="006F3DF6" w:rsidP="006F3DF6">
      <w:pPr>
        <w:pStyle w:val="Popis"/>
      </w:pPr>
      <w:bookmarkStart w:id="124" w:name="_Toc481014459"/>
      <w:r w:rsidRPr="006F3DF6">
        <w:t xml:space="preserve">Obrázok </w:t>
      </w:r>
      <w:r w:rsidRPr="006F3DF6">
        <w:fldChar w:fldCharType="begin"/>
      </w:r>
      <w:r w:rsidRPr="006F3DF6">
        <w:instrText xml:space="preserve"> SEQ Obrázok \* ARABIC </w:instrText>
      </w:r>
      <w:r w:rsidRPr="006F3DF6">
        <w:fldChar w:fldCharType="separate"/>
      </w:r>
      <w:r w:rsidR="00F86922">
        <w:rPr>
          <w:noProof/>
        </w:rPr>
        <w:t>23</w:t>
      </w:r>
      <w:r w:rsidRPr="006F3DF6">
        <w:fldChar w:fldCharType="end"/>
      </w:r>
      <w:r w:rsidRPr="006F3DF6">
        <w:t xml:space="preserve"> Ukážky z aplikácie 4</w:t>
      </w:r>
      <w:bookmarkEnd w:id="124"/>
    </w:p>
    <w:p w:rsidR="006F3DF6" w:rsidRDefault="006F3DF6" w:rsidP="006F3DF6">
      <w:pPr>
        <w:pStyle w:val="Zakladny"/>
      </w:pPr>
      <w:r>
        <w:lastRenderedPageBreak/>
        <w:t>Po zodpovedaní otázky, sa zobrazí obrazovka, ktorá informuje o správnosti odpovede. V nej používateľ vidí koľko bodov za odpoveď získal a má možnosť hľadať ďalšie otázky. Ak používateľ nie je prihlásený, tak má možnosť sa na tejto obrazovke aj prihlásiť.</w:t>
      </w:r>
    </w:p>
    <w:p w:rsidR="0029427E" w:rsidRPr="006F3DF6" w:rsidRDefault="006F3DF6" w:rsidP="006E6F97">
      <w:pPr>
        <w:pStyle w:val="Zakladny"/>
      </w:pPr>
      <w:r>
        <w:t>Aby si súťažiaci vedel pozrieť koľko má bodov a ako sú na tom ostatní súťažiaci, tak sa v aplikácii nachádza taktiež aktuálny rebríček súťažiacich. V rebríčku sa nachádzajú súťažiaci, ktorí nahrali aspoň 1 bod. Taktiež je v rámci rebríčku zvýraznená pozícia hráča, aktuálne prihláseného na zariadení.</w:t>
      </w:r>
    </w:p>
    <w:p w:rsidR="00090BEE" w:rsidRDefault="00090BEE" w:rsidP="00AE7083">
      <w:pPr>
        <w:pStyle w:val="Nadpis2urovne"/>
      </w:pPr>
      <w:bookmarkStart w:id="125" w:name="_Toc481014430"/>
      <w:r>
        <w:t>Testovanie</w:t>
      </w:r>
      <w:bookmarkEnd w:id="125"/>
    </w:p>
    <w:p w:rsidR="00D931C2" w:rsidRDefault="00D931C2" w:rsidP="00D931C2">
      <w:pPr>
        <w:pStyle w:val="Nadpis3urovne"/>
      </w:pPr>
      <w:bookmarkStart w:id="126" w:name="_Toc481014431"/>
      <w:r>
        <w:t>Metodika testovania</w:t>
      </w:r>
      <w:bookmarkEnd w:id="126"/>
    </w:p>
    <w:p w:rsidR="00D931C2" w:rsidRPr="00D931C2" w:rsidRDefault="00D931C2" w:rsidP="00D931C2">
      <w:pPr>
        <w:pStyle w:val="Nadpis3urovne"/>
      </w:pPr>
      <w:bookmarkStart w:id="127" w:name="_Toc481014432"/>
      <w:r>
        <w:t>Zhodnotenie výsledkov</w:t>
      </w:r>
      <w:bookmarkEnd w:id="127"/>
    </w:p>
    <w:bookmarkEnd w:id="3" w:displacedByCustomXml="next"/>
    <w:bookmarkEnd w:id="2" w:displacedByCustomXml="next"/>
    <w:bookmarkStart w:id="128" w:name="_Toc481014433" w:displacedByCustomXml="next"/>
    <w:bookmarkStart w:id="129" w:name="_Toc378776136" w:displacedByCustomXml="next"/>
    <w:bookmarkStart w:id="130" w:name="_Toc378775596" w:displacedByCustomXml="next"/>
    <w:sdt>
      <w:sdtPr>
        <w:rPr>
          <w:rStyle w:val="Nadpis1rovneChar"/>
        </w:rPr>
        <w:id w:val="2024672677"/>
        <w:lock w:val="sdtContentLocked"/>
        <w:showingPlcHdr/>
      </w:sdtPr>
      <w:sdtEndPr>
        <w:rPr>
          <w:rStyle w:val="Predvolenpsmoodseku"/>
          <w:b/>
        </w:rPr>
      </w:sdtEndPr>
      <w:sdtContent>
        <w:p w:rsidR="00713E60" w:rsidRPr="00C87A2B" w:rsidRDefault="00DC0093" w:rsidP="006849D6">
          <w:pPr>
            <w:pStyle w:val="Nadpisneslovan"/>
          </w:pPr>
          <w:r w:rsidRPr="00C87A2B">
            <w:rPr>
              <w:rStyle w:val="NadpisneslovanChar"/>
              <w:b/>
            </w:rPr>
            <w:t>Záver</w:t>
          </w:r>
          <w:bookmarkEnd w:id="130"/>
          <w:bookmarkEnd w:id="129"/>
          <w:r w:rsidR="008E34D8">
            <w:rPr>
              <w:rStyle w:val="NadpisneslovanChar"/>
              <w:b/>
            </w:rPr>
            <w:tab/>
          </w:r>
        </w:p>
      </w:sdtContent>
    </w:sdt>
    <w:bookmarkEnd w:id="128" w:displacedByCustomXml="prev"/>
    <w:sdt>
      <w:sdtPr>
        <w:rPr>
          <w:rStyle w:val="ZakladnyChar"/>
        </w:rPr>
        <w:id w:val="-1032655300"/>
        <w:showingPlcHdr/>
      </w:sdtPr>
      <w:sdtEndPr>
        <w:rPr>
          <w:rStyle w:val="ZakladnyChar"/>
          <w:color w:val="FF0000"/>
        </w:rPr>
      </w:sdtEndPr>
      <w:sdtContent>
        <w:p w:rsidR="00D45830" w:rsidRPr="00281D86" w:rsidRDefault="00281D86" w:rsidP="0014279A">
          <w:pPr>
            <w:ind w:firstLine="708"/>
            <w:jc w:val="both"/>
            <w:rPr>
              <w:rStyle w:val="ZakladnyChar"/>
              <w:color w:val="FF0000"/>
            </w:rPr>
          </w:pPr>
          <w:r w:rsidRPr="00281D86">
            <w:rPr>
              <w:rStyle w:val="ZakladnyChar"/>
              <w:color w:val="FF0000"/>
            </w:rPr>
            <w:t xml:space="preserve">V závere je potrebné v stručnosti zhrnúť dosiahnuté výsledky vo vzťahu k stanoveným cieľom. </w:t>
          </w:r>
        </w:p>
      </w:sdtContent>
    </w:sdt>
    <w:p w:rsidR="00DC0093" w:rsidRDefault="00DC0093" w:rsidP="00713E60">
      <w:pPr>
        <w:ind w:firstLine="708"/>
      </w:pPr>
    </w:p>
    <w:p w:rsidR="00DC0093" w:rsidRDefault="00DC0093" w:rsidP="00713E60">
      <w:pPr>
        <w:ind w:firstLine="708"/>
      </w:pPr>
      <w:r>
        <w:br w:type="page"/>
      </w:r>
    </w:p>
    <w:bookmarkStart w:id="131" w:name="_Toc481014434" w:displacedByCustomXml="next"/>
    <w:sdt>
      <w:sdtPr>
        <w:id w:val="-1274239281"/>
        <w:lock w:val="sdtContentLocked"/>
        <w:showingPlcHdr/>
      </w:sdtPr>
      <w:sdtContent>
        <w:p w:rsidR="00DC0093" w:rsidRPr="00C87A2B" w:rsidRDefault="00DC0093" w:rsidP="006849D6">
          <w:pPr>
            <w:pStyle w:val="Nadpisneslovan"/>
          </w:pPr>
          <w:r w:rsidRPr="00C87A2B">
            <w:rPr>
              <w:rStyle w:val="NadpisneslovanChar"/>
              <w:b/>
            </w:rPr>
            <w:t>Zoznam použitej literatúry</w:t>
          </w:r>
          <w:r w:rsidR="008E34D8">
            <w:rPr>
              <w:rStyle w:val="NadpisneslovanChar"/>
              <w:b/>
            </w:rPr>
            <w:tab/>
          </w:r>
        </w:p>
      </w:sdtContent>
    </w:sdt>
    <w:bookmarkEnd w:id="131" w:displacedByCustomXml="prev"/>
    <w:sdt>
      <w:sdtPr>
        <w:rPr>
          <w:rFonts w:asciiTheme="minorHAnsi" w:eastAsiaTheme="minorHAnsi" w:hAnsiTheme="minorHAnsi" w:cstheme="minorBidi"/>
          <w:color w:val="auto"/>
          <w:sz w:val="22"/>
          <w:szCs w:val="22"/>
        </w:rPr>
        <w:id w:val="-2087986861"/>
        <w:docPartObj>
          <w:docPartGallery w:val="Bibliographies"/>
          <w:docPartUnique/>
        </w:docPartObj>
      </w:sdtPr>
      <w:sdtEndPr>
        <w:rPr>
          <w:rFonts w:ascii="Times New Roman" w:hAnsi="Times New Roman" w:cs="Times New Roman"/>
          <w:sz w:val="24"/>
          <w:szCs w:val="24"/>
        </w:rPr>
      </w:sdtEndPr>
      <w:sdtContent>
        <w:sdt>
          <w:sdtPr>
            <w:rPr>
              <w:rFonts w:ascii="Times New Roman" w:eastAsiaTheme="minorHAnsi" w:hAnsi="Times New Roman" w:cs="Times New Roman"/>
              <w:color w:val="auto"/>
              <w:sz w:val="24"/>
              <w:szCs w:val="24"/>
            </w:rPr>
            <w:id w:val="111145805"/>
            <w:bibliography/>
          </w:sdtPr>
          <w:sdtContent>
            <w:p w:rsidR="007828C2" w:rsidRPr="007828C2" w:rsidRDefault="007828C2" w:rsidP="007828C2">
              <w:pPr>
                <w:pStyle w:val="Nadpis1"/>
                <w:numPr>
                  <w:ilvl w:val="0"/>
                  <w:numId w:val="0"/>
                </w:numPr>
                <w:spacing w:after="160"/>
                <w:ind w:left="431" w:hanging="431"/>
                <w:rPr>
                  <w:rFonts w:ascii="Times New Roman" w:hAnsi="Times New Roman" w:cs="Times New Roman"/>
                  <w:noProof/>
                  <w:color w:val="auto"/>
                  <w:sz w:val="24"/>
                  <w:szCs w:val="24"/>
                </w:rPr>
              </w:pPr>
              <w:r w:rsidRPr="007828C2">
                <w:rPr>
                  <w:rFonts w:ascii="Times New Roman" w:hAnsi="Times New Roman" w:cs="Times New Roman"/>
                  <w:sz w:val="24"/>
                  <w:szCs w:val="24"/>
                </w:rPr>
                <w:fldChar w:fldCharType="begin"/>
              </w:r>
              <w:r w:rsidRPr="007828C2">
                <w:rPr>
                  <w:rFonts w:ascii="Times New Roman" w:hAnsi="Times New Roman" w:cs="Times New Roman"/>
                  <w:sz w:val="24"/>
                  <w:szCs w:val="24"/>
                </w:rPr>
                <w:instrText>BIBLIOGRAPHY</w:instrText>
              </w:r>
              <w:r w:rsidRPr="007828C2">
                <w:rPr>
                  <w:rFonts w:ascii="Times New Roman" w:hAnsi="Times New Roman" w:cs="Times New Roman"/>
                  <w:sz w:val="24"/>
                  <w:szCs w:val="24"/>
                </w:rPr>
                <w:fldChar w:fldCharType="separate"/>
              </w:r>
              <w:r w:rsidRPr="007828C2">
                <w:rPr>
                  <w:rFonts w:ascii="Times New Roman" w:hAnsi="Times New Roman" w:cs="Times New Roman"/>
                  <w:noProof/>
                  <w:color w:val="auto"/>
                  <w:sz w:val="24"/>
                  <w:szCs w:val="24"/>
                </w:rPr>
                <w:t xml:space="preserve">1. </w:t>
              </w:r>
              <w:r w:rsidRPr="007828C2">
                <w:rPr>
                  <w:rFonts w:ascii="Times New Roman" w:hAnsi="Times New Roman" w:cs="Times New Roman"/>
                  <w:b/>
                  <w:bCs/>
                  <w:noProof/>
                  <w:color w:val="auto"/>
                  <w:sz w:val="24"/>
                  <w:szCs w:val="24"/>
                </w:rPr>
                <w:t>Azuma, Ronald T.</w:t>
              </w:r>
              <w:r w:rsidRPr="007828C2">
                <w:rPr>
                  <w:rFonts w:ascii="Times New Roman" w:hAnsi="Times New Roman" w:cs="Times New Roman"/>
                  <w:noProof/>
                  <w:color w:val="auto"/>
                  <w:sz w:val="24"/>
                  <w:szCs w:val="24"/>
                </w:rPr>
                <w:t xml:space="preserve"> A Survey of Augmented Reality. [Online] [Dátum: 25. Október 2016.] http://www.cs.unc.edu/~azuma/ARpresence.pdf.</w:t>
              </w:r>
            </w:p>
            <w:p w:rsidR="007828C2" w:rsidRPr="007828C2" w:rsidRDefault="007828C2" w:rsidP="007828C2">
              <w:pPr>
                <w:pStyle w:val="Bibliografia"/>
                <w:rPr>
                  <w:rFonts w:ascii="Times New Roman" w:hAnsi="Times New Roman"/>
                  <w:b/>
                  <w:bCs/>
                  <w:noProof/>
                  <w:sz w:val="24"/>
                  <w:szCs w:val="24"/>
                </w:rPr>
              </w:pPr>
              <w:r w:rsidRPr="007828C2">
                <w:rPr>
                  <w:rFonts w:ascii="Times New Roman" w:hAnsi="Times New Roman"/>
                  <w:noProof/>
                  <w:sz w:val="24"/>
                  <w:szCs w:val="24"/>
                </w:rPr>
                <w:t xml:space="preserve">2. </w:t>
              </w:r>
              <w:r w:rsidRPr="007828C2">
                <w:rPr>
                  <w:rFonts w:ascii="Times New Roman" w:hAnsi="Times New Roman"/>
                  <w:b/>
                  <w:bCs/>
                  <w:noProof/>
                  <w:sz w:val="24"/>
                  <w:szCs w:val="24"/>
                </w:rPr>
                <w:t>Augmented Reality as a Medium for Cartography. [Online] [Dátum: 25. Október 2016.] http://www.icg.tugraz.at/publications/pdf/ARForCartography.</w:t>
              </w:r>
            </w:p>
            <w:p w:rsidR="007828C2" w:rsidRPr="007828C2" w:rsidRDefault="007828C2" w:rsidP="007828C2">
              <w:pPr>
                <w:pStyle w:val="Bibliografia"/>
                <w:rPr>
                  <w:rFonts w:ascii="Times New Roman" w:hAnsi="Times New Roman"/>
                  <w:b/>
                  <w:bCs/>
                  <w:noProof/>
                  <w:sz w:val="24"/>
                  <w:szCs w:val="24"/>
                </w:rPr>
              </w:pPr>
              <w:r w:rsidRPr="007828C2">
                <w:rPr>
                  <w:rFonts w:ascii="Times New Roman" w:hAnsi="Times New Roman"/>
                  <w:b/>
                  <w:bCs/>
                  <w:noProof/>
                  <w:sz w:val="24"/>
                  <w:szCs w:val="24"/>
                </w:rPr>
                <w:t>3. What is Virtual Reality? [Online] [Dátum: 4. November 2016.] http://www.vrs.org.uk/virtual-reality/what-is-virtual-reality.html.</w:t>
              </w:r>
            </w:p>
            <w:p w:rsidR="007828C2" w:rsidRPr="007828C2" w:rsidRDefault="007828C2" w:rsidP="007828C2">
              <w:pPr>
                <w:pStyle w:val="Bibliografia"/>
                <w:rPr>
                  <w:rFonts w:ascii="Times New Roman" w:hAnsi="Times New Roman"/>
                  <w:b/>
                  <w:bCs/>
                  <w:noProof/>
                  <w:sz w:val="24"/>
                  <w:szCs w:val="24"/>
                </w:rPr>
              </w:pPr>
              <w:r w:rsidRPr="007828C2">
                <w:rPr>
                  <w:rFonts w:ascii="Times New Roman" w:hAnsi="Times New Roman"/>
                  <w:b/>
                  <w:bCs/>
                  <w:noProof/>
                  <w:sz w:val="24"/>
                  <w:szCs w:val="24"/>
                </w:rPr>
                <w:t>4. Virtual Reality vs. Augmented Reality. [Online] [Dátum: 4. November 2016.] http://www.augment.com/blog/virtual-reality-vs-augmented-reality/.</w:t>
              </w:r>
            </w:p>
            <w:p w:rsidR="007828C2" w:rsidRPr="007828C2" w:rsidRDefault="007828C2" w:rsidP="007828C2">
              <w:pPr>
                <w:pStyle w:val="Bibliografia"/>
                <w:rPr>
                  <w:rFonts w:ascii="Times New Roman" w:hAnsi="Times New Roman"/>
                  <w:b/>
                  <w:bCs/>
                  <w:noProof/>
                  <w:sz w:val="24"/>
                  <w:szCs w:val="24"/>
                </w:rPr>
              </w:pPr>
              <w:r w:rsidRPr="007828C2">
                <w:rPr>
                  <w:rFonts w:ascii="Times New Roman" w:hAnsi="Times New Roman"/>
                  <w:b/>
                  <w:bCs/>
                  <w:noProof/>
                  <w:sz w:val="24"/>
                  <w:szCs w:val="24"/>
                </w:rPr>
                <w:t xml:space="preserve">5. Madden, Lester. </w:t>
              </w:r>
              <w:r w:rsidRPr="007828C2">
                <w:rPr>
                  <w:rFonts w:ascii="Times New Roman" w:hAnsi="Times New Roman"/>
                  <w:b/>
                  <w:bCs/>
                  <w:i/>
                  <w:iCs/>
                  <w:noProof/>
                  <w:sz w:val="24"/>
                  <w:szCs w:val="24"/>
                </w:rPr>
                <w:t xml:space="preserve">Professional augmented reality browsers for smartphones. </w:t>
              </w:r>
              <w:r w:rsidRPr="007828C2">
                <w:rPr>
                  <w:rFonts w:ascii="Times New Roman" w:hAnsi="Times New Roman"/>
                  <w:b/>
                  <w:bCs/>
                  <w:noProof/>
                  <w:sz w:val="24"/>
                  <w:szCs w:val="24"/>
                </w:rPr>
                <w:t>2011. ISBN 978-1-1199-9281-3.</w:t>
              </w:r>
            </w:p>
            <w:p w:rsidR="007828C2" w:rsidRPr="007828C2" w:rsidRDefault="007828C2" w:rsidP="007828C2">
              <w:pPr>
                <w:pStyle w:val="Bibliografia"/>
                <w:rPr>
                  <w:rFonts w:ascii="Times New Roman" w:hAnsi="Times New Roman"/>
                  <w:b/>
                  <w:bCs/>
                  <w:noProof/>
                  <w:sz w:val="24"/>
                  <w:szCs w:val="24"/>
                </w:rPr>
              </w:pPr>
              <w:r w:rsidRPr="007828C2">
                <w:rPr>
                  <w:rFonts w:ascii="Times New Roman" w:hAnsi="Times New Roman"/>
                  <w:b/>
                  <w:bCs/>
                  <w:noProof/>
                  <w:sz w:val="24"/>
                  <w:szCs w:val="24"/>
                </w:rPr>
                <w:t xml:space="preserve">6. Geroimenko, Vladimir. </w:t>
              </w:r>
              <w:r w:rsidRPr="007828C2">
                <w:rPr>
                  <w:rFonts w:ascii="Times New Roman" w:hAnsi="Times New Roman"/>
                  <w:b/>
                  <w:bCs/>
                  <w:i/>
                  <w:iCs/>
                  <w:noProof/>
                  <w:sz w:val="24"/>
                  <w:szCs w:val="24"/>
                </w:rPr>
                <w:t xml:space="preserve">Augmented Reality Technology and Art: The Analysis and Visualization of Evolving Conceptual Models. </w:t>
              </w:r>
              <w:r w:rsidRPr="007828C2">
                <w:rPr>
                  <w:rFonts w:ascii="Times New Roman" w:hAnsi="Times New Roman"/>
                  <w:b/>
                  <w:bCs/>
                  <w:noProof/>
                  <w:sz w:val="24"/>
                  <w:szCs w:val="24"/>
                </w:rPr>
                <w:t>2012. ISBN: 978-0-7695-4771-8.</w:t>
              </w:r>
            </w:p>
            <w:p w:rsidR="007828C2" w:rsidRPr="007828C2" w:rsidRDefault="007828C2" w:rsidP="007828C2">
              <w:pPr>
                <w:pStyle w:val="Bibliografia"/>
                <w:rPr>
                  <w:rFonts w:ascii="Times New Roman" w:hAnsi="Times New Roman"/>
                  <w:b/>
                  <w:bCs/>
                  <w:noProof/>
                  <w:sz w:val="24"/>
                  <w:szCs w:val="24"/>
                </w:rPr>
              </w:pPr>
              <w:r w:rsidRPr="007828C2">
                <w:rPr>
                  <w:rFonts w:ascii="Times New Roman" w:hAnsi="Times New Roman"/>
                  <w:b/>
                  <w:bCs/>
                  <w:noProof/>
                  <w:sz w:val="24"/>
                  <w:szCs w:val="24"/>
                </w:rPr>
                <w:t>7. Henrysson, Anders. Bringing Augmented Reality to Mobile. [Online] [Dátum: 28. November 2016.] http://liu.diva-portal.org/smash/get/diva2:16967/FULLTEXT01.pdf.</w:t>
              </w:r>
            </w:p>
            <w:p w:rsidR="007828C2" w:rsidRPr="007828C2" w:rsidRDefault="007828C2" w:rsidP="007828C2">
              <w:pPr>
                <w:rPr>
                  <w:rFonts w:ascii="Times New Roman" w:hAnsi="Times New Roman" w:cs="Times New Roman"/>
                  <w:sz w:val="24"/>
                  <w:szCs w:val="24"/>
                </w:rPr>
              </w:pPr>
              <w:r w:rsidRPr="007828C2">
                <w:rPr>
                  <w:rFonts w:ascii="Times New Roman" w:hAnsi="Times New Roman" w:cs="Times New Roman"/>
                  <w:b/>
                  <w:bCs/>
                  <w:sz w:val="24"/>
                  <w:szCs w:val="24"/>
                </w:rPr>
                <w:fldChar w:fldCharType="end"/>
              </w:r>
            </w:p>
          </w:sdtContent>
        </w:sdt>
      </w:sdtContent>
    </w:sdt>
    <w:p w:rsidR="008C18DF" w:rsidRDefault="008C18DF" w:rsidP="001839E9">
      <w:pPr>
        <w:pStyle w:val="Zakladny"/>
      </w:pPr>
    </w:p>
    <w:p w:rsidR="008C18DF" w:rsidRPr="008C18DF" w:rsidRDefault="008C18DF" w:rsidP="008C18DF"/>
    <w:p w:rsidR="008C18DF" w:rsidRDefault="008C18DF" w:rsidP="008C18DF"/>
    <w:p w:rsidR="008C18DF" w:rsidRPr="008C18DF" w:rsidRDefault="008C18DF" w:rsidP="008C18DF">
      <w:pPr>
        <w:tabs>
          <w:tab w:val="center" w:pos="4393"/>
        </w:tabs>
        <w:sectPr w:rsidR="008C18DF" w:rsidRPr="008C18DF" w:rsidSect="008C18DF">
          <w:footerReference w:type="default" r:id="rId79"/>
          <w:pgSz w:w="11906" w:h="16838" w:code="9"/>
          <w:pgMar w:top="1701" w:right="1418" w:bottom="1701" w:left="1701" w:header="709" w:footer="709" w:gutter="0"/>
          <w:pgNumType w:start="1"/>
          <w:cols w:space="708"/>
          <w:docGrid w:linePitch="360"/>
        </w:sectPr>
      </w:pPr>
    </w:p>
    <w:bookmarkStart w:id="132" w:name="_Toc481014435" w:displacedByCustomXml="next"/>
    <w:sdt>
      <w:sdtPr>
        <w:rPr>
          <w:rStyle w:val="Nadpis1rovneChar"/>
        </w:rPr>
        <w:id w:val="-701403872"/>
        <w:lock w:val="contentLocked"/>
        <w:showingPlcHdr/>
      </w:sdtPr>
      <w:sdtEndPr>
        <w:rPr>
          <w:rStyle w:val="Predvolenpsmoodseku"/>
          <w:b/>
        </w:rPr>
      </w:sdtEndPr>
      <w:sdtContent>
        <w:p w:rsidR="00AB3AFF" w:rsidRPr="00C87A2B" w:rsidRDefault="00AB3AFF" w:rsidP="006849D6">
          <w:pPr>
            <w:pStyle w:val="Nadpisneslovan"/>
          </w:pPr>
          <w:r>
            <w:rPr>
              <w:rStyle w:val="NadpisneslovanChar"/>
              <w:b/>
            </w:rPr>
            <w:t>Prílohy</w:t>
          </w:r>
          <w:r>
            <w:rPr>
              <w:rStyle w:val="NadpisneslovanChar"/>
              <w:b/>
            </w:rPr>
            <w:tab/>
          </w:r>
          <w:r>
            <w:rPr>
              <w:rStyle w:val="NadpisneslovanChar"/>
              <w:b/>
            </w:rPr>
            <w:tab/>
          </w:r>
        </w:p>
      </w:sdtContent>
    </w:sdt>
    <w:bookmarkEnd w:id="132" w:displacedByCustomXml="prev"/>
    <w:p w:rsidR="008C18DF" w:rsidRDefault="008C18DF" w:rsidP="008C18DF">
      <w:pPr>
        <w:ind w:firstLine="708"/>
      </w:pPr>
    </w:p>
    <w:sdt>
      <w:sdtPr>
        <w:rPr>
          <w:rStyle w:val="ZakladnyChar"/>
        </w:rPr>
        <w:id w:val="978879705"/>
        <w:showingPlcHdr/>
      </w:sdtPr>
      <w:sdtEndPr>
        <w:rPr>
          <w:rStyle w:val="Predvolenpsmoodseku"/>
          <w:rFonts w:asciiTheme="minorHAnsi" w:hAnsiTheme="minorHAnsi" w:cstheme="minorBidi"/>
          <w:sz w:val="22"/>
          <w:szCs w:val="22"/>
        </w:rPr>
      </w:sdtEndPr>
      <w:sdtContent>
        <w:p w:rsidR="000246E2" w:rsidRDefault="007938A0" w:rsidP="006849D6">
          <w:pPr>
            <w:ind w:firstLine="708"/>
          </w:pPr>
          <w:r w:rsidRPr="00707103">
            <w:rPr>
              <w:rStyle w:val="ZakladnyChar"/>
              <w:color w:val="FF0000"/>
            </w:rPr>
            <w:t xml:space="preserve">Príloha A: Štruktúra elektronického nosiča . . . . . . . . . . . . . . . . . . . . . . . . . II </w:t>
          </w:r>
        </w:p>
      </w:sdtContent>
    </w:sdt>
    <w:p w:rsidR="006849D6" w:rsidRDefault="006849D6" w:rsidP="00D34752">
      <w:pPr>
        <w:pStyle w:val="Zakladny"/>
      </w:pPr>
    </w:p>
    <w:p w:rsidR="00596A28" w:rsidRDefault="00596A28" w:rsidP="00D34752">
      <w:pPr>
        <w:pStyle w:val="Zakladny"/>
      </w:pPr>
      <w:r>
        <w:t>Prílohy sú „číslované“ písmenami A, B, C...</w:t>
      </w:r>
    </w:p>
    <w:p w:rsidR="006849D6" w:rsidRDefault="006849D6" w:rsidP="00D34752">
      <w:pPr>
        <w:pStyle w:val="Zakladny"/>
      </w:pPr>
    </w:p>
    <w:p w:rsidR="006849D6" w:rsidRDefault="006849D6" w:rsidP="006849D6">
      <w:pPr>
        <w:pStyle w:val="Nadpis1rovne"/>
        <w:numPr>
          <w:ilvl w:val="0"/>
          <w:numId w:val="0"/>
        </w:numPr>
        <w:ind w:left="340"/>
      </w:pPr>
      <w:bookmarkStart w:id="133" w:name="_Toc481014436"/>
      <w:r>
        <w:lastRenderedPageBreak/>
        <w:t>Príloha A: Štruktúra elektronického nosiča</w:t>
      </w:r>
      <w:bookmarkEnd w:id="133"/>
    </w:p>
    <w:p w:rsidR="006849D6" w:rsidRDefault="006849D6" w:rsidP="006849D6"/>
    <w:p w:rsidR="009027C1" w:rsidRDefault="00B538CD" w:rsidP="00D34752">
      <w:pPr>
        <w:pStyle w:val="Zakladny"/>
      </w:pPr>
      <w:r>
        <w:t>Štruktúra elektronického</w:t>
      </w:r>
      <w:r w:rsidRPr="00B538CD">
        <w:t xml:space="preserve"> nosič</w:t>
      </w:r>
      <w:r>
        <w:t>a</w:t>
      </w:r>
      <w:r w:rsidRPr="000245A3">
        <w:t xml:space="preserve"> (CD, DVD, atď.) s kompletnou digitálnou verziou tlačenej formy práce, vrátane príloh, funkčných zdrojových kódov, </w:t>
      </w:r>
      <w:r w:rsidR="003361AE" w:rsidRPr="000245A3">
        <w:t xml:space="preserve">programov (aplikácií) pripravených </w:t>
      </w:r>
      <w:r w:rsidRPr="000245A3">
        <w:t xml:space="preserve">na inštalovanie a iných, vo všeobecnosti ťažko opísateľných ale potrebných častí. </w:t>
      </w:r>
      <w:r w:rsidR="009027C1">
        <w:t>Elektronický</w:t>
      </w:r>
      <w:r w:rsidR="009027C1" w:rsidRPr="00B538CD">
        <w:t xml:space="preserve"> nosič</w:t>
      </w:r>
      <w:r w:rsidR="009027C1">
        <w:t xml:space="preserve"> m</w:t>
      </w:r>
      <w:r w:rsidRPr="000245A3">
        <w:t>usí mať obal, pomocou ktorého sa pevne pripevní do práce. Nosič musí mať popis obsahu a meno autora.</w:t>
      </w:r>
    </w:p>
    <w:p w:rsidR="009027C1" w:rsidRDefault="009027C1" w:rsidP="00D34752">
      <w:pPr>
        <w:pStyle w:val="Zakladny"/>
      </w:pPr>
    </w:p>
    <w:p w:rsidR="00A14FDD" w:rsidRDefault="00A14FDD" w:rsidP="00D34752">
      <w:pPr>
        <w:pStyle w:val="Zakladny"/>
      </w:pPr>
    </w:p>
    <w:sectPr w:rsidR="00A14FDD" w:rsidSect="00707103">
      <w:footerReference w:type="default" r:id="rId80"/>
      <w:pgSz w:w="11906" w:h="16838" w:code="9"/>
      <w:pgMar w:top="1701" w:right="1418" w:bottom="1701" w:left="1701" w:header="709" w:footer="709"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0AC1" w:rsidRDefault="00370AC1" w:rsidP="00C546A9">
      <w:pPr>
        <w:spacing w:after="0" w:line="240" w:lineRule="auto"/>
      </w:pPr>
      <w:r>
        <w:separator/>
      </w:r>
    </w:p>
  </w:endnote>
  <w:endnote w:type="continuationSeparator" w:id="0">
    <w:p w:rsidR="00370AC1" w:rsidRDefault="00370AC1" w:rsidP="00C546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37E4" w:rsidRPr="004B2C4C" w:rsidRDefault="009437E4" w:rsidP="00D34752">
    <w:pPr>
      <w:pStyle w:val="Zakladny"/>
      <w:rPr>
        <w:rStyle w:val="ObalChar"/>
      </w:rPr>
    </w:pPr>
    <w:r>
      <w:rPr>
        <w:noProof/>
        <w:lang w:eastAsia="sk-SK"/>
      </w:rPr>
      <mc:AlternateContent>
        <mc:Choice Requires="wps">
          <w:drawing>
            <wp:anchor distT="45720" distB="45720" distL="114300" distR="114300" simplePos="0" relativeHeight="251659264" behindDoc="0" locked="0" layoutInCell="1" allowOverlap="1" wp14:anchorId="007399DB" wp14:editId="6DE22891">
              <wp:simplePos x="0" y="0"/>
              <wp:positionH relativeFrom="column">
                <wp:posOffset>948055</wp:posOffset>
              </wp:positionH>
              <wp:positionV relativeFrom="paragraph">
                <wp:posOffset>13335</wp:posOffset>
              </wp:positionV>
              <wp:extent cx="5127625" cy="29591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7625" cy="295910"/>
                      </a:xfrm>
                      <a:prstGeom prst="rect">
                        <a:avLst/>
                      </a:prstGeom>
                      <a:solidFill>
                        <a:srgbClr val="FFFFFF"/>
                      </a:solidFill>
                      <a:ln w="9525">
                        <a:noFill/>
                        <a:miter lim="800000"/>
                        <a:headEnd/>
                        <a:tailEnd/>
                      </a:ln>
                    </wps:spPr>
                    <wps:txbx>
                      <w:txbxContent>
                        <w:sdt>
                          <w:sdtPr>
                            <w:rPr>
                              <w:rStyle w:val="obal3Char"/>
                              <w:b/>
                            </w:rPr>
                            <w:id w:val="-1802997185"/>
                          </w:sdtPr>
                          <w:sdtEndPr>
                            <w:rPr>
                              <w:rStyle w:val="Predvolenpsmoodseku"/>
                              <w:b w:val="0"/>
                            </w:rPr>
                          </w:sdtEndPr>
                          <w:sdtContent>
                            <w:p w:rsidR="009437E4" w:rsidRPr="008C5F28" w:rsidRDefault="009437E4" w:rsidP="005B0018">
                              <w:pPr>
                                <w:pStyle w:val="obal3"/>
                                <w:rPr>
                                  <w:b w:val="0"/>
                                </w:rPr>
                              </w:pPr>
                              <w:r>
                                <w:rPr>
                                  <w:rStyle w:val="obal3Char"/>
                                  <w:b/>
                                </w:rPr>
                                <w:t>Bc. Martin Lepko</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07399DB" id="_x0000_t202" coordsize="21600,21600" o:spt="202" path="m,l,21600r21600,l21600,xe">
              <v:stroke joinstyle="miter"/>
              <v:path gradientshapeok="t" o:connecttype="rect"/>
            </v:shapetype>
            <v:shape id="_x0000_s1028" type="#_x0000_t202" style="position:absolute;left:0;text-align:left;margin-left:74.65pt;margin-top:1.05pt;width:403.75pt;height:23.3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" stroked="f">
              <v:textbox style="mso-fit-shape-to-text:t">
                <w:txbxContent>
                  <w:sdt>
                    <w:sdtPr>
                      <w:rPr>
                        <w:rStyle w:val="obal3Char"/>
                        <w:b/>
                      </w:rPr>
                      <w:id w:val="-1802997185"/>
                    </w:sdtPr>
                    <w:sdtEndPr>
                      <w:rPr>
                        <w:rStyle w:val="Predvolenpsmoodseku"/>
                        <w:b w:val="0"/>
                      </w:rPr>
                    </w:sdtEndPr>
                    <w:sdtContent>
                      <w:p w:rsidR="009437E4" w:rsidRPr="008C5F28" w:rsidRDefault="009437E4" w:rsidP="005B0018">
                        <w:pPr>
                          <w:pStyle w:val="obal3"/>
                          <w:rPr>
                            <w:b w:val="0"/>
                          </w:rPr>
                        </w:pPr>
                        <w:r>
                          <w:rPr>
                            <w:rStyle w:val="obal3Char"/>
                            <w:b/>
                          </w:rPr>
                          <w:t>Bc. Martin Lepko</w:t>
                        </w:r>
                      </w:p>
                    </w:sdtContent>
                  </w:sdt>
                </w:txbxContent>
              </v:textbox>
            </v:shape>
          </w:pict>
        </mc:Fallback>
      </mc:AlternateContent>
    </w:r>
    <w:sdt>
      <w:sdtPr>
        <w:id w:val="1534157803"/>
        <w:placeholder>
          <w:docPart w:val="9270CE8484A54B2B944695F3E7D35792"/>
        </w:placeholder>
      </w:sdtPr>
      <w:sdtEndPr>
        <w:rPr>
          <w:rStyle w:val="ObalChar"/>
          <w:b/>
          <w:caps/>
          <w:sz w:val="32"/>
        </w:rPr>
      </w:sdtEndPr>
      <w:sdtContent>
        <w:r w:rsidRPr="004B2C4C">
          <w:rPr>
            <w:rStyle w:val="ObalChar"/>
          </w:rPr>
          <w:fldChar w:fldCharType="begin"/>
        </w:r>
        <w:r w:rsidRPr="004B2C4C">
          <w:rPr>
            <w:rStyle w:val="ObalChar"/>
          </w:rPr>
          <w:instrText xml:space="preserve"> DATE \@ "yyyy" </w:instrText>
        </w:r>
        <w:r w:rsidRPr="004B2C4C">
          <w:rPr>
            <w:rStyle w:val="ObalChar"/>
          </w:rPr>
          <w:fldChar w:fldCharType="separate"/>
        </w:r>
        <w:r>
          <w:rPr>
            <w:rStyle w:val="ObalChar"/>
            <w:noProof/>
          </w:rPr>
          <w:t>2017</w:t>
        </w:r>
        <w:r w:rsidRPr="004B2C4C">
          <w:rPr>
            <w:rStyle w:val="ObalChar"/>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37E4" w:rsidRDefault="009437E4">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37E4" w:rsidRPr="004B2C4C" w:rsidRDefault="009437E4" w:rsidP="00D34752">
    <w:pPr>
      <w:pStyle w:val="Zakladny"/>
      <w:rPr>
        <w:rStyle w:val="ObalChar"/>
      </w:rPr>
    </w:pPr>
    <w:r>
      <w:rPr>
        <w:noProof/>
        <w:lang w:eastAsia="sk-SK"/>
      </w:rPr>
      <mc:AlternateContent>
        <mc:Choice Requires="wps">
          <w:drawing>
            <wp:anchor distT="45720" distB="45720" distL="114300" distR="114300" simplePos="0" relativeHeight="251661312" behindDoc="0" locked="0" layoutInCell="1" allowOverlap="1" wp14:anchorId="1E97E85F" wp14:editId="44BA397C">
              <wp:simplePos x="0" y="0"/>
              <wp:positionH relativeFrom="column">
                <wp:posOffset>948055</wp:posOffset>
              </wp:positionH>
              <wp:positionV relativeFrom="paragraph">
                <wp:posOffset>13335</wp:posOffset>
              </wp:positionV>
              <wp:extent cx="5127625" cy="29591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7625" cy="295910"/>
                      </a:xfrm>
                      <a:prstGeom prst="rect">
                        <a:avLst/>
                      </a:prstGeom>
                      <a:solidFill>
                        <a:srgbClr val="FFFFFF"/>
                      </a:solidFill>
                      <a:ln w="9525">
                        <a:noFill/>
                        <a:miter lim="800000"/>
                        <a:headEnd/>
                        <a:tailEnd/>
                      </a:ln>
                    </wps:spPr>
                    <wps:txbx>
                      <w:txbxContent>
                        <w:sdt>
                          <w:sdtPr>
                            <w:rPr>
                              <w:rStyle w:val="obal3Char"/>
                              <w:b/>
                            </w:rPr>
                            <w:id w:val="-2090766477"/>
                          </w:sdtPr>
                          <w:sdtEndPr>
                            <w:rPr>
                              <w:rStyle w:val="Predvolenpsmoodseku"/>
                              <w:b w:val="0"/>
                            </w:rPr>
                          </w:sdtEndPr>
                          <w:sdtContent>
                            <w:p w:rsidR="009437E4" w:rsidRPr="008C5F28" w:rsidRDefault="009437E4" w:rsidP="005B0018">
                              <w:pPr>
                                <w:pStyle w:val="obal3"/>
                                <w:rPr>
                                  <w:b w:val="0"/>
                                </w:rPr>
                              </w:pPr>
                              <w:r>
                                <w:rPr>
                                  <w:rStyle w:val="obal3Char"/>
                                  <w:b/>
                                </w:rPr>
                                <w:t>Bc. Martin Lepko</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E97E85F" id="_x0000_t202" coordsize="21600,21600" o:spt="202" path="m,l,21600r21600,l21600,xe">
              <v:stroke joinstyle="miter"/>
              <v:path gradientshapeok="t" o:connecttype="rect"/>
            </v:shapetype>
            <v:shape id="_x0000_s1029" type="#_x0000_t202" style="position:absolute;left:0;text-align:left;margin-left:74.65pt;margin-top:1.05pt;width:403.75pt;height:23.3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" stroked="f">
              <v:textbox style="mso-fit-shape-to-text:t">
                <w:txbxContent>
                  <w:sdt>
                    <w:sdtPr>
                      <w:rPr>
                        <w:rStyle w:val="obal3Char"/>
                        <w:b/>
                      </w:rPr>
                      <w:id w:val="-2090766477"/>
                    </w:sdtPr>
                    <w:sdtEndPr>
                      <w:rPr>
                        <w:rStyle w:val="Predvolenpsmoodseku"/>
                        <w:b w:val="0"/>
                      </w:rPr>
                    </w:sdtEndPr>
                    <w:sdtContent>
                      <w:p w:rsidR="009437E4" w:rsidRPr="008C5F28" w:rsidRDefault="009437E4" w:rsidP="005B0018">
                        <w:pPr>
                          <w:pStyle w:val="obal3"/>
                          <w:rPr>
                            <w:b w:val="0"/>
                          </w:rPr>
                        </w:pPr>
                        <w:r>
                          <w:rPr>
                            <w:rStyle w:val="obal3Char"/>
                            <w:b/>
                          </w:rPr>
                          <w:t>Bc. Martin Lepko</w:t>
                        </w:r>
                      </w:p>
                    </w:sdtContent>
                  </w:sdt>
                </w:txbxContent>
              </v:textbox>
            </v:shape>
          </w:pict>
        </mc:Fallback>
      </mc:AlternateContent>
    </w:r>
    <w:sdt>
      <w:sdtPr>
        <w:id w:val="679625544"/>
      </w:sdtPr>
      <w:sdtEndPr>
        <w:rPr>
          <w:rStyle w:val="ObalChar"/>
          <w:b/>
          <w:caps/>
          <w:sz w:val="32"/>
        </w:rPr>
      </w:sdtEndPr>
      <w:sdtContent>
        <w:r w:rsidRPr="004B2C4C">
          <w:rPr>
            <w:rStyle w:val="ObalChar"/>
          </w:rPr>
          <w:fldChar w:fldCharType="begin"/>
        </w:r>
        <w:r w:rsidRPr="004B2C4C">
          <w:rPr>
            <w:rStyle w:val="ObalChar"/>
          </w:rPr>
          <w:instrText xml:space="preserve"> DATE \@ "yyyy" </w:instrText>
        </w:r>
        <w:r w:rsidRPr="004B2C4C">
          <w:rPr>
            <w:rStyle w:val="ObalChar"/>
          </w:rPr>
          <w:fldChar w:fldCharType="separate"/>
        </w:r>
        <w:r>
          <w:rPr>
            <w:rStyle w:val="ObalChar"/>
            <w:noProof/>
          </w:rPr>
          <w:t>2017</w:t>
        </w:r>
        <w:r w:rsidRPr="004B2C4C">
          <w:rPr>
            <w:rStyle w:val="ObalChar"/>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37E4" w:rsidRDefault="009437E4">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37E4" w:rsidRDefault="009437E4">
    <w:pPr>
      <w:pStyle w:val="Pta"/>
    </w:pPr>
  </w:p>
  <w:p w:rsidR="009437E4" w:rsidRPr="004B2C4C" w:rsidRDefault="009437E4" w:rsidP="00D34752">
    <w:pPr>
      <w:pStyle w:val="Zakladny"/>
      <w:rPr>
        <w:rStyle w:val="ObalCha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2732004"/>
      <w:docPartObj>
        <w:docPartGallery w:val="Page Numbers (Bottom of Page)"/>
        <w:docPartUnique/>
      </w:docPartObj>
    </w:sdtPr>
    <w:sdtEndPr>
      <w:rPr>
        <w:noProof/>
      </w:rPr>
    </w:sdtEndPr>
    <w:sdtContent>
      <w:p w:rsidR="009437E4" w:rsidRDefault="009437E4">
        <w:pPr>
          <w:pStyle w:val="Pta"/>
          <w:jc w:val="center"/>
        </w:pPr>
        <w:r w:rsidRPr="0007419F">
          <w:rPr>
            <w:rFonts w:ascii="Times New Roman" w:hAnsi="Times New Roman" w:cs="Times New Roman"/>
          </w:rPr>
          <w:fldChar w:fldCharType="begin"/>
        </w:r>
        <w:r w:rsidRPr="0007419F">
          <w:rPr>
            <w:rFonts w:ascii="Times New Roman" w:hAnsi="Times New Roman" w:cs="Times New Roman"/>
          </w:rPr>
          <w:instrText xml:space="preserve"> PAGE   \* MERGEFORMAT </w:instrText>
        </w:r>
        <w:r w:rsidRPr="0007419F">
          <w:rPr>
            <w:rFonts w:ascii="Times New Roman" w:hAnsi="Times New Roman" w:cs="Times New Roman"/>
          </w:rPr>
          <w:fldChar w:fldCharType="separate"/>
        </w:r>
        <w:r w:rsidR="00165EAB">
          <w:rPr>
            <w:rFonts w:ascii="Times New Roman" w:hAnsi="Times New Roman" w:cs="Times New Roman"/>
            <w:noProof/>
          </w:rPr>
          <w:t>40</w:t>
        </w:r>
        <w:r w:rsidRPr="0007419F">
          <w:rPr>
            <w:rFonts w:ascii="Times New Roman" w:hAnsi="Times New Roman" w:cs="Times New Roman"/>
            <w:noProof/>
          </w:rPr>
          <w:fldChar w:fldCharType="end"/>
        </w:r>
      </w:p>
    </w:sdtContent>
  </w:sdt>
  <w:p w:rsidR="009437E4" w:rsidRPr="004B2C4C" w:rsidRDefault="009437E4" w:rsidP="00D34752">
    <w:pPr>
      <w:pStyle w:val="Zakladny"/>
      <w:rPr>
        <w:rStyle w:val="ObalChar"/>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6591131"/>
      <w:docPartObj>
        <w:docPartGallery w:val="Page Numbers (Bottom of Page)"/>
        <w:docPartUnique/>
      </w:docPartObj>
    </w:sdtPr>
    <w:sdtEndPr>
      <w:rPr>
        <w:noProof/>
      </w:rPr>
    </w:sdtEndPr>
    <w:sdtContent>
      <w:p w:rsidR="009437E4" w:rsidRDefault="009437E4">
        <w:pPr>
          <w:pStyle w:val="Pta"/>
          <w:jc w:val="center"/>
        </w:pPr>
        <w:r>
          <w:fldChar w:fldCharType="begin"/>
        </w:r>
        <w:r>
          <w:instrText xml:space="preserve"> PAGE   \* MERGEFORMAT </w:instrText>
        </w:r>
        <w:r>
          <w:fldChar w:fldCharType="separate"/>
        </w:r>
        <w:r w:rsidR="00165EAB">
          <w:rPr>
            <w:noProof/>
          </w:rPr>
          <w:t>II</w:t>
        </w:r>
        <w:r>
          <w:rPr>
            <w:noProof/>
          </w:rPr>
          <w:fldChar w:fldCharType="end"/>
        </w:r>
      </w:p>
    </w:sdtContent>
  </w:sdt>
  <w:p w:rsidR="009437E4" w:rsidRPr="004B2C4C" w:rsidRDefault="009437E4" w:rsidP="00D34752">
    <w:pPr>
      <w:pStyle w:val="Zakladny"/>
      <w:rPr>
        <w:rStyle w:val="ObalCha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0AC1" w:rsidRDefault="00370AC1" w:rsidP="00C546A9">
      <w:pPr>
        <w:spacing w:after="0" w:line="240" w:lineRule="auto"/>
      </w:pPr>
      <w:r>
        <w:separator/>
      </w:r>
    </w:p>
  </w:footnote>
  <w:footnote w:type="continuationSeparator" w:id="0">
    <w:p w:rsidR="00370AC1" w:rsidRDefault="00370AC1" w:rsidP="00C546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37E4" w:rsidRDefault="009437E4">
    <w:pPr>
      <w:pStyle w:val="Hlavik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37E4" w:rsidRDefault="009437E4">
    <w:pPr>
      <w:pStyle w:val="Hlavik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37E4" w:rsidRDefault="009437E4">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36A06"/>
    <w:multiLevelType w:val="hybridMultilevel"/>
    <w:tmpl w:val="77FA17C6"/>
    <w:lvl w:ilvl="0" w:tplc="041B0001">
      <w:start w:val="1"/>
      <w:numFmt w:val="bullet"/>
      <w:lvlText w:val=""/>
      <w:lvlJc w:val="left"/>
      <w:pPr>
        <w:ind w:left="1174" w:hanging="360"/>
      </w:pPr>
      <w:rPr>
        <w:rFonts w:ascii="Symbol" w:hAnsi="Symbol"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1" w15:restartNumberingAfterBreak="0">
    <w:nsid w:val="14E24DE4"/>
    <w:multiLevelType w:val="hybridMultilevel"/>
    <w:tmpl w:val="DFA437C4"/>
    <w:lvl w:ilvl="0" w:tplc="041B0001">
      <w:start w:val="1"/>
      <w:numFmt w:val="bullet"/>
      <w:lvlText w:val=""/>
      <w:lvlJc w:val="left"/>
      <w:pPr>
        <w:ind w:left="1174" w:hanging="360"/>
      </w:pPr>
      <w:rPr>
        <w:rFonts w:ascii="Symbol" w:hAnsi="Symbol" w:hint="default"/>
      </w:rPr>
    </w:lvl>
    <w:lvl w:ilvl="1" w:tplc="041B0003" w:tentative="1">
      <w:start w:val="1"/>
      <w:numFmt w:val="bullet"/>
      <w:lvlText w:val="o"/>
      <w:lvlJc w:val="left"/>
      <w:pPr>
        <w:ind w:left="1894" w:hanging="360"/>
      </w:pPr>
      <w:rPr>
        <w:rFonts w:ascii="Courier New" w:hAnsi="Courier New" w:cs="Courier New" w:hint="default"/>
      </w:rPr>
    </w:lvl>
    <w:lvl w:ilvl="2" w:tplc="041B0005" w:tentative="1">
      <w:start w:val="1"/>
      <w:numFmt w:val="bullet"/>
      <w:lvlText w:val=""/>
      <w:lvlJc w:val="left"/>
      <w:pPr>
        <w:ind w:left="2614" w:hanging="360"/>
      </w:pPr>
      <w:rPr>
        <w:rFonts w:ascii="Wingdings" w:hAnsi="Wingdings" w:hint="default"/>
      </w:rPr>
    </w:lvl>
    <w:lvl w:ilvl="3" w:tplc="041B0001" w:tentative="1">
      <w:start w:val="1"/>
      <w:numFmt w:val="bullet"/>
      <w:lvlText w:val=""/>
      <w:lvlJc w:val="left"/>
      <w:pPr>
        <w:ind w:left="3334" w:hanging="360"/>
      </w:pPr>
      <w:rPr>
        <w:rFonts w:ascii="Symbol" w:hAnsi="Symbol" w:hint="default"/>
      </w:rPr>
    </w:lvl>
    <w:lvl w:ilvl="4" w:tplc="041B0003" w:tentative="1">
      <w:start w:val="1"/>
      <w:numFmt w:val="bullet"/>
      <w:lvlText w:val="o"/>
      <w:lvlJc w:val="left"/>
      <w:pPr>
        <w:ind w:left="4054" w:hanging="360"/>
      </w:pPr>
      <w:rPr>
        <w:rFonts w:ascii="Courier New" w:hAnsi="Courier New" w:cs="Courier New" w:hint="default"/>
      </w:rPr>
    </w:lvl>
    <w:lvl w:ilvl="5" w:tplc="041B0005" w:tentative="1">
      <w:start w:val="1"/>
      <w:numFmt w:val="bullet"/>
      <w:lvlText w:val=""/>
      <w:lvlJc w:val="left"/>
      <w:pPr>
        <w:ind w:left="4774" w:hanging="360"/>
      </w:pPr>
      <w:rPr>
        <w:rFonts w:ascii="Wingdings" w:hAnsi="Wingdings" w:hint="default"/>
      </w:rPr>
    </w:lvl>
    <w:lvl w:ilvl="6" w:tplc="041B0001" w:tentative="1">
      <w:start w:val="1"/>
      <w:numFmt w:val="bullet"/>
      <w:lvlText w:val=""/>
      <w:lvlJc w:val="left"/>
      <w:pPr>
        <w:ind w:left="5494" w:hanging="360"/>
      </w:pPr>
      <w:rPr>
        <w:rFonts w:ascii="Symbol" w:hAnsi="Symbol" w:hint="default"/>
      </w:rPr>
    </w:lvl>
    <w:lvl w:ilvl="7" w:tplc="041B0003" w:tentative="1">
      <w:start w:val="1"/>
      <w:numFmt w:val="bullet"/>
      <w:lvlText w:val="o"/>
      <w:lvlJc w:val="left"/>
      <w:pPr>
        <w:ind w:left="6214" w:hanging="360"/>
      </w:pPr>
      <w:rPr>
        <w:rFonts w:ascii="Courier New" w:hAnsi="Courier New" w:cs="Courier New" w:hint="default"/>
      </w:rPr>
    </w:lvl>
    <w:lvl w:ilvl="8" w:tplc="041B0005" w:tentative="1">
      <w:start w:val="1"/>
      <w:numFmt w:val="bullet"/>
      <w:lvlText w:val=""/>
      <w:lvlJc w:val="left"/>
      <w:pPr>
        <w:ind w:left="6934" w:hanging="360"/>
      </w:pPr>
      <w:rPr>
        <w:rFonts w:ascii="Wingdings" w:hAnsi="Wingdings" w:hint="default"/>
      </w:rPr>
    </w:lvl>
  </w:abstractNum>
  <w:abstractNum w:abstractNumId="2" w15:restartNumberingAfterBreak="0">
    <w:nsid w:val="15FE5E90"/>
    <w:multiLevelType w:val="hybridMultilevel"/>
    <w:tmpl w:val="0C902F3A"/>
    <w:lvl w:ilvl="0" w:tplc="D8E2181C">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3A80702B"/>
    <w:multiLevelType w:val="multilevel"/>
    <w:tmpl w:val="A7BED25C"/>
    <w:lvl w:ilvl="0">
      <w:start w:val="1"/>
      <w:numFmt w:val="decimal"/>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3CD579B5"/>
    <w:multiLevelType w:val="hybridMultilevel"/>
    <w:tmpl w:val="4B38F3C8"/>
    <w:lvl w:ilvl="0" w:tplc="3B9AE4D4">
      <w:start w:val="100"/>
      <w:numFmt w:val="bullet"/>
      <w:lvlText w:val=""/>
      <w:lvlJc w:val="left"/>
      <w:pPr>
        <w:ind w:left="720" w:hanging="360"/>
      </w:pPr>
      <w:rPr>
        <w:rFonts w:ascii="Wingdings" w:eastAsiaTheme="minorHAnsi" w:hAnsi="Wingdings"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3D6B616B"/>
    <w:multiLevelType w:val="multilevel"/>
    <w:tmpl w:val="6A6ACD74"/>
    <w:lvl w:ilvl="0">
      <w:start w:val="1"/>
      <w:numFmt w:val="decimal"/>
      <w:pStyle w:val="Nadpis1rovne"/>
      <w:lvlText w:val="%1"/>
      <w:lvlJc w:val="left"/>
      <w:pPr>
        <w:ind w:left="340" w:hanging="340"/>
      </w:pPr>
      <w:rPr>
        <w:rFonts w:hint="default"/>
      </w:rPr>
    </w:lvl>
    <w:lvl w:ilvl="1">
      <w:start w:val="1"/>
      <w:numFmt w:val="decimal"/>
      <w:lvlRestart w:val="0"/>
      <w:pStyle w:val="Nadpis2urovne"/>
      <w:lvlText w:val="%1.%2"/>
      <w:lvlJc w:val="left"/>
      <w:pPr>
        <w:ind w:left="340" w:hanging="34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Nadpis3urovne"/>
      <w:lvlText w:val="%1.%2.%3"/>
      <w:lvlJc w:val="left"/>
      <w:pPr>
        <w:ind w:left="340" w:hanging="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E8817BA"/>
    <w:multiLevelType w:val="hybridMultilevel"/>
    <w:tmpl w:val="0B0048A0"/>
    <w:lvl w:ilvl="0" w:tplc="68F85F78">
      <w:start w:val="1"/>
      <w:numFmt w:val="decimal"/>
      <w:lvlText w:val="%1"/>
      <w:lvlJc w:val="left"/>
      <w:pPr>
        <w:ind w:left="1065" w:hanging="705"/>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7" w15:restartNumberingAfterBreak="0">
    <w:nsid w:val="43541F0E"/>
    <w:multiLevelType w:val="hybridMultilevel"/>
    <w:tmpl w:val="ABD8FE9C"/>
    <w:lvl w:ilvl="0" w:tplc="4FB65970">
      <w:start w:val="1"/>
      <w:numFmt w:val="decimal"/>
      <w:lvlText w:val="%1"/>
      <w:lvlJc w:val="left"/>
      <w:pPr>
        <w:ind w:left="2133" w:hanging="1425"/>
      </w:pPr>
      <w:rPr>
        <w:rFonts w:hint="default"/>
        <w:color w:val="FF0000"/>
      </w:rPr>
    </w:lvl>
    <w:lvl w:ilvl="1" w:tplc="041B0019" w:tentative="1">
      <w:start w:val="1"/>
      <w:numFmt w:val="lowerLetter"/>
      <w:lvlText w:val="%2."/>
      <w:lvlJc w:val="left"/>
      <w:pPr>
        <w:ind w:left="1788" w:hanging="360"/>
      </w:pPr>
    </w:lvl>
    <w:lvl w:ilvl="2" w:tplc="041B001B" w:tentative="1">
      <w:start w:val="1"/>
      <w:numFmt w:val="lowerRoman"/>
      <w:lvlText w:val="%3."/>
      <w:lvlJc w:val="right"/>
      <w:pPr>
        <w:ind w:left="2508" w:hanging="180"/>
      </w:pPr>
    </w:lvl>
    <w:lvl w:ilvl="3" w:tplc="041B000F" w:tentative="1">
      <w:start w:val="1"/>
      <w:numFmt w:val="decimal"/>
      <w:lvlText w:val="%4."/>
      <w:lvlJc w:val="left"/>
      <w:pPr>
        <w:ind w:left="3228" w:hanging="360"/>
      </w:pPr>
    </w:lvl>
    <w:lvl w:ilvl="4" w:tplc="041B0019" w:tentative="1">
      <w:start w:val="1"/>
      <w:numFmt w:val="lowerLetter"/>
      <w:lvlText w:val="%5."/>
      <w:lvlJc w:val="left"/>
      <w:pPr>
        <w:ind w:left="3948" w:hanging="360"/>
      </w:pPr>
    </w:lvl>
    <w:lvl w:ilvl="5" w:tplc="041B001B" w:tentative="1">
      <w:start w:val="1"/>
      <w:numFmt w:val="lowerRoman"/>
      <w:lvlText w:val="%6."/>
      <w:lvlJc w:val="right"/>
      <w:pPr>
        <w:ind w:left="4668" w:hanging="180"/>
      </w:pPr>
    </w:lvl>
    <w:lvl w:ilvl="6" w:tplc="041B000F" w:tentative="1">
      <w:start w:val="1"/>
      <w:numFmt w:val="decimal"/>
      <w:lvlText w:val="%7."/>
      <w:lvlJc w:val="left"/>
      <w:pPr>
        <w:ind w:left="5388" w:hanging="360"/>
      </w:pPr>
    </w:lvl>
    <w:lvl w:ilvl="7" w:tplc="041B0019" w:tentative="1">
      <w:start w:val="1"/>
      <w:numFmt w:val="lowerLetter"/>
      <w:lvlText w:val="%8."/>
      <w:lvlJc w:val="left"/>
      <w:pPr>
        <w:ind w:left="6108" w:hanging="360"/>
      </w:pPr>
    </w:lvl>
    <w:lvl w:ilvl="8" w:tplc="041B001B" w:tentative="1">
      <w:start w:val="1"/>
      <w:numFmt w:val="lowerRoman"/>
      <w:lvlText w:val="%9."/>
      <w:lvlJc w:val="right"/>
      <w:pPr>
        <w:ind w:left="6828" w:hanging="180"/>
      </w:pPr>
    </w:lvl>
  </w:abstractNum>
  <w:abstractNum w:abstractNumId="8" w15:restartNumberingAfterBreak="0">
    <w:nsid w:val="47A42D9B"/>
    <w:multiLevelType w:val="multilevel"/>
    <w:tmpl w:val="5E08AD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80B06C8"/>
    <w:multiLevelType w:val="multilevel"/>
    <w:tmpl w:val="CCF0AE84"/>
    <w:lvl w:ilvl="0">
      <w:start w:val="1"/>
      <w:numFmt w:val="decimal"/>
      <w:lvlText w:val="%1"/>
      <w:lvlJc w:val="left"/>
      <w:pPr>
        <w:ind w:left="340" w:hanging="340"/>
      </w:pPr>
      <w:rPr>
        <w:rFonts w:hint="default"/>
      </w:rPr>
    </w:lvl>
    <w:lvl w:ilvl="1">
      <w:start w:val="1"/>
      <w:numFmt w:val="decimal"/>
      <w:lvlRestart w:val="0"/>
      <w:lvlText w:val="%1.%2"/>
      <w:lvlJc w:val="left"/>
      <w:pPr>
        <w:ind w:left="340" w:hanging="340"/>
      </w:pPr>
      <w:rPr>
        <w:rFonts w:hint="default"/>
      </w:rPr>
    </w:lvl>
    <w:lvl w:ilvl="2">
      <w:start w:val="1"/>
      <w:numFmt w:val="decimal"/>
      <w:lvlText w:val="%1.%2.%3"/>
      <w:lvlJc w:val="left"/>
      <w:pPr>
        <w:ind w:left="340" w:hanging="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C14376B"/>
    <w:multiLevelType w:val="multilevel"/>
    <w:tmpl w:val="041B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1" w15:restartNumberingAfterBreak="0">
    <w:nsid w:val="694D0B01"/>
    <w:multiLevelType w:val="hybridMultilevel"/>
    <w:tmpl w:val="8DF0C4BC"/>
    <w:lvl w:ilvl="0" w:tplc="A73630D4">
      <w:start w:val="100"/>
      <w:numFmt w:val="bullet"/>
      <w:lvlText w:val=""/>
      <w:lvlJc w:val="left"/>
      <w:pPr>
        <w:ind w:left="720" w:hanging="360"/>
      </w:pPr>
      <w:rPr>
        <w:rFonts w:ascii="Wingdings" w:eastAsiaTheme="minorHAnsi" w:hAnsi="Wingdings"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780A694C"/>
    <w:multiLevelType w:val="hybridMultilevel"/>
    <w:tmpl w:val="537C4286"/>
    <w:lvl w:ilvl="0" w:tplc="7B444CE4">
      <w:numFmt w:val="bullet"/>
      <w:lvlText w:val="-"/>
      <w:lvlJc w:val="left"/>
      <w:pPr>
        <w:ind w:left="814" w:hanging="360"/>
      </w:pPr>
      <w:rPr>
        <w:rFonts w:ascii="Times New Roman" w:eastAsiaTheme="minorHAnsi" w:hAnsi="Times New Roman" w:cs="Times New Roman" w:hint="default"/>
      </w:rPr>
    </w:lvl>
    <w:lvl w:ilvl="1" w:tplc="041B0003" w:tentative="1">
      <w:start w:val="1"/>
      <w:numFmt w:val="bullet"/>
      <w:lvlText w:val="o"/>
      <w:lvlJc w:val="left"/>
      <w:pPr>
        <w:ind w:left="1534" w:hanging="360"/>
      </w:pPr>
      <w:rPr>
        <w:rFonts w:ascii="Courier New" w:hAnsi="Courier New" w:cs="Courier New" w:hint="default"/>
      </w:rPr>
    </w:lvl>
    <w:lvl w:ilvl="2" w:tplc="041B0005" w:tentative="1">
      <w:start w:val="1"/>
      <w:numFmt w:val="bullet"/>
      <w:lvlText w:val=""/>
      <w:lvlJc w:val="left"/>
      <w:pPr>
        <w:ind w:left="2254" w:hanging="360"/>
      </w:pPr>
      <w:rPr>
        <w:rFonts w:ascii="Wingdings" w:hAnsi="Wingdings" w:hint="default"/>
      </w:rPr>
    </w:lvl>
    <w:lvl w:ilvl="3" w:tplc="041B0001" w:tentative="1">
      <w:start w:val="1"/>
      <w:numFmt w:val="bullet"/>
      <w:lvlText w:val=""/>
      <w:lvlJc w:val="left"/>
      <w:pPr>
        <w:ind w:left="2974" w:hanging="360"/>
      </w:pPr>
      <w:rPr>
        <w:rFonts w:ascii="Symbol" w:hAnsi="Symbol" w:hint="default"/>
      </w:rPr>
    </w:lvl>
    <w:lvl w:ilvl="4" w:tplc="041B0003" w:tentative="1">
      <w:start w:val="1"/>
      <w:numFmt w:val="bullet"/>
      <w:lvlText w:val="o"/>
      <w:lvlJc w:val="left"/>
      <w:pPr>
        <w:ind w:left="3694" w:hanging="360"/>
      </w:pPr>
      <w:rPr>
        <w:rFonts w:ascii="Courier New" w:hAnsi="Courier New" w:cs="Courier New" w:hint="default"/>
      </w:rPr>
    </w:lvl>
    <w:lvl w:ilvl="5" w:tplc="041B0005" w:tentative="1">
      <w:start w:val="1"/>
      <w:numFmt w:val="bullet"/>
      <w:lvlText w:val=""/>
      <w:lvlJc w:val="left"/>
      <w:pPr>
        <w:ind w:left="4414" w:hanging="360"/>
      </w:pPr>
      <w:rPr>
        <w:rFonts w:ascii="Wingdings" w:hAnsi="Wingdings" w:hint="default"/>
      </w:rPr>
    </w:lvl>
    <w:lvl w:ilvl="6" w:tplc="041B0001" w:tentative="1">
      <w:start w:val="1"/>
      <w:numFmt w:val="bullet"/>
      <w:lvlText w:val=""/>
      <w:lvlJc w:val="left"/>
      <w:pPr>
        <w:ind w:left="5134" w:hanging="360"/>
      </w:pPr>
      <w:rPr>
        <w:rFonts w:ascii="Symbol" w:hAnsi="Symbol" w:hint="default"/>
      </w:rPr>
    </w:lvl>
    <w:lvl w:ilvl="7" w:tplc="041B0003" w:tentative="1">
      <w:start w:val="1"/>
      <w:numFmt w:val="bullet"/>
      <w:lvlText w:val="o"/>
      <w:lvlJc w:val="left"/>
      <w:pPr>
        <w:ind w:left="5854" w:hanging="360"/>
      </w:pPr>
      <w:rPr>
        <w:rFonts w:ascii="Courier New" w:hAnsi="Courier New" w:cs="Courier New" w:hint="default"/>
      </w:rPr>
    </w:lvl>
    <w:lvl w:ilvl="8" w:tplc="041B0005" w:tentative="1">
      <w:start w:val="1"/>
      <w:numFmt w:val="bullet"/>
      <w:lvlText w:val=""/>
      <w:lvlJc w:val="left"/>
      <w:pPr>
        <w:ind w:left="6574" w:hanging="360"/>
      </w:pPr>
      <w:rPr>
        <w:rFonts w:ascii="Wingdings" w:hAnsi="Wingdings" w:hint="default"/>
      </w:rPr>
    </w:lvl>
  </w:abstractNum>
  <w:num w:numId="1">
    <w:abstractNumId w:val="7"/>
  </w:num>
  <w:num w:numId="2">
    <w:abstractNumId w:val="2"/>
  </w:num>
  <w:num w:numId="3">
    <w:abstractNumId w:val="10"/>
  </w:num>
  <w:num w:numId="4">
    <w:abstractNumId w:val="6"/>
  </w:num>
  <w:num w:numId="5">
    <w:abstractNumId w:val="3"/>
  </w:num>
  <w:num w:numId="6">
    <w:abstractNumId w:val="9"/>
  </w:num>
  <w:num w:numId="7">
    <w:abstractNumId w:val="8"/>
  </w:num>
  <w:num w:numId="8">
    <w:abstractNumId w:val="3"/>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num>
  <w:num w:numId="34">
    <w:abstractNumId w:val="1"/>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num>
  <w:num w:numId="38">
    <w:abstractNumId w:val="4"/>
  </w:num>
  <w:num w:numId="39">
    <w:abstractNumId w:val="11"/>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3136"/>
    <w:rsid w:val="00007A18"/>
    <w:rsid w:val="0001239F"/>
    <w:rsid w:val="0002129E"/>
    <w:rsid w:val="00022819"/>
    <w:rsid w:val="000246E2"/>
    <w:rsid w:val="00027C4B"/>
    <w:rsid w:val="0003045B"/>
    <w:rsid w:val="00056DFF"/>
    <w:rsid w:val="0006179A"/>
    <w:rsid w:val="00063A8F"/>
    <w:rsid w:val="000653D8"/>
    <w:rsid w:val="000670FC"/>
    <w:rsid w:val="0007419F"/>
    <w:rsid w:val="000830F5"/>
    <w:rsid w:val="00090BEE"/>
    <w:rsid w:val="00093112"/>
    <w:rsid w:val="00096329"/>
    <w:rsid w:val="0009755C"/>
    <w:rsid w:val="000A10DD"/>
    <w:rsid w:val="000A1115"/>
    <w:rsid w:val="000A2846"/>
    <w:rsid w:val="000A337C"/>
    <w:rsid w:val="000A4698"/>
    <w:rsid w:val="000B31CF"/>
    <w:rsid w:val="000B42D4"/>
    <w:rsid w:val="000B56DA"/>
    <w:rsid w:val="000B67EE"/>
    <w:rsid w:val="000C202C"/>
    <w:rsid w:val="000C4AC4"/>
    <w:rsid w:val="000C70AA"/>
    <w:rsid w:val="000C7850"/>
    <w:rsid w:val="000D533F"/>
    <w:rsid w:val="000F2AA3"/>
    <w:rsid w:val="000F36E0"/>
    <w:rsid w:val="0010129C"/>
    <w:rsid w:val="001018A7"/>
    <w:rsid w:val="00102314"/>
    <w:rsid w:val="001068D1"/>
    <w:rsid w:val="00111D48"/>
    <w:rsid w:val="001171F8"/>
    <w:rsid w:val="00120F59"/>
    <w:rsid w:val="0012247C"/>
    <w:rsid w:val="00130C30"/>
    <w:rsid w:val="00131E05"/>
    <w:rsid w:val="00135963"/>
    <w:rsid w:val="00135AE6"/>
    <w:rsid w:val="00136311"/>
    <w:rsid w:val="00136BA0"/>
    <w:rsid w:val="0014279A"/>
    <w:rsid w:val="001517CE"/>
    <w:rsid w:val="00151868"/>
    <w:rsid w:val="00152E2A"/>
    <w:rsid w:val="00161916"/>
    <w:rsid w:val="00164417"/>
    <w:rsid w:val="00165EAB"/>
    <w:rsid w:val="001839E9"/>
    <w:rsid w:val="001C1A6D"/>
    <w:rsid w:val="001C2F24"/>
    <w:rsid w:val="001C4183"/>
    <w:rsid w:val="001C4D5A"/>
    <w:rsid w:val="001D04CA"/>
    <w:rsid w:val="001D19F4"/>
    <w:rsid w:val="001D6977"/>
    <w:rsid w:val="001E3D78"/>
    <w:rsid w:val="001F099F"/>
    <w:rsid w:val="001F0BE1"/>
    <w:rsid w:val="00200BFB"/>
    <w:rsid w:val="002029EE"/>
    <w:rsid w:val="00207C9D"/>
    <w:rsid w:val="002121A6"/>
    <w:rsid w:val="002243E5"/>
    <w:rsid w:val="00227693"/>
    <w:rsid w:val="00234190"/>
    <w:rsid w:val="00240998"/>
    <w:rsid w:val="00243E44"/>
    <w:rsid w:val="00251F3E"/>
    <w:rsid w:val="00260CE0"/>
    <w:rsid w:val="00267673"/>
    <w:rsid w:val="002806C8"/>
    <w:rsid w:val="00280EF6"/>
    <w:rsid w:val="00281BAA"/>
    <w:rsid w:val="00281D86"/>
    <w:rsid w:val="0028496E"/>
    <w:rsid w:val="002850C7"/>
    <w:rsid w:val="00287FAE"/>
    <w:rsid w:val="0029285B"/>
    <w:rsid w:val="0029427E"/>
    <w:rsid w:val="002A0925"/>
    <w:rsid w:val="002A0D9A"/>
    <w:rsid w:val="002A3911"/>
    <w:rsid w:val="002B1A29"/>
    <w:rsid w:val="002B4548"/>
    <w:rsid w:val="002C35D1"/>
    <w:rsid w:val="002C4123"/>
    <w:rsid w:val="002D11F8"/>
    <w:rsid w:val="002D2E15"/>
    <w:rsid w:val="002D6E09"/>
    <w:rsid w:val="002E3EB8"/>
    <w:rsid w:val="002E4741"/>
    <w:rsid w:val="002F51A0"/>
    <w:rsid w:val="002F668F"/>
    <w:rsid w:val="002F6AE1"/>
    <w:rsid w:val="002F77AE"/>
    <w:rsid w:val="003013EB"/>
    <w:rsid w:val="0030586C"/>
    <w:rsid w:val="00307B32"/>
    <w:rsid w:val="0031023B"/>
    <w:rsid w:val="00310743"/>
    <w:rsid w:val="003144DB"/>
    <w:rsid w:val="00316402"/>
    <w:rsid w:val="00323C10"/>
    <w:rsid w:val="00327671"/>
    <w:rsid w:val="00327ACD"/>
    <w:rsid w:val="003361AE"/>
    <w:rsid w:val="003415AA"/>
    <w:rsid w:val="003445E5"/>
    <w:rsid w:val="00346A89"/>
    <w:rsid w:val="003476A3"/>
    <w:rsid w:val="003476F5"/>
    <w:rsid w:val="00357FA1"/>
    <w:rsid w:val="00370AC1"/>
    <w:rsid w:val="00372A41"/>
    <w:rsid w:val="00372CDA"/>
    <w:rsid w:val="00380099"/>
    <w:rsid w:val="0039211D"/>
    <w:rsid w:val="00394DEE"/>
    <w:rsid w:val="00397B8A"/>
    <w:rsid w:val="003A000F"/>
    <w:rsid w:val="003A670E"/>
    <w:rsid w:val="003C04E5"/>
    <w:rsid w:val="003C0F4E"/>
    <w:rsid w:val="003C3F7C"/>
    <w:rsid w:val="003C53EE"/>
    <w:rsid w:val="003D187E"/>
    <w:rsid w:val="003D3305"/>
    <w:rsid w:val="003D4053"/>
    <w:rsid w:val="003E35A4"/>
    <w:rsid w:val="003F1B43"/>
    <w:rsid w:val="00405862"/>
    <w:rsid w:val="00405D73"/>
    <w:rsid w:val="004069B7"/>
    <w:rsid w:val="00416686"/>
    <w:rsid w:val="00420B27"/>
    <w:rsid w:val="00421605"/>
    <w:rsid w:val="00424A5C"/>
    <w:rsid w:val="004336C7"/>
    <w:rsid w:val="004375FB"/>
    <w:rsid w:val="00441271"/>
    <w:rsid w:val="004434AB"/>
    <w:rsid w:val="00471B0E"/>
    <w:rsid w:val="00475615"/>
    <w:rsid w:val="0048522E"/>
    <w:rsid w:val="00486533"/>
    <w:rsid w:val="004876B9"/>
    <w:rsid w:val="0049416A"/>
    <w:rsid w:val="00495A5C"/>
    <w:rsid w:val="004A73DE"/>
    <w:rsid w:val="004B1471"/>
    <w:rsid w:val="004B190E"/>
    <w:rsid w:val="004B2C4C"/>
    <w:rsid w:val="004C31F9"/>
    <w:rsid w:val="004D0AE8"/>
    <w:rsid w:val="004D17A1"/>
    <w:rsid w:val="004E0630"/>
    <w:rsid w:val="004E09DD"/>
    <w:rsid w:val="004F1755"/>
    <w:rsid w:val="005072B7"/>
    <w:rsid w:val="00511F02"/>
    <w:rsid w:val="00516504"/>
    <w:rsid w:val="00520322"/>
    <w:rsid w:val="005328A1"/>
    <w:rsid w:val="00532B17"/>
    <w:rsid w:val="00533008"/>
    <w:rsid w:val="005352CC"/>
    <w:rsid w:val="00537DD4"/>
    <w:rsid w:val="00545632"/>
    <w:rsid w:val="00553904"/>
    <w:rsid w:val="005551C6"/>
    <w:rsid w:val="00596A28"/>
    <w:rsid w:val="00596B8F"/>
    <w:rsid w:val="005A180C"/>
    <w:rsid w:val="005A315A"/>
    <w:rsid w:val="005A7F9B"/>
    <w:rsid w:val="005B0018"/>
    <w:rsid w:val="005B106D"/>
    <w:rsid w:val="005B4CE1"/>
    <w:rsid w:val="005B5807"/>
    <w:rsid w:val="005E4451"/>
    <w:rsid w:val="005F24E4"/>
    <w:rsid w:val="00603703"/>
    <w:rsid w:val="006040A9"/>
    <w:rsid w:val="006052B9"/>
    <w:rsid w:val="00610010"/>
    <w:rsid w:val="0061417B"/>
    <w:rsid w:val="00616A85"/>
    <w:rsid w:val="0061717F"/>
    <w:rsid w:val="0061733C"/>
    <w:rsid w:val="00631604"/>
    <w:rsid w:val="00642CC1"/>
    <w:rsid w:val="00645CF1"/>
    <w:rsid w:val="0064653B"/>
    <w:rsid w:val="0065123F"/>
    <w:rsid w:val="006609E5"/>
    <w:rsid w:val="00671091"/>
    <w:rsid w:val="006723D8"/>
    <w:rsid w:val="00674F57"/>
    <w:rsid w:val="006849D6"/>
    <w:rsid w:val="00685E14"/>
    <w:rsid w:val="00687C6C"/>
    <w:rsid w:val="00690DF7"/>
    <w:rsid w:val="00691520"/>
    <w:rsid w:val="006B5833"/>
    <w:rsid w:val="006C4127"/>
    <w:rsid w:val="006C4C68"/>
    <w:rsid w:val="006D5A07"/>
    <w:rsid w:val="006E4DAF"/>
    <w:rsid w:val="006E6F97"/>
    <w:rsid w:val="006E7ACB"/>
    <w:rsid w:val="006F3DF6"/>
    <w:rsid w:val="006F44DC"/>
    <w:rsid w:val="006F77FF"/>
    <w:rsid w:val="00703E6B"/>
    <w:rsid w:val="00704C5A"/>
    <w:rsid w:val="00707103"/>
    <w:rsid w:val="00712270"/>
    <w:rsid w:val="00713E60"/>
    <w:rsid w:val="0071510F"/>
    <w:rsid w:val="007346C3"/>
    <w:rsid w:val="007359E3"/>
    <w:rsid w:val="00746B52"/>
    <w:rsid w:val="0077092D"/>
    <w:rsid w:val="007828C2"/>
    <w:rsid w:val="00786E8B"/>
    <w:rsid w:val="00791463"/>
    <w:rsid w:val="007938A0"/>
    <w:rsid w:val="00794181"/>
    <w:rsid w:val="0079747D"/>
    <w:rsid w:val="007A2944"/>
    <w:rsid w:val="007B41C0"/>
    <w:rsid w:val="007C03F9"/>
    <w:rsid w:val="007C08B1"/>
    <w:rsid w:val="007C2F0E"/>
    <w:rsid w:val="007C66A2"/>
    <w:rsid w:val="007D0C00"/>
    <w:rsid w:val="007D6456"/>
    <w:rsid w:val="007E1183"/>
    <w:rsid w:val="007E3009"/>
    <w:rsid w:val="007E432B"/>
    <w:rsid w:val="007F0940"/>
    <w:rsid w:val="007F10BF"/>
    <w:rsid w:val="007F240C"/>
    <w:rsid w:val="007F6DA9"/>
    <w:rsid w:val="00803E9E"/>
    <w:rsid w:val="00812CCD"/>
    <w:rsid w:val="00815E89"/>
    <w:rsid w:val="00827486"/>
    <w:rsid w:val="00835F22"/>
    <w:rsid w:val="0083753E"/>
    <w:rsid w:val="008409B3"/>
    <w:rsid w:val="0084234C"/>
    <w:rsid w:val="0085131E"/>
    <w:rsid w:val="0085760E"/>
    <w:rsid w:val="00865851"/>
    <w:rsid w:val="008727FA"/>
    <w:rsid w:val="00872919"/>
    <w:rsid w:val="0087477F"/>
    <w:rsid w:val="00882FEA"/>
    <w:rsid w:val="00895C54"/>
    <w:rsid w:val="008A100E"/>
    <w:rsid w:val="008A1959"/>
    <w:rsid w:val="008A269B"/>
    <w:rsid w:val="008B6E0E"/>
    <w:rsid w:val="008C093F"/>
    <w:rsid w:val="008C18DF"/>
    <w:rsid w:val="008C5F28"/>
    <w:rsid w:val="008D522A"/>
    <w:rsid w:val="008E23B4"/>
    <w:rsid w:val="008E34D8"/>
    <w:rsid w:val="008F25C2"/>
    <w:rsid w:val="00900AB7"/>
    <w:rsid w:val="00901CFE"/>
    <w:rsid w:val="009027C1"/>
    <w:rsid w:val="00911606"/>
    <w:rsid w:val="009132D9"/>
    <w:rsid w:val="00917980"/>
    <w:rsid w:val="009218D8"/>
    <w:rsid w:val="00924A77"/>
    <w:rsid w:val="009263B3"/>
    <w:rsid w:val="00930181"/>
    <w:rsid w:val="00930CA2"/>
    <w:rsid w:val="0093475A"/>
    <w:rsid w:val="009414CA"/>
    <w:rsid w:val="00941FEE"/>
    <w:rsid w:val="00942328"/>
    <w:rsid w:val="009437E4"/>
    <w:rsid w:val="00953762"/>
    <w:rsid w:val="00953B43"/>
    <w:rsid w:val="00964F1E"/>
    <w:rsid w:val="00967716"/>
    <w:rsid w:val="00970345"/>
    <w:rsid w:val="009731C0"/>
    <w:rsid w:val="00976AB6"/>
    <w:rsid w:val="00976E12"/>
    <w:rsid w:val="00982418"/>
    <w:rsid w:val="00985024"/>
    <w:rsid w:val="00986386"/>
    <w:rsid w:val="009A11A4"/>
    <w:rsid w:val="009A37FF"/>
    <w:rsid w:val="009A442F"/>
    <w:rsid w:val="009B0712"/>
    <w:rsid w:val="009B2C22"/>
    <w:rsid w:val="009B5BDC"/>
    <w:rsid w:val="009C31AF"/>
    <w:rsid w:val="009C35CB"/>
    <w:rsid w:val="009C4F15"/>
    <w:rsid w:val="009C624F"/>
    <w:rsid w:val="009C7C9C"/>
    <w:rsid w:val="009E1CE1"/>
    <w:rsid w:val="009E37ED"/>
    <w:rsid w:val="009F3132"/>
    <w:rsid w:val="00A00E25"/>
    <w:rsid w:val="00A06E56"/>
    <w:rsid w:val="00A121EE"/>
    <w:rsid w:val="00A14FDD"/>
    <w:rsid w:val="00A15ED8"/>
    <w:rsid w:val="00A26A85"/>
    <w:rsid w:val="00A335C4"/>
    <w:rsid w:val="00A33C93"/>
    <w:rsid w:val="00A41BAE"/>
    <w:rsid w:val="00A429A8"/>
    <w:rsid w:val="00A45D83"/>
    <w:rsid w:val="00A51686"/>
    <w:rsid w:val="00A555DC"/>
    <w:rsid w:val="00A605C9"/>
    <w:rsid w:val="00A6591F"/>
    <w:rsid w:val="00A73F96"/>
    <w:rsid w:val="00A759BA"/>
    <w:rsid w:val="00A9316F"/>
    <w:rsid w:val="00A96C8E"/>
    <w:rsid w:val="00AA5306"/>
    <w:rsid w:val="00AA758C"/>
    <w:rsid w:val="00AA7997"/>
    <w:rsid w:val="00AB3AFF"/>
    <w:rsid w:val="00AB7E9A"/>
    <w:rsid w:val="00AC03D1"/>
    <w:rsid w:val="00AC3136"/>
    <w:rsid w:val="00AC4511"/>
    <w:rsid w:val="00AC4C7B"/>
    <w:rsid w:val="00AC7E22"/>
    <w:rsid w:val="00AD1DC1"/>
    <w:rsid w:val="00AD3CFD"/>
    <w:rsid w:val="00AE43E7"/>
    <w:rsid w:val="00AE529B"/>
    <w:rsid w:val="00AE7083"/>
    <w:rsid w:val="00AF1922"/>
    <w:rsid w:val="00AF497E"/>
    <w:rsid w:val="00AF58AD"/>
    <w:rsid w:val="00B0075E"/>
    <w:rsid w:val="00B05036"/>
    <w:rsid w:val="00B0710D"/>
    <w:rsid w:val="00B07430"/>
    <w:rsid w:val="00B10E05"/>
    <w:rsid w:val="00B13EFF"/>
    <w:rsid w:val="00B3089E"/>
    <w:rsid w:val="00B334A7"/>
    <w:rsid w:val="00B35510"/>
    <w:rsid w:val="00B36269"/>
    <w:rsid w:val="00B40CBA"/>
    <w:rsid w:val="00B43C6B"/>
    <w:rsid w:val="00B4442A"/>
    <w:rsid w:val="00B46F2F"/>
    <w:rsid w:val="00B47C51"/>
    <w:rsid w:val="00B50FBD"/>
    <w:rsid w:val="00B538CD"/>
    <w:rsid w:val="00B5627A"/>
    <w:rsid w:val="00B662F2"/>
    <w:rsid w:val="00B71D73"/>
    <w:rsid w:val="00B825EA"/>
    <w:rsid w:val="00B833F5"/>
    <w:rsid w:val="00B93674"/>
    <w:rsid w:val="00B944BA"/>
    <w:rsid w:val="00B973EB"/>
    <w:rsid w:val="00BA4C70"/>
    <w:rsid w:val="00BB1046"/>
    <w:rsid w:val="00BB1216"/>
    <w:rsid w:val="00BB5F42"/>
    <w:rsid w:val="00BC1A40"/>
    <w:rsid w:val="00BC45E7"/>
    <w:rsid w:val="00BE1738"/>
    <w:rsid w:val="00BE3012"/>
    <w:rsid w:val="00BE5659"/>
    <w:rsid w:val="00C03DB6"/>
    <w:rsid w:val="00C05358"/>
    <w:rsid w:val="00C10BB7"/>
    <w:rsid w:val="00C15D09"/>
    <w:rsid w:val="00C24233"/>
    <w:rsid w:val="00C25704"/>
    <w:rsid w:val="00C26115"/>
    <w:rsid w:val="00C35777"/>
    <w:rsid w:val="00C425A9"/>
    <w:rsid w:val="00C46C2B"/>
    <w:rsid w:val="00C546A9"/>
    <w:rsid w:val="00C60B2A"/>
    <w:rsid w:val="00C615F0"/>
    <w:rsid w:val="00C657E3"/>
    <w:rsid w:val="00C8285B"/>
    <w:rsid w:val="00C84455"/>
    <w:rsid w:val="00C84DA9"/>
    <w:rsid w:val="00C87A2B"/>
    <w:rsid w:val="00C87FEB"/>
    <w:rsid w:val="00C91997"/>
    <w:rsid w:val="00CA4C09"/>
    <w:rsid w:val="00CB21BF"/>
    <w:rsid w:val="00CB6CAF"/>
    <w:rsid w:val="00CC6679"/>
    <w:rsid w:val="00CD0CE2"/>
    <w:rsid w:val="00CE7C16"/>
    <w:rsid w:val="00CF57EE"/>
    <w:rsid w:val="00D004AE"/>
    <w:rsid w:val="00D018B1"/>
    <w:rsid w:val="00D020E0"/>
    <w:rsid w:val="00D15AE8"/>
    <w:rsid w:val="00D1653F"/>
    <w:rsid w:val="00D213B8"/>
    <w:rsid w:val="00D22B83"/>
    <w:rsid w:val="00D25540"/>
    <w:rsid w:val="00D2702D"/>
    <w:rsid w:val="00D34752"/>
    <w:rsid w:val="00D34789"/>
    <w:rsid w:val="00D36325"/>
    <w:rsid w:val="00D41A9C"/>
    <w:rsid w:val="00D423D1"/>
    <w:rsid w:val="00D430DD"/>
    <w:rsid w:val="00D45830"/>
    <w:rsid w:val="00D47427"/>
    <w:rsid w:val="00D52763"/>
    <w:rsid w:val="00D54DAA"/>
    <w:rsid w:val="00D65239"/>
    <w:rsid w:val="00D668D2"/>
    <w:rsid w:val="00D75153"/>
    <w:rsid w:val="00D77376"/>
    <w:rsid w:val="00D84D2A"/>
    <w:rsid w:val="00D87248"/>
    <w:rsid w:val="00D874A4"/>
    <w:rsid w:val="00D931C2"/>
    <w:rsid w:val="00DB41CC"/>
    <w:rsid w:val="00DC0093"/>
    <w:rsid w:val="00DD162A"/>
    <w:rsid w:val="00DD18E5"/>
    <w:rsid w:val="00DD366B"/>
    <w:rsid w:val="00DD76FB"/>
    <w:rsid w:val="00DE43DE"/>
    <w:rsid w:val="00DE793E"/>
    <w:rsid w:val="00DF1455"/>
    <w:rsid w:val="00DF7413"/>
    <w:rsid w:val="00E00549"/>
    <w:rsid w:val="00E028E9"/>
    <w:rsid w:val="00E078EB"/>
    <w:rsid w:val="00E15901"/>
    <w:rsid w:val="00E17A13"/>
    <w:rsid w:val="00E21D87"/>
    <w:rsid w:val="00E23760"/>
    <w:rsid w:val="00E2414F"/>
    <w:rsid w:val="00E24195"/>
    <w:rsid w:val="00E25494"/>
    <w:rsid w:val="00E277C5"/>
    <w:rsid w:val="00E27920"/>
    <w:rsid w:val="00E27F11"/>
    <w:rsid w:val="00E35579"/>
    <w:rsid w:val="00E44378"/>
    <w:rsid w:val="00E51AEF"/>
    <w:rsid w:val="00E52341"/>
    <w:rsid w:val="00E55101"/>
    <w:rsid w:val="00E5542C"/>
    <w:rsid w:val="00E55586"/>
    <w:rsid w:val="00E56369"/>
    <w:rsid w:val="00E56E8C"/>
    <w:rsid w:val="00E6156C"/>
    <w:rsid w:val="00E62BD5"/>
    <w:rsid w:val="00E634E4"/>
    <w:rsid w:val="00E66E98"/>
    <w:rsid w:val="00E6790B"/>
    <w:rsid w:val="00E70A5A"/>
    <w:rsid w:val="00E71B63"/>
    <w:rsid w:val="00E747B0"/>
    <w:rsid w:val="00E76824"/>
    <w:rsid w:val="00E77060"/>
    <w:rsid w:val="00E85CB7"/>
    <w:rsid w:val="00E93554"/>
    <w:rsid w:val="00E93D52"/>
    <w:rsid w:val="00E953A7"/>
    <w:rsid w:val="00EA2DB7"/>
    <w:rsid w:val="00EA40BC"/>
    <w:rsid w:val="00EA68F1"/>
    <w:rsid w:val="00EC0810"/>
    <w:rsid w:val="00EC1D41"/>
    <w:rsid w:val="00EC6E80"/>
    <w:rsid w:val="00ED1735"/>
    <w:rsid w:val="00ED5A70"/>
    <w:rsid w:val="00EE7962"/>
    <w:rsid w:val="00EE7C7C"/>
    <w:rsid w:val="00EF59CD"/>
    <w:rsid w:val="00EF5EC7"/>
    <w:rsid w:val="00F004B8"/>
    <w:rsid w:val="00F07AD6"/>
    <w:rsid w:val="00F101B8"/>
    <w:rsid w:val="00F12DE0"/>
    <w:rsid w:val="00F21D63"/>
    <w:rsid w:val="00F37F85"/>
    <w:rsid w:val="00F519EE"/>
    <w:rsid w:val="00F5748D"/>
    <w:rsid w:val="00F624D0"/>
    <w:rsid w:val="00F640EF"/>
    <w:rsid w:val="00F7112F"/>
    <w:rsid w:val="00F86922"/>
    <w:rsid w:val="00F8695A"/>
    <w:rsid w:val="00F86DA8"/>
    <w:rsid w:val="00F94D98"/>
    <w:rsid w:val="00FA2536"/>
    <w:rsid w:val="00FA3355"/>
    <w:rsid w:val="00FC009D"/>
    <w:rsid w:val="00FE1640"/>
    <w:rsid w:val="00FE4EF2"/>
    <w:rsid w:val="00FF2961"/>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6BE08B"/>
  <w15:docId w15:val="{365B2336-59A9-476F-BC9C-1AA1447E8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4">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lny">
    <w:name w:val="Normal"/>
    <w:rsid w:val="00B40CBA"/>
  </w:style>
  <w:style w:type="paragraph" w:styleId="Nadpis1">
    <w:name w:val="heading 1"/>
    <w:basedOn w:val="Normlny"/>
    <w:next w:val="Normlny"/>
    <w:link w:val="Nadpis1Char"/>
    <w:uiPriority w:val="9"/>
    <w:qFormat/>
    <w:rsid w:val="00D004AE"/>
    <w:pPr>
      <w:keepNext/>
      <w:keepLines/>
      <w:numPr>
        <w:numId w:val="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y"/>
    <w:next w:val="Normlny"/>
    <w:link w:val="Nadpis2Char"/>
    <w:uiPriority w:val="9"/>
    <w:unhideWhenUsed/>
    <w:rsid w:val="00953762"/>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y"/>
    <w:next w:val="Normlny"/>
    <w:link w:val="Nadpis3Char"/>
    <w:uiPriority w:val="9"/>
    <w:semiHidden/>
    <w:unhideWhenUsed/>
    <w:rsid w:val="00953762"/>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Nadpis4">
    <w:name w:val="heading 4"/>
    <w:basedOn w:val="Normlny"/>
    <w:next w:val="Normlny"/>
    <w:link w:val="Nadpis4Char"/>
    <w:uiPriority w:val="9"/>
    <w:semiHidden/>
    <w:unhideWhenUsed/>
    <w:qFormat/>
    <w:rsid w:val="00953762"/>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y"/>
    <w:next w:val="Normlny"/>
    <w:link w:val="Nadpis5Char"/>
    <w:uiPriority w:val="9"/>
    <w:semiHidden/>
    <w:unhideWhenUsed/>
    <w:qFormat/>
    <w:rsid w:val="00953762"/>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y"/>
    <w:next w:val="Normlny"/>
    <w:link w:val="Nadpis6Char"/>
    <w:uiPriority w:val="9"/>
    <w:semiHidden/>
    <w:unhideWhenUsed/>
    <w:qFormat/>
    <w:rsid w:val="00953762"/>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y"/>
    <w:next w:val="Normlny"/>
    <w:link w:val="Nadpis7Char"/>
    <w:uiPriority w:val="9"/>
    <w:semiHidden/>
    <w:unhideWhenUsed/>
    <w:qFormat/>
    <w:rsid w:val="00953762"/>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y"/>
    <w:next w:val="Normlny"/>
    <w:link w:val="Nadpis8Char"/>
    <w:uiPriority w:val="9"/>
    <w:semiHidden/>
    <w:unhideWhenUsed/>
    <w:qFormat/>
    <w:rsid w:val="0095376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95376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642CC1"/>
    <w:rPr>
      <w:color w:val="808080"/>
    </w:rPr>
  </w:style>
  <w:style w:type="paragraph" w:customStyle="1" w:styleId="Zakladny">
    <w:name w:val="Zakladny"/>
    <w:link w:val="ZakladnyChar"/>
    <w:autoRedefine/>
    <w:qFormat/>
    <w:rsid w:val="00D34752"/>
    <w:pPr>
      <w:spacing w:after="0" w:line="360" w:lineRule="auto"/>
      <w:ind w:firstLine="454"/>
      <w:jc w:val="both"/>
    </w:pPr>
    <w:rPr>
      <w:rFonts w:ascii="Times New Roman" w:hAnsi="Times New Roman" w:cs="Times New Roman"/>
      <w:sz w:val="24"/>
      <w:szCs w:val="32"/>
    </w:rPr>
  </w:style>
  <w:style w:type="paragraph" w:customStyle="1" w:styleId="Nadpis1rovne">
    <w:name w:val="Nadpis 1.úrovne"/>
    <w:next w:val="Zakladny"/>
    <w:link w:val="Nadpis1rovneChar"/>
    <w:autoRedefine/>
    <w:qFormat/>
    <w:rsid w:val="006849D6"/>
    <w:pPr>
      <w:keepNext/>
      <w:keepLines/>
      <w:pageBreakBefore/>
      <w:numPr>
        <w:numId w:val="31"/>
      </w:numPr>
      <w:spacing w:after="320" w:line="240" w:lineRule="auto"/>
    </w:pPr>
    <w:rPr>
      <w:rFonts w:ascii="Times New Roman" w:hAnsi="Times New Roman" w:cs="Times New Roman"/>
      <w:b/>
      <w:sz w:val="44"/>
      <w:szCs w:val="32"/>
    </w:rPr>
  </w:style>
  <w:style w:type="character" w:customStyle="1" w:styleId="ZakladnyChar">
    <w:name w:val="Zakladny Char"/>
    <w:basedOn w:val="Predvolenpsmoodseku"/>
    <w:link w:val="Zakladny"/>
    <w:rsid w:val="00D34752"/>
    <w:rPr>
      <w:rFonts w:ascii="Times New Roman" w:hAnsi="Times New Roman" w:cs="Times New Roman"/>
      <w:sz w:val="24"/>
      <w:szCs w:val="32"/>
    </w:rPr>
  </w:style>
  <w:style w:type="paragraph" w:customStyle="1" w:styleId="Nadpis2urovne">
    <w:name w:val="Nadpis 2.urovne"/>
    <w:next w:val="Zakladny"/>
    <w:link w:val="Nadpis2urovneChar"/>
    <w:autoRedefine/>
    <w:qFormat/>
    <w:rsid w:val="00AE7083"/>
    <w:pPr>
      <w:keepNext/>
      <w:keepLines/>
      <w:numPr>
        <w:ilvl w:val="1"/>
        <w:numId w:val="31"/>
      </w:numPr>
      <w:spacing w:before="320" w:after="280" w:line="240" w:lineRule="auto"/>
    </w:pPr>
    <w:rPr>
      <w:rFonts w:ascii="Times New Roman" w:hAnsi="Times New Roman" w:cs="Times New Roman"/>
      <w:b/>
      <w:sz w:val="32"/>
      <w:szCs w:val="32"/>
    </w:rPr>
  </w:style>
  <w:style w:type="character" w:customStyle="1" w:styleId="Nadpis1rovneChar">
    <w:name w:val="Nadpis 1.úrovne Char"/>
    <w:basedOn w:val="Predvolenpsmoodseku"/>
    <w:link w:val="Nadpis1rovne"/>
    <w:rsid w:val="006849D6"/>
    <w:rPr>
      <w:rFonts w:ascii="Times New Roman" w:hAnsi="Times New Roman" w:cs="Times New Roman"/>
      <w:b/>
      <w:sz w:val="44"/>
      <w:szCs w:val="32"/>
    </w:rPr>
  </w:style>
  <w:style w:type="paragraph" w:customStyle="1" w:styleId="Nadpis3urovne">
    <w:name w:val="Nadpis 3.urovne"/>
    <w:next w:val="Zakladny"/>
    <w:link w:val="Nadpis3urovneChar"/>
    <w:qFormat/>
    <w:rsid w:val="00BB1046"/>
    <w:pPr>
      <w:keepNext/>
      <w:keepLines/>
      <w:numPr>
        <w:ilvl w:val="2"/>
        <w:numId w:val="31"/>
      </w:numPr>
      <w:spacing w:before="280" w:after="280" w:line="240" w:lineRule="auto"/>
    </w:pPr>
    <w:rPr>
      <w:rFonts w:ascii="Times New Roman" w:hAnsi="Times New Roman" w:cs="Times New Roman"/>
      <w:b/>
      <w:sz w:val="28"/>
      <w:szCs w:val="32"/>
    </w:rPr>
  </w:style>
  <w:style w:type="character" w:customStyle="1" w:styleId="Nadpis2urovneChar">
    <w:name w:val="Nadpis 2.urovne Char"/>
    <w:basedOn w:val="Predvolenpsmoodseku"/>
    <w:link w:val="Nadpis2urovne"/>
    <w:rsid w:val="00AE7083"/>
    <w:rPr>
      <w:rFonts w:ascii="Times New Roman" w:hAnsi="Times New Roman" w:cs="Times New Roman"/>
      <w:b/>
      <w:sz w:val="32"/>
      <w:szCs w:val="32"/>
    </w:rPr>
  </w:style>
  <w:style w:type="paragraph" w:customStyle="1" w:styleId="Obal">
    <w:name w:val="Obal"/>
    <w:next w:val="Zakladny"/>
    <w:link w:val="ObalChar"/>
    <w:qFormat/>
    <w:rsid w:val="00C546A9"/>
    <w:pPr>
      <w:spacing w:after="0" w:line="240" w:lineRule="auto"/>
      <w:jc w:val="center"/>
    </w:pPr>
    <w:rPr>
      <w:rFonts w:ascii="Times New Roman" w:hAnsi="Times New Roman" w:cs="Times New Roman"/>
      <w:b/>
      <w:caps/>
      <w:sz w:val="32"/>
      <w:szCs w:val="32"/>
    </w:rPr>
  </w:style>
  <w:style w:type="character" w:customStyle="1" w:styleId="Nadpis3urovneChar">
    <w:name w:val="Nadpis 3.urovne Char"/>
    <w:basedOn w:val="Predvolenpsmoodseku"/>
    <w:link w:val="Nadpis3urovne"/>
    <w:rsid w:val="00BB1046"/>
    <w:rPr>
      <w:rFonts w:ascii="Times New Roman" w:hAnsi="Times New Roman" w:cs="Times New Roman"/>
      <w:b/>
      <w:sz w:val="28"/>
      <w:szCs w:val="32"/>
    </w:rPr>
  </w:style>
  <w:style w:type="paragraph" w:styleId="Hlavika">
    <w:name w:val="header"/>
    <w:basedOn w:val="Normlny"/>
    <w:link w:val="HlavikaChar"/>
    <w:uiPriority w:val="99"/>
    <w:unhideWhenUsed/>
    <w:rsid w:val="00C546A9"/>
    <w:pPr>
      <w:tabs>
        <w:tab w:val="center" w:pos="4536"/>
        <w:tab w:val="right" w:pos="9072"/>
      </w:tabs>
      <w:spacing w:after="0" w:line="240" w:lineRule="auto"/>
    </w:pPr>
  </w:style>
  <w:style w:type="character" w:customStyle="1" w:styleId="ObalChar">
    <w:name w:val="Obal Char"/>
    <w:basedOn w:val="Predvolenpsmoodseku"/>
    <w:link w:val="Obal"/>
    <w:rsid w:val="00C546A9"/>
    <w:rPr>
      <w:rFonts w:ascii="Times New Roman" w:hAnsi="Times New Roman" w:cs="Times New Roman"/>
      <w:b/>
      <w:caps/>
      <w:sz w:val="32"/>
      <w:szCs w:val="32"/>
    </w:rPr>
  </w:style>
  <w:style w:type="character" w:customStyle="1" w:styleId="HlavikaChar">
    <w:name w:val="Hlavička Char"/>
    <w:basedOn w:val="Predvolenpsmoodseku"/>
    <w:link w:val="Hlavika"/>
    <w:uiPriority w:val="99"/>
    <w:rsid w:val="00C546A9"/>
  </w:style>
  <w:style w:type="paragraph" w:styleId="Pta">
    <w:name w:val="footer"/>
    <w:basedOn w:val="Normlny"/>
    <w:link w:val="PtaChar"/>
    <w:uiPriority w:val="99"/>
    <w:unhideWhenUsed/>
    <w:rsid w:val="00C546A9"/>
    <w:pPr>
      <w:tabs>
        <w:tab w:val="center" w:pos="4536"/>
        <w:tab w:val="right" w:pos="9072"/>
      </w:tabs>
      <w:spacing w:after="0" w:line="240" w:lineRule="auto"/>
    </w:pPr>
  </w:style>
  <w:style w:type="character" w:customStyle="1" w:styleId="PtaChar">
    <w:name w:val="Päta Char"/>
    <w:basedOn w:val="Predvolenpsmoodseku"/>
    <w:link w:val="Pta"/>
    <w:uiPriority w:val="99"/>
    <w:rsid w:val="00C546A9"/>
  </w:style>
  <w:style w:type="paragraph" w:customStyle="1" w:styleId="obal2">
    <w:name w:val="obal 2"/>
    <w:basedOn w:val="Obal"/>
    <w:next w:val="Obal"/>
    <w:link w:val="obal2Char"/>
    <w:qFormat/>
    <w:rsid w:val="00A555DC"/>
    <w:rPr>
      <w:sz w:val="24"/>
    </w:rPr>
  </w:style>
  <w:style w:type="paragraph" w:customStyle="1" w:styleId="obal3">
    <w:name w:val="obal3"/>
    <w:basedOn w:val="obal2"/>
    <w:link w:val="obal3Char"/>
    <w:qFormat/>
    <w:rsid w:val="005B0018"/>
    <w:pPr>
      <w:jc w:val="right"/>
    </w:pPr>
    <w:rPr>
      <w:caps w:val="0"/>
      <w:sz w:val="28"/>
    </w:rPr>
  </w:style>
  <w:style w:type="character" w:customStyle="1" w:styleId="obal2Char">
    <w:name w:val="obal 2 Char"/>
    <w:basedOn w:val="Predvolenpsmoodseku"/>
    <w:link w:val="obal2"/>
    <w:rsid w:val="00A555DC"/>
    <w:rPr>
      <w:rFonts w:ascii="Times New Roman" w:hAnsi="Times New Roman" w:cs="Times New Roman"/>
      <w:b/>
      <w:caps/>
      <w:sz w:val="24"/>
      <w:szCs w:val="32"/>
    </w:rPr>
  </w:style>
  <w:style w:type="character" w:customStyle="1" w:styleId="obal3Char">
    <w:name w:val="obal3 Char"/>
    <w:basedOn w:val="obal2Char"/>
    <w:link w:val="obal3"/>
    <w:rsid w:val="005B0018"/>
    <w:rPr>
      <w:rFonts w:ascii="Times New Roman" w:hAnsi="Times New Roman" w:cs="Times New Roman"/>
      <w:b/>
      <w:caps w:val="0"/>
      <w:sz w:val="28"/>
      <w:szCs w:val="32"/>
    </w:rPr>
  </w:style>
  <w:style w:type="table" w:styleId="Mriekatabuky">
    <w:name w:val="Table Grid"/>
    <w:basedOn w:val="Normlnatabuka"/>
    <w:uiPriority w:val="39"/>
    <w:rsid w:val="00617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poznmkypodiarou">
    <w:name w:val="footnote text"/>
    <w:basedOn w:val="Normlny"/>
    <w:link w:val="TextpoznmkypodiarouChar"/>
    <w:semiHidden/>
    <w:rsid w:val="005A315A"/>
    <w:pPr>
      <w:spacing w:after="0" w:line="240" w:lineRule="auto"/>
    </w:pPr>
    <w:rPr>
      <w:rFonts w:ascii="Times New Roman" w:eastAsia="Times New Roman" w:hAnsi="Times New Roman" w:cs="Times New Roman"/>
      <w:sz w:val="20"/>
      <w:szCs w:val="20"/>
      <w:lang w:eastAsia="sk-SK"/>
    </w:rPr>
  </w:style>
  <w:style w:type="character" w:customStyle="1" w:styleId="TextpoznmkypodiarouChar">
    <w:name w:val="Text poznámky pod čiarou Char"/>
    <w:basedOn w:val="Predvolenpsmoodseku"/>
    <w:link w:val="Textpoznmkypodiarou"/>
    <w:semiHidden/>
    <w:rsid w:val="005A315A"/>
    <w:rPr>
      <w:rFonts w:ascii="Times New Roman" w:eastAsia="Times New Roman" w:hAnsi="Times New Roman" w:cs="Times New Roman"/>
      <w:sz w:val="20"/>
      <w:szCs w:val="20"/>
      <w:lang w:eastAsia="sk-SK"/>
    </w:rPr>
  </w:style>
  <w:style w:type="paragraph" w:styleId="Zkladntext">
    <w:name w:val="Body Text"/>
    <w:basedOn w:val="Normlny"/>
    <w:link w:val="ZkladntextChar"/>
    <w:semiHidden/>
    <w:rsid w:val="005A315A"/>
    <w:pPr>
      <w:spacing w:after="0" w:line="240" w:lineRule="auto"/>
    </w:pPr>
    <w:rPr>
      <w:rFonts w:ascii="Arial" w:eastAsia="Times New Roman" w:hAnsi="Arial" w:cs="Arial"/>
      <w:sz w:val="20"/>
      <w:szCs w:val="20"/>
      <w:lang w:eastAsia="sk-SK"/>
    </w:rPr>
  </w:style>
  <w:style w:type="character" w:customStyle="1" w:styleId="ZkladntextChar">
    <w:name w:val="Základný text Char"/>
    <w:basedOn w:val="Predvolenpsmoodseku"/>
    <w:link w:val="Zkladntext"/>
    <w:semiHidden/>
    <w:rsid w:val="005A315A"/>
    <w:rPr>
      <w:rFonts w:ascii="Arial" w:eastAsia="Times New Roman" w:hAnsi="Arial" w:cs="Arial"/>
      <w:sz w:val="20"/>
      <w:szCs w:val="20"/>
      <w:lang w:eastAsia="sk-SK"/>
    </w:rPr>
  </w:style>
  <w:style w:type="character" w:customStyle="1" w:styleId="Nadpis1Char">
    <w:name w:val="Nadpis 1 Char"/>
    <w:basedOn w:val="Predvolenpsmoodseku"/>
    <w:link w:val="Nadpis1"/>
    <w:uiPriority w:val="9"/>
    <w:rsid w:val="00D004AE"/>
    <w:rPr>
      <w:rFonts w:asciiTheme="majorHAnsi" w:eastAsiaTheme="majorEastAsia" w:hAnsiTheme="majorHAnsi" w:cstheme="majorBidi"/>
      <w:color w:val="2E74B5" w:themeColor="accent1" w:themeShade="BF"/>
      <w:sz w:val="32"/>
      <w:szCs w:val="32"/>
    </w:rPr>
  </w:style>
  <w:style w:type="paragraph" w:styleId="Hlavikaobsahu">
    <w:name w:val="TOC Heading"/>
    <w:basedOn w:val="Nadpis1"/>
    <w:next w:val="Normlny"/>
    <w:uiPriority w:val="39"/>
    <w:unhideWhenUsed/>
    <w:rsid w:val="00D004AE"/>
    <w:pPr>
      <w:outlineLvl w:val="9"/>
    </w:pPr>
    <w:rPr>
      <w:lang w:val="en-US"/>
    </w:rPr>
  </w:style>
  <w:style w:type="paragraph" w:styleId="Obsah2">
    <w:name w:val="toc 2"/>
    <w:basedOn w:val="Normlny"/>
    <w:next w:val="Normlny"/>
    <w:autoRedefine/>
    <w:uiPriority w:val="39"/>
    <w:unhideWhenUsed/>
    <w:rsid w:val="008E34D8"/>
    <w:pPr>
      <w:spacing w:after="0" w:line="360" w:lineRule="auto"/>
      <w:ind w:left="227"/>
    </w:pPr>
    <w:rPr>
      <w:rFonts w:ascii="Times New Roman" w:eastAsiaTheme="minorEastAsia" w:hAnsi="Times New Roman" w:cs="Times New Roman"/>
      <w:lang w:val="en-US"/>
    </w:rPr>
  </w:style>
  <w:style w:type="paragraph" w:styleId="Obsah1">
    <w:name w:val="toc 1"/>
    <w:basedOn w:val="Zakladny"/>
    <w:next w:val="Normlny"/>
    <w:autoRedefine/>
    <w:uiPriority w:val="39"/>
    <w:unhideWhenUsed/>
    <w:rsid w:val="00A33C93"/>
    <w:pPr>
      <w:tabs>
        <w:tab w:val="left" w:pos="851"/>
        <w:tab w:val="right" w:leader="dot" w:pos="8777"/>
      </w:tabs>
      <w:spacing w:before="240"/>
      <w:ind w:firstLine="0"/>
    </w:pPr>
    <w:rPr>
      <w:rFonts w:eastAsiaTheme="minorEastAsia"/>
      <w:b/>
      <w:lang w:val="en-US"/>
    </w:rPr>
  </w:style>
  <w:style w:type="paragraph" w:styleId="Obsah3">
    <w:name w:val="toc 3"/>
    <w:basedOn w:val="Normlny"/>
    <w:next w:val="Normlny"/>
    <w:autoRedefine/>
    <w:uiPriority w:val="39"/>
    <w:unhideWhenUsed/>
    <w:rsid w:val="008E34D8"/>
    <w:pPr>
      <w:spacing w:after="0" w:line="360" w:lineRule="auto"/>
      <w:ind w:left="851"/>
    </w:pPr>
    <w:rPr>
      <w:rFonts w:ascii="Times New Roman" w:eastAsiaTheme="minorEastAsia" w:hAnsi="Times New Roman" w:cs="Times New Roman"/>
      <w:lang w:val="en-US"/>
    </w:rPr>
  </w:style>
  <w:style w:type="paragraph" w:styleId="Popis">
    <w:name w:val="caption"/>
    <w:basedOn w:val="Normlny"/>
    <w:next w:val="Normlny"/>
    <w:uiPriority w:val="35"/>
    <w:unhideWhenUsed/>
    <w:qFormat/>
    <w:rsid w:val="005E4451"/>
    <w:pPr>
      <w:spacing w:after="200" w:line="240" w:lineRule="auto"/>
    </w:pPr>
    <w:rPr>
      <w:rFonts w:ascii="Times New Roman" w:hAnsi="Times New Roman"/>
      <w:i/>
      <w:iCs/>
      <w:color w:val="44546A" w:themeColor="text2"/>
      <w:sz w:val="18"/>
      <w:szCs w:val="18"/>
    </w:rPr>
  </w:style>
  <w:style w:type="paragraph" w:styleId="Odsekzoznamu">
    <w:name w:val="List Paragraph"/>
    <w:basedOn w:val="Normlny"/>
    <w:uiPriority w:val="34"/>
    <w:rsid w:val="00713E60"/>
    <w:pPr>
      <w:ind w:left="720"/>
      <w:contextualSpacing/>
    </w:pPr>
  </w:style>
  <w:style w:type="paragraph" w:styleId="Bibliografia">
    <w:name w:val="Bibliography"/>
    <w:basedOn w:val="Normlny"/>
    <w:next w:val="Normlny"/>
    <w:uiPriority w:val="37"/>
    <w:unhideWhenUsed/>
    <w:rsid w:val="00707103"/>
    <w:rPr>
      <w:rFonts w:eastAsiaTheme="minorEastAsia" w:cs="Times New Roman"/>
      <w:sz w:val="3276"/>
      <w:szCs w:val="3276"/>
      <w:lang w:eastAsia="sk-SK"/>
    </w:rPr>
  </w:style>
  <w:style w:type="paragraph" w:customStyle="1" w:styleId="1B6E0AEB79934A698BDAF6FC883DC741">
    <w:name w:val="1B6E0AEB79934A698BDAF6FC883DC741"/>
    <w:rsid w:val="004F1755"/>
    <w:rPr>
      <w:rFonts w:eastAsiaTheme="minorEastAsia"/>
      <w:lang w:eastAsia="sk-SK"/>
    </w:rPr>
  </w:style>
  <w:style w:type="paragraph" w:customStyle="1" w:styleId="Nadpis1uroven">
    <w:name w:val="Nadpis 1.uroven"/>
    <w:next w:val="Zakladny"/>
    <w:rsid w:val="00F7112F"/>
    <w:pPr>
      <w:spacing w:after="0" w:line="240" w:lineRule="auto"/>
    </w:pPr>
    <w:rPr>
      <w:rFonts w:ascii="Times New Roman" w:hAnsi="Times New Roman" w:cs="Times New Roman"/>
      <w:b/>
      <w:sz w:val="44"/>
      <w:szCs w:val="32"/>
    </w:rPr>
  </w:style>
  <w:style w:type="character" w:customStyle="1" w:styleId="Nadpis2Char">
    <w:name w:val="Nadpis 2 Char"/>
    <w:basedOn w:val="Predvolenpsmoodseku"/>
    <w:link w:val="Nadpis2"/>
    <w:uiPriority w:val="9"/>
    <w:rsid w:val="00953762"/>
    <w:rPr>
      <w:rFonts w:asciiTheme="majorHAnsi" w:eastAsiaTheme="majorEastAsia" w:hAnsiTheme="majorHAnsi" w:cstheme="majorBidi"/>
      <w:color w:val="2E74B5" w:themeColor="accent1" w:themeShade="BF"/>
      <w:sz w:val="26"/>
      <w:szCs w:val="26"/>
    </w:rPr>
  </w:style>
  <w:style w:type="character" w:customStyle="1" w:styleId="Nadpis3Char">
    <w:name w:val="Nadpis 3 Char"/>
    <w:basedOn w:val="Predvolenpsmoodseku"/>
    <w:link w:val="Nadpis3"/>
    <w:uiPriority w:val="9"/>
    <w:semiHidden/>
    <w:rsid w:val="00953762"/>
    <w:rPr>
      <w:rFonts w:asciiTheme="majorHAnsi" w:eastAsiaTheme="majorEastAsia" w:hAnsiTheme="majorHAnsi" w:cstheme="majorBidi"/>
      <w:color w:val="1F4D78" w:themeColor="accent1" w:themeShade="7F"/>
      <w:sz w:val="24"/>
      <w:szCs w:val="24"/>
    </w:rPr>
  </w:style>
  <w:style w:type="character" w:customStyle="1" w:styleId="Nadpis4Char">
    <w:name w:val="Nadpis 4 Char"/>
    <w:basedOn w:val="Predvolenpsmoodseku"/>
    <w:link w:val="Nadpis4"/>
    <w:uiPriority w:val="9"/>
    <w:semiHidden/>
    <w:rsid w:val="00953762"/>
    <w:rPr>
      <w:rFonts w:asciiTheme="majorHAnsi" w:eastAsiaTheme="majorEastAsia" w:hAnsiTheme="majorHAnsi" w:cstheme="majorBidi"/>
      <w:i/>
      <w:iCs/>
      <w:color w:val="2E74B5" w:themeColor="accent1" w:themeShade="BF"/>
    </w:rPr>
  </w:style>
  <w:style w:type="character" w:customStyle="1" w:styleId="Nadpis5Char">
    <w:name w:val="Nadpis 5 Char"/>
    <w:basedOn w:val="Predvolenpsmoodseku"/>
    <w:link w:val="Nadpis5"/>
    <w:uiPriority w:val="9"/>
    <w:semiHidden/>
    <w:rsid w:val="00953762"/>
    <w:rPr>
      <w:rFonts w:asciiTheme="majorHAnsi" w:eastAsiaTheme="majorEastAsia" w:hAnsiTheme="majorHAnsi" w:cstheme="majorBidi"/>
      <w:color w:val="2E74B5" w:themeColor="accent1" w:themeShade="BF"/>
    </w:rPr>
  </w:style>
  <w:style w:type="character" w:customStyle="1" w:styleId="Nadpis6Char">
    <w:name w:val="Nadpis 6 Char"/>
    <w:basedOn w:val="Predvolenpsmoodseku"/>
    <w:link w:val="Nadpis6"/>
    <w:uiPriority w:val="9"/>
    <w:semiHidden/>
    <w:rsid w:val="00953762"/>
    <w:rPr>
      <w:rFonts w:asciiTheme="majorHAnsi" w:eastAsiaTheme="majorEastAsia" w:hAnsiTheme="majorHAnsi" w:cstheme="majorBidi"/>
      <w:color w:val="1F4D78" w:themeColor="accent1" w:themeShade="7F"/>
    </w:rPr>
  </w:style>
  <w:style w:type="character" w:customStyle="1" w:styleId="Nadpis7Char">
    <w:name w:val="Nadpis 7 Char"/>
    <w:basedOn w:val="Predvolenpsmoodseku"/>
    <w:link w:val="Nadpis7"/>
    <w:uiPriority w:val="9"/>
    <w:semiHidden/>
    <w:rsid w:val="00953762"/>
    <w:rPr>
      <w:rFonts w:asciiTheme="majorHAnsi" w:eastAsiaTheme="majorEastAsia" w:hAnsiTheme="majorHAnsi" w:cstheme="majorBidi"/>
      <w:i/>
      <w:iCs/>
      <w:color w:val="1F4D78" w:themeColor="accent1" w:themeShade="7F"/>
    </w:rPr>
  </w:style>
  <w:style w:type="character" w:customStyle="1" w:styleId="Nadpis8Char">
    <w:name w:val="Nadpis 8 Char"/>
    <w:basedOn w:val="Predvolenpsmoodseku"/>
    <w:link w:val="Nadpis8"/>
    <w:uiPriority w:val="9"/>
    <w:semiHidden/>
    <w:rsid w:val="00953762"/>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953762"/>
    <w:rPr>
      <w:rFonts w:asciiTheme="majorHAnsi" w:eastAsiaTheme="majorEastAsia" w:hAnsiTheme="majorHAnsi" w:cstheme="majorBidi"/>
      <w:i/>
      <w:iCs/>
      <w:color w:val="272727" w:themeColor="text1" w:themeTint="D8"/>
      <w:sz w:val="21"/>
      <w:szCs w:val="21"/>
    </w:rPr>
  </w:style>
  <w:style w:type="character" w:styleId="Hypertextovprepojenie">
    <w:name w:val="Hyperlink"/>
    <w:basedOn w:val="Predvolenpsmoodseku"/>
    <w:uiPriority w:val="99"/>
    <w:unhideWhenUsed/>
    <w:rsid w:val="00A00E25"/>
    <w:rPr>
      <w:color w:val="0563C1" w:themeColor="hyperlink"/>
      <w:u w:val="single"/>
    </w:rPr>
  </w:style>
  <w:style w:type="paragraph" w:customStyle="1" w:styleId="Nadpisneslovan">
    <w:name w:val="Nadpis nečíslovaný"/>
    <w:basedOn w:val="Nadpis1rovne"/>
    <w:next w:val="Zakladny"/>
    <w:link w:val="NadpisneslovanChar"/>
    <w:qFormat/>
    <w:rsid w:val="00930181"/>
    <w:pPr>
      <w:numPr>
        <w:numId w:val="0"/>
      </w:numPr>
    </w:pPr>
  </w:style>
  <w:style w:type="paragraph" w:customStyle="1" w:styleId="Nadpis1roven">
    <w:name w:val="Nadpis 1.úroven"/>
    <w:next w:val="Zakladny"/>
    <w:link w:val="Nadpis1rovenChar"/>
    <w:autoRedefine/>
    <w:rsid w:val="00AB3AFF"/>
    <w:pPr>
      <w:keepNext/>
      <w:keepLines/>
      <w:pageBreakBefore/>
      <w:spacing w:after="0" w:line="240" w:lineRule="auto"/>
      <w:ind w:left="720" w:hanging="360"/>
    </w:pPr>
    <w:rPr>
      <w:rFonts w:ascii="Times New Roman" w:hAnsi="Times New Roman" w:cs="Times New Roman"/>
      <w:b/>
      <w:sz w:val="44"/>
      <w:szCs w:val="32"/>
    </w:rPr>
  </w:style>
  <w:style w:type="character" w:customStyle="1" w:styleId="NadpisneslovanChar">
    <w:name w:val="Nadpis nečíslovaný Char"/>
    <w:basedOn w:val="Predvolenpsmoodseku"/>
    <w:link w:val="Nadpisneslovan"/>
    <w:rsid w:val="00930181"/>
    <w:rPr>
      <w:rFonts w:ascii="Times New Roman" w:hAnsi="Times New Roman" w:cs="Times New Roman"/>
      <w:b/>
      <w:sz w:val="44"/>
      <w:szCs w:val="32"/>
    </w:rPr>
  </w:style>
  <w:style w:type="character" w:customStyle="1" w:styleId="Nadpis1rovenChar">
    <w:name w:val="Nadpis 1.úroven Char"/>
    <w:basedOn w:val="Predvolenpsmoodseku"/>
    <w:link w:val="Nadpis1roven"/>
    <w:rsid w:val="00AB3AFF"/>
    <w:rPr>
      <w:rFonts w:ascii="Times New Roman" w:hAnsi="Times New Roman" w:cs="Times New Roman"/>
      <w:b/>
      <w:sz w:val="44"/>
      <w:szCs w:val="32"/>
    </w:rPr>
  </w:style>
  <w:style w:type="paragraph" w:styleId="Textbubliny">
    <w:name w:val="Balloon Text"/>
    <w:basedOn w:val="Normlny"/>
    <w:link w:val="TextbublinyChar"/>
    <w:uiPriority w:val="99"/>
    <w:semiHidden/>
    <w:unhideWhenUsed/>
    <w:rsid w:val="00B35510"/>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B35510"/>
    <w:rPr>
      <w:rFonts w:ascii="Tahoma" w:hAnsi="Tahoma" w:cs="Tahoma"/>
      <w:sz w:val="16"/>
      <w:szCs w:val="16"/>
    </w:rPr>
  </w:style>
  <w:style w:type="paragraph" w:styleId="Zoznamobrzkov">
    <w:name w:val="table of figures"/>
    <w:basedOn w:val="Normlny"/>
    <w:next w:val="Normlny"/>
    <w:uiPriority w:val="99"/>
    <w:unhideWhenUsed/>
    <w:rsid w:val="005B4CE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960565">
      <w:bodyDiv w:val="1"/>
      <w:marLeft w:val="0"/>
      <w:marRight w:val="0"/>
      <w:marTop w:val="0"/>
      <w:marBottom w:val="0"/>
      <w:divBdr>
        <w:top w:val="none" w:sz="0" w:space="0" w:color="auto"/>
        <w:left w:val="none" w:sz="0" w:space="0" w:color="auto"/>
        <w:bottom w:val="none" w:sz="0" w:space="0" w:color="auto"/>
        <w:right w:val="none" w:sz="0" w:space="0" w:color="auto"/>
      </w:divBdr>
    </w:div>
    <w:div w:id="235362684">
      <w:bodyDiv w:val="1"/>
      <w:marLeft w:val="0"/>
      <w:marRight w:val="0"/>
      <w:marTop w:val="0"/>
      <w:marBottom w:val="0"/>
      <w:divBdr>
        <w:top w:val="none" w:sz="0" w:space="0" w:color="auto"/>
        <w:left w:val="none" w:sz="0" w:space="0" w:color="auto"/>
        <w:bottom w:val="none" w:sz="0" w:space="0" w:color="auto"/>
        <w:right w:val="none" w:sz="0" w:space="0" w:color="auto"/>
      </w:divBdr>
    </w:div>
    <w:div w:id="285476309">
      <w:bodyDiv w:val="1"/>
      <w:marLeft w:val="0"/>
      <w:marRight w:val="0"/>
      <w:marTop w:val="0"/>
      <w:marBottom w:val="0"/>
      <w:divBdr>
        <w:top w:val="none" w:sz="0" w:space="0" w:color="auto"/>
        <w:left w:val="none" w:sz="0" w:space="0" w:color="auto"/>
        <w:bottom w:val="none" w:sz="0" w:space="0" w:color="auto"/>
        <w:right w:val="none" w:sz="0" w:space="0" w:color="auto"/>
      </w:divBdr>
    </w:div>
    <w:div w:id="415900412">
      <w:bodyDiv w:val="1"/>
      <w:marLeft w:val="0"/>
      <w:marRight w:val="0"/>
      <w:marTop w:val="0"/>
      <w:marBottom w:val="0"/>
      <w:divBdr>
        <w:top w:val="none" w:sz="0" w:space="0" w:color="auto"/>
        <w:left w:val="none" w:sz="0" w:space="0" w:color="auto"/>
        <w:bottom w:val="none" w:sz="0" w:space="0" w:color="auto"/>
        <w:right w:val="none" w:sz="0" w:space="0" w:color="auto"/>
      </w:divBdr>
    </w:div>
    <w:div w:id="428811916">
      <w:bodyDiv w:val="1"/>
      <w:marLeft w:val="0"/>
      <w:marRight w:val="0"/>
      <w:marTop w:val="0"/>
      <w:marBottom w:val="0"/>
      <w:divBdr>
        <w:top w:val="none" w:sz="0" w:space="0" w:color="auto"/>
        <w:left w:val="none" w:sz="0" w:space="0" w:color="auto"/>
        <w:bottom w:val="none" w:sz="0" w:space="0" w:color="auto"/>
        <w:right w:val="none" w:sz="0" w:space="0" w:color="auto"/>
      </w:divBdr>
    </w:div>
    <w:div w:id="485710140">
      <w:bodyDiv w:val="1"/>
      <w:marLeft w:val="0"/>
      <w:marRight w:val="0"/>
      <w:marTop w:val="0"/>
      <w:marBottom w:val="0"/>
      <w:divBdr>
        <w:top w:val="none" w:sz="0" w:space="0" w:color="auto"/>
        <w:left w:val="none" w:sz="0" w:space="0" w:color="auto"/>
        <w:bottom w:val="none" w:sz="0" w:space="0" w:color="auto"/>
        <w:right w:val="none" w:sz="0" w:space="0" w:color="auto"/>
      </w:divBdr>
    </w:div>
    <w:div w:id="650139112">
      <w:bodyDiv w:val="1"/>
      <w:marLeft w:val="0"/>
      <w:marRight w:val="0"/>
      <w:marTop w:val="0"/>
      <w:marBottom w:val="0"/>
      <w:divBdr>
        <w:top w:val="none" w:sz="0" w:space="0" w:color="auto"/>
        <w:left w:val="none" w:sz="0" w:space="0" w:color="auto"/>
        <w:bottom w:val="none" w:sz="0" w:space="0" w:color="auto"/>
        <w:right w:val="none" w:sz="0" w:space="0" w:color="auto"/>
      </w:divBdr>
    </w:div>
    <w:div w:id="685132020">
      <w:bodyDiv w:val="1"/>
      <w:marLeft w:val="0"/>
      <w:marRight w:val="0"/>
      <w:marTop w:val="0"/>
      <w:marBottom w:val="0"/>
      <w:divBdr>
        <w:top w:val="none" w:sz="0" w:space="0" w:color="auto"/>
        <w:left w:val="none" w:sz="0" w:space="0" w:color="auto"/>
        <w:bottom w:val="none" w:sz="0" w:space="0" w:color="auto"/>
        <w:right w:val="none" w:sz="0" w:space="0" w:color="auto"/>
      </w:divBdr>
    </w:div>
    <w:div w:id="714812886">
      <w:bodyDiv w:val="1"/>
      <w:marLeft w:val="0"/>
      <w:marRight w:val="0"/>
      <w:marTop w:val="0"/>
      <w:marBottom w:val="0"/>
      <w:divBdr>
        <w:top w:val="none" w:sz="0" w:space="0" w:color="auto"/>
        <w:left w:val="none" w:sz="0" w:space="0" w:color="auto"/>
        <w:bottom w:val="none" w:sz="0" w:space="0" w:color="auto"/>
        <w:right w:val="none" w:sz="0" w:space="0" w:color="auto"/>
      </w:divBdr>
    </w:div>
    <w:div w:id="1067994363">
      <w:bodyDiv w:val="1"/>
      <w:marLeft w:val="0"/>
      <w:marRight w:val="0"/>
      <w:marTop w:val="0"/>
      <w:marBottom w:val="0"/>
      <w:divBdr>
        <w:top w:val="none" w:sz="0" w:space="0" w:color="auto"/>
        <w:left w:val="none" w:sz="0" w:space="0" w:color="auto"/>
        <w:bottom w:val="none" w:sz="0" w:space="0" w:color="auto"/>
        <w:right w:val="none" w:sz="0" w:space="0" w:color="auto"/>
      </w:divBdr>
    </w:div>
    <w:div w:id="1088769081">
      <w:bodyDiv w:val="1"/>
      <w:marLeft w:val="0"/>
      <w:marRight w:val="0"/>
      <w:marTop w:val="0"/>
      <w:marBottom w:val="0"/>
      <w:divBdr>
        <w:top w:val="none" w:sz="0" w:space="0" w:color="auto"/>
        <w:left w:val="none" w:sz="0" w:space="0" w:color="auto"/>
        <w:bottom w:val="none" w:sz="0" w:space="0" w:color="auto"/>
        <w:right w:val="none" w:sz="0" w:space="0" w:color="auto"/>
      </w:divBdr>
    </w:div>
    <w:div w:id="1115906506">
      <w:bodyDiv w:val="1"/>
      <w:marLeft w:val="0"/>
      <w:marRight w:val="0"/>
      <w:marTop w:val="0"/>
      <w:marBottom w:val="0"/>
      <w:divBdr>
        <w:top w:val="none" w:sz="0" w:space="0" w:color="auto"/>
        <w:left w:val="none" w:sz="0" w:space="0" w:color="auto"/>
        <w:bottom w:val="none" w:sz="0" w:space="0" w:color="auto"/>
        <w:right w:val="none" w:sz="0" w:space="0" w:color="auto"/>
      </w:divBdr>
    </w:div>
    <w:div w:id="1155680732">
      <w:bodyDiv w:val="1"/>
      <w:marLeft w:val="0"/>
      <w:marRight w:val="0"/>
      <w:marTop w:val="0"/>
      <w:marBottom w:val="0"/>
      <w:divBdr>
        <w:top w:val="none" w:sz="0" w:space="0" w:color="auto"/>
        <w:left w:val="none" w:sz="0" w:space="0" w:color="auto"/>
        <w:bottom w:val="none" w:sz="0" w:space="0" w:color="auto"/>
        <w:right w:val="none" w:sz="0" w:space="0" w:color="auto"/>
      </w:divBdr>
    </w:div>
    <w:div w:id="1197278803">
      <w:bodyDiv w:val="1"/>
      <w:marLeft w:val="0"/>
      <w:marRight w:val="0"/>
      <w:marTop w:val="0"/>
      <w:marBottom w:val="0"/>
      <w:divBdr>
        <w:top w:val="none" w:sz="0" w:space="0" w:color="auto"/>
        <w:left w:val="none" w:sz="0" w:space="0" w:color="auto"/>
        <w:bottom w:val="none" w:sz="0" w:space="0" w:color="auto"/>
        <w:right w:val="none" w:sz="0" w:space="0" w:color="auto"/>
      </w:divBdr>
    </w:div>
    <w:div w:id="1246066801">
      <w:bodyDiv w:val="1"/>
      <w:marLeft w:val="0"/>
      <w:marRight w:val="0"/>
      <w:marTop w:val="0"/>
      <w:marBottom w:val="0"/>
      <w:divBdr>
        <w:top w:val="none" w:sz="0" w:space="0" w:color="auto"/>
        <w:left w:val="none" w:sz="0" w:space="0" w:color="auto"/>
        <w:bottom w:val="none" w:sz="0" w:space="0" w:color="auto"/>
        <w:right w:val="none" w:sz="0" w:space="0" w:color="auto"/>
      </w:divBdr>
    </w:div>
    <w:div w:id="1357148904">
      <w:bodyDiv w:val="1"/>
      <w:marLeft w:val="0"/>
      <w:marRight w:val="0"/>
      <w:marTop w:val="0"/>
      <w:marBottom w:val="0"/>
      <w:divBdr>
        <w:top w:val="none" w:sz="0" w:space="0" w:color="auto"/>
        <w:left w:val="none" w:sz="0" w:space="0" w:color="auto"/>
        <w:bottom w:val="none" w:sz="0" w:space="0" w:color="auto"/>
        <w:right w:val="none" w:sz="0" w:space="0" w:color="auto"/>
      </w:divBdr>
    </w:div>
    <w:div w:id="1385984750">
      <w:bodyDiv w:val="1"/>
      <w:marLeft w:val="0"/>
      <w:marRight w:val="0"/>
      <w:marTop w:val="0"/>
      <w:marBottom w:val="0"/>
      <w:divBdr>
        <w:top w:val="none" w:sz="0" w:space="0" w:color="auto"/>
        <w:left w:val="none" w:sz="0" w:space="0" w:color="auto"/>
        <w:bottom w:val="none" w:sz="0" w:space="0" w:color="auto"/>
        <w:right w:val="none" w:sz="0" w:space="0" w:color="auto"/>
      </w:divBdr>
    </w:div>
    <w:div w:id="1501309719">
      <w:bodyDiv w:val="1"/>
      <w:marLeft w:val="0"/>
      <w:marRight w:val="0"/>
      <w:marTop w:val="0"/>
      <w:marBottom w:val="0"/>
      <w:divBdr>
        <w:top w:val="none" w:sz="0" w:space="0" w:color="auto"/>
        <w:left w:val="none" w:sz="0" w:space="0" w:color="auto"/>
        <w:bottom w:val="none" w:sz="0" w:space="0" w:color="auto"/>
        <w:right w:val="none" w:sz="0" w:space="0" w:color="auto"/>
      </w:divBdr>
    </w:div>
    <w:div w:id="1554583183">
      <w:bodyDiv w:val="1"/>
      <w:marLeft w:val="0"/>
      <w:marRight w:val="0"/>
      <w:marTop w:val="0"/>
      <w:marBottom w:val="0"/>
      <w:divBdr>
        <w:top w:val="none" w:sz="0" w:space="0" w:color="auto"/>
        <w:left w:val="none" w:sz="0" w:space="0" w:color="auto"/>
        <w:bottom w:val="none" w:sz="0" w:space="0" w:color="auto"/>
        <w:right w:val="none" w:sz="0" w:space="0" w:color="auto"/>
      </w:divBdr>
    </w:div>
    <w:div w:id="1586720824">
      <w:bodyDiv w:val="1"/>
      <w:marLeft w:val="0"/>
      <w:marRight w:val="0"/>
      <w:marTop w:val="0"/>
      <w:marBottom w:val="0"/>
      <w:divBdr>
        <w:top w:val="none" w:sz="0" w:space="0" w:color="auto"/>
        <w:left w:val="none" w:sz="0" w:space="0" w:color="auto"/>
        <w:bottom w:val="none" w:sz="0" w:space="0" w:color="auto"/>
        <w:right w:val="none" w:sz="0" w:space="0" w:color="auto"/>
      </w:divBdr>
    </w:div>
    <w:div w:id="1617176247">
      <w:bodyDiv w:val="1"/>
      <w:marLeft w:val="0"/>
      <w:marRight w:val="0"/>
      <w:marTop w:val="0"/>
      <w:marBottom w:val="0"/>
      <w:divBdr>
        <w:top w:val="none" w:sz="0" w:space="0" w:color="auto"/>
        <w:left w:val="none" w:sz="0" w:space="0" w:color="auto"/>
        <w:bottom w:val="none" w:sz="0" w:space="0" w:color="auto"/>
        <w:right w:val="none" w:sz="0" w:space="0" w:color="auto"/>
      </w:divBdr>
    </w:div>
    <w:div w:id="1643732324">
      <w:bodyDiv w:val="1"/>
      <w:marLeft w:val="0"/>
      <w:marRight w:val="0"/>
      <w:marTop w:val="0"/>
      <w:marBottom w:val="0"/>
      <w:divBdr>
        <w:top w:val="none" w:sz="0" w:space="0" w:color="auto"/>
        <w:left w:val="none" w:sz="0" w:space="0" w:color="auto"/>
        <w:bottom w:val="none" w:sz="0" w:space="0" w:color="auto"/>
        <w:right w:val="none" w:sz="0" w:space="0" w:color="auto"/>
      </w:divBdr>
    </w:div>
    <w:div w:id="1715302157">
      <w:bodyDiv w:val="1"/>
      <w:marLeft w:val="0"/>
      <w:marRight w:val="0"/>
      <w:marTop w:val="0"/>
      <w:marBottom w:val="0"/>
      <w:divBdr>
        <w:top w:val="none" w:sz="0" w:space="0" w:color="auto"/>
        <w:left w:val="none" w:sz="0" w:space="0" w:color="auto"/>
        <w:bottom w:val="none" w:sz="0" w:space="0" w:color="auto"/>
        <w:right w:val="none" w:sz="0" w:space="0" w:color="auto"/>
      </w:divBdr>
    </w:div>
    <w:div w:id="1833057675">
      <w:bodyDiv w:val="1"/>
      <w:marLeft w:val="0"/>
      <w:marRight w:val="0"/>
      <w:marTop w:val="0"/>
      <w:marBottom w:val="0"/>
      <w:divBdr>
        <w:top w:val="none" w:sz="0" w:space="0" w:color="auto"/>
        <w:left w:val="none" w:sz="0" w:space="0" w:color="auto"/>
        <w:bottom w:val="none" w:sz="0" w:space="0" w:color="auto"/>
        <w:right w:val="none" w:sz="0" w:space="0" w:color="auto"/>
      </w:divBdr>
    </w:div>
    <w:div w:id="1934972976">
      <w:bodyDiv w:val="1"/>
      <w:marLeft w:val="0"/>
      <w:marRight w:val="0"/>
      <w:marTop w:val="0"/>
      <w:marBottom w:val="0"/>
      <w:divBdr>
        <w:top w:val="none" w:sz="0" w:space="0" w:color="auto"/>
        <w:left w:val="none" w:sz="0" w:space="0" w:color="auto"/>
        <w:bottom w:val="none" w:sz="0" w:space="0" w:color="auto"/>
        <w:right w:val="none" w:sz="0" w:space="0" w:color="auto"/>
      </w:divBdr>
    </w:div>
    <w:div w:id="1991209185">
      <w:bodyDiv w:val="1"/>
      <w:marLeft w:val="0"/>
      <w:marRight w:val="0"/>
      <w:marTop w:val="0"/>
      <w:marBottom w:val="0"/>
      <w:divBdr>
        <w:top w:val="none" w:sz="0" w:space="0" w:color="auto"/>
        <w:left w:val="none" w:sz="0" w:space="0" w:color="auto"/>
        <w:bottom w:val="none" w:sz="0" w:space="0" w:color="auto"/>
        <w:right w:val="none" w:sz="0" w:space="0" w:color="auto"/>
      </w:divBdr>
    </w:div>
    <w:div w:id="2019456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2.wmf"/><Relationship Id="rId47" Type="http://schemas.openxmlformats.org/officeDocument/2006/relationships/oleObject" Target="embeddings/oleObject6.bin"/><Relationship Id="rId63" Type="http://schemas.openxmlformats.org/officeDocument/2006/relationships/oleObject" Target="embeddings/oleObject13.bin"/><Relationship Id="rId68" Type="http://schemas.openxmlformats.org/officeDocument/2006/relationships/image" Target="media/image37.wmf"/><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oleObject" Target="embeddings/oleObject1.bin"/><Relationship Id="rId37" Type="http://schemas.openxmlformats.org/officeDocument/2006/relationships/image" Target="media/image18.wmf"/><Relationship Id="rId53" Type="http://schemas.openxmlformats.org/officeDocument/2006/relationships/image" Target="media/image29.wmf"/><Relationship Id="rId58" Type="http://schemas.openxmlformats.org/officeDocument/2006/relationships/oleObject" Target="embeddings/oleObject11.bin"/><Relationship Id="rId74" Type="http://schemas.openxmlformats.org/officeDocument/2006/relationships/oleObject" Target="embeddings/oleObject18.bin"/><Relationship Id="rId79"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oleObject" Target="embeddings/oleObject12.bin"/><Relationship Id="rId82" Type="http://schemas.openxmlformats.org/officeDocument/2006/relationships/glossaryDocument" Target="glossary/document.xml"/><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wmf"/><Relationship Id="rId43" Type="http://schemas.openxmlformats.org/officeDocument/2006/relationships/oleObject" Target="embeddings/oleObject5.bin"/><Relationship Id="rId48" Type="http://schemas.openxmlformats.org/officeDocument/2006/relationships/image" Target="media/image26.wmf"/><Relationship Id="rId56" Type="http://schemas.openxmlformats.org/officeDocument/2006/relationships/oleObject" Target="embeddings/oleObject10.bin"/><Relationship Id="rId64" Type="http://schemas.openxmlformats.org/officeDocument/2006/relationships/image" Target="media/image35.wmf"/><Relationship Id="rId69" Type="http://schemas.openxmlformats.org/officeDocument/2006/relationships/oleObject" Target="embeddings/oleObject16.bin"/><Relationship Id="rId77"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28.wmf"/><Relationship Id="rId72" Type="http://schemas.openxmlformats.org/officeDocument/2006/relationships/oleObject" Target="embeddings/oleObject17.bin"/><Relationship Id="rId80" Type="http://schemas.openxmlformats.org/officeDocument/2006/relationships/footer" Target="footer7.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jpg"/><Relationship Id="rId33" Type="http://schemas.openxmlformats.org/officeDocument/2006/relationships/image" Target="media/image16.wmf"/><Relationship Id="rId38" Type="http://schemas.openxmlformats.org/officeDocument/2006/relationships/oleObject" Target="embeddings/oleObject4.bin"/><Relationship Id="rId46" Type="http://schemas.openxmlformats.org/officeDocument/2006/relationships/image" Target="media/image25.wmf"/><Relationship Id="rId59" Type="http://schemas.openxmlformats.org/officeDocument/2006/relationships/image" Target="media/image32.png"/><Relationship Id="rId67" Type="http://schemas.openxmlformats.org/officeDocument/2006/relationships/oleObject" Target="embeddings/oleObject15.bin"/><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oleObject" Target="embeddings/oleObject9.bin"/><Relationship Id="rId62" Type="http://schemas.openxmlformats.org/officeDocument/2006/relationships/image" Target="media/image34.wmf"/><Relationship Id="rId70" Type="http://schemas.openxmlformats.org/officeDocument/2006/relationships/image" Target="media/image38.png"/><Relationship Id="rId75" Type="http://schemas.openxmlformats.org/officeDocument/2006/relationships/image" Target="media/image4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jpg"/><Relationship Id="rId28" Type="http://schemas.openxmlformats.org/officeDocument/2006/relationships/image" Target="media/image12.png"/><Relationship Id="rId36" Type="http://schemas.openxmlformats.org/officeDocument/2006/relationships/oleObject" Target="embeddings/oleObject3.bin"/><Relationship Id="rId49" Type="http://schemas.openxmlformats.org/officeDocument/2006/relationships/oleObject" Target="embeddings/oleObject7.bin"/><Relationship Id="rId57" Type="http://schemas.openxmlformats.org/officeDocument/2006/relationships/image" Target="media/image31.wmf"/><Relationship Id="rId10" Type="http://schemas.openxmlformats.org/officeDocument/2006/relationships/header" Target="header1.xml"/><Relationship Id="rId31" Type="http://schemas.openxmlformats.org/officeDocument/2006/relationships/image" Target="media/image15.wmf"/><Relationship Id="rId44" Type="http://schemas.openxmlformats.org/officeDocument/2006/relationships/image" Target="media/image23.png"/><Relationship Id="rId52" Type="http://schemas.openxmlformats.org/officeDocument/2006/relationships/oleObject" Target="embeddings/oleObject8.bin"/><Relationship Id="rId60" Type="http://schemas.openxmlformats.org/officeDocument/2006/relationships/image" Target="media/image33.wmf"/><Relationship Id="rId65" Type="http://schemas.openxmlformats.org/officeDocument/2006/relationships/oleObject" Target="embeddings/oleObject14.bin"/><Relationship Id="rId73" Type="http://schemas.openxmlformats.org/officeDocument/2006/relationships/image" Target="media/image40.wmf"/><Relationship Id="rId78" Type="http://schemas.openxmlformats.org/officeDocument/2006/relationships/image" Target="media/image44.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9.png"/><Relationship Id="rId34" Type="http://schemas.openxmlformats.org/officeDocument/2006/relationships/oleObject" Target="embeddings/oleObject2.bin"/><Relationship Id="rId50" Type="http://schemas.openxmlformats.org/officeDocument/2006/relationships/image" Target="media/image27.png"/><Relationship Id="rId55" Type="http://schemas.openxmlformats.org/officeDocument/2006/relationships/image" Target="media/image30.wmf"/><Relationship Id="rId76"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39.wmf"/><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jp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36.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tin\Documents\GitHub\DP-2016\P&#237;san&#225;%20pr&#225;ca\sablonaZP.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C65AAB69FF147A19B1E204D18735CAA"/>
        <w:category>
          <w:name w:val="Všeobecné"/>
          <w:gallery w:val="placeholder"/>
        </w:category>
        <w:types>
          <w:type w:val="bbPlcHdr"/>
        </w:types>
        <w:behaviors>
          <w:behavior w:val="content"/>
        </w:behaviors>
        <w:guid w:val="{47DD3510-A0EA-4E6B-9CF6-40BAC10FDB8D}"/>
      </w:docPartPr>
      <w:docPartBody>
        <w:p w:rsidR="003417B6" w:rsidRDefault="00F9325B">
          <w:pPr>
            <w:pStyle w:val="BC65AAB69FF147A19B1E204D18735CAA"/>
          </w:pPr>
          <w:r w:rsidRPr="007938A0">
            <w:rPr>
              <w:color w:val="FF0000"/>
            </w:rPr>
            <w:t>Sem vložte evidenčné číslo</w:t>
          </w:r>
        </w:p>
      </w:docPartBody>
    </w:docPart>
    <w:docPart>
      <w:docPartPr>
        <w:name w:val="6872D7B21BA140628289241BDBEFA172"/>
        <w:category>
          <w:name w:val="Všeobecné"/>
          <w:gallery w:val="placeholder"/>
        </w:category>
        <w:types>
          <w:type w:val="bbPlcHdr"/>
        </w:types>
        <w:behaviors>
          <w:behavior w:val="content"/>
        </w:behaviors>
        <w:guid w:val="{2E945063-6965-4E21-8807-D9D0B6D09A3B}"/>
      </w:docPartPr>
      <w:docPartBody>
        <w:p w:rsidR="003417B6" w:rsidRDefault="00F9325B">
          <w:pPr>
            <w:pStyle w:val="6872D7B21BA140628289241BDBEFA172"/>
          </w:pPr>
          <w:r w:rsidRPr="007938A0">
            <w:rPr>
              <w:color w:val="FF0000"/>
            </w:rPr>
            <w:t>Sem vložte evidenčné číslo</w:t>
          </w:r>
        </w:p>
      </w:docPartBody>
    </w:docPart>
    <w:docPart>
      <w:docPartPr>
        <w:name w:val="9270CE8484A54B2B944695F3E7D35792"/>
        <w:category>
          <w:name w:val="Všeobecné"/>
          <w:gallery w:val="placeholder"/>
        </w:category>
        <w:types>
          <w:type w:val="bbPlcHdr"/>
        </w:types>
        <w:behaviors>
          <w:behavior w:val="content"/>
        </w:behaviors>
        <w:guid w:val="{292F75CC-5E79-4CAC-AF2F-00D05E5BDEE0}"/>
      </w:docPartPr>
      <w:docPartBody>
        <w:p w:rsidR="003417B6" w:rsidRDefault="00F9325B">
          <w:pPr>
            <w:pStyle w:val="9270CE8484A54B2B944695F3E7D35792"/>
          </w:pPr>
          <w:r>
            <w:t>Študijný program</w:t>
          </w:r>
          <w:r w:rsidRPr="008C3053">
            <w:rPr>
              <w:rStyle w:val="Zstupntext"/>
            </w:rPr>
            <w:t xml:space="preserve"> </w:t>
          </w:r>
          <w:r>
            <w:rPr>
              <w:rStyle w:val="Zstupntext"/>
            </w:rPr>
            <w:t>:</w:t>
          </w:r>
        </w:p>
      </w:docPartBody>
    </w:docPart>
    <w:docPart>
      <w:docPartPr>
        <w:name w:val="0902F7379F01440EB6F60943A219A18E"/>
        <w:category>
          <w:name w:val="Všeobecné"/>
          <w:gallery w:val="placeholder"/>
        </w:category>
        <w:types>
          <w:type w:val="bbPlcHdr"/>
        </w:types>
        <w:behaviors>
          <w:behavior w:val="content"/>
        </w:behaviors>
        <w:guid w:val="{CFF68FA1-AAC7-4752-B1D6-679072902FDF}"/>
      </w:docPartPr>
      <w:docPartBody>
        <w:p w:rsidR="003417B6" w:rsidRDefault="00F9325B">
          <w:pPr>
            <w:pStyle w:val="0902F7379F01440EB6F60943A219A18E"/>
          </w:pPr>
          <w:r w:rsidRPr="0061717F">
            <w:t>Aplikovaná informatika</w:t>
          </w:r>
        </w:p>
      </w:docPartBody>
    </w:docPart>
    <w:docPart>
      <w:docPartPr>
        <w:name w:val="79449BB56C844B28990D31A11372EFA9"/>
        <w:category>
          <w:name w:val="Všeobecné"/>
          <w:gallery w:val="placeholder"/>
        </w:category>
        <w:types>
          <w:type w:val="bbPlcHdr"/>
        </w:types>
        <w:behaviors>
          <w:behavior w:val="content"/>
        </w:behaviors>
        <w:guid w:val="{53AF2506-DADE-4D87-9F06-5BBB2512A82C}"/>
      </w:docPartPr>
      <w:docPartBody>
        <w:p w:rsidR="003417B6" w:rsidRDefault="00F9325B">
          <w:pPr>
            <w:pStyle w:val="79449BB56C844B28990D31A11372EFA9"/>
          </w:pPr>
          <w:r w:rsidRPr="0061717F">
            <w:t>Číslo študijného odboru:</w:t>
          </w:r>
        </w:p>
      </w:docPartBody>
    </w:docPart>
    <w:docPart>
      <w:docPartPr>
        <w:name w:val="AA303A68BF2B4C679FA6954F0193C0B2"/>
        <w:category>
          <w:name w:val="Všeobecné"/>
          <w:gallery w:val="placeholder"/>
        </w:category>
        <w:types>
          <w:type w:val="bbPlcHdr"/>
        </w:types>
        <w:behaviors>
          <w:behavior w:val="content"/>
        </w:behaviors>
        <w:guid w:val="{84D8A75A-48CF-4CA4-B3B7-F0702D50A15C}"/>
      </w:docPartPr>
      <w:docPartBody>
        <w:p w:rsidR="003417B6" w:rsidRDefault="00F9325B">
          <w:pPr>
            <w:pStyle w:val="AA303A68BF2B4C679FA6954F0193C0B2"/>
          </w:pPr>
          <w:r w:rsidRPr="0061717F">
            <w:t>2511</w:t>
          </w:r>
        </w:p>
      </w:docPartBody>
    </w:docPart>
    <w:docPart>
      <w:docPartPr>
        <w:name w:val="69E3474314144CE6B8EC6C49C690096B"/>
        <w:category>
          <w:name w:val="Všeobecné"/>
          <w:gallery w:val="placeholder"/>
        </w:category>
        <w:types>
          <w:type w:val="bbPlcHdr"/>
        </w:types>
        <w:behaviors>
          <w:behavior w:val="content"/>
        </w:behaviors>
        <w:guid w:val="{CC9CC678-8039-4BD5-BE8A-B5DBEF43E29F}"/>
      </w:docPartPr>
      <w:docPartBody>
        <w:p w:rsidR="003417B6" w:rsidRDefault="00F9325B">
          <w:pPr>
            <w:pStyle w:val="69E3474314144CE6B8EC6C49C690096B"/>
          </w:pPr>
          <w:r w:rsidRPr="0061717F">
            <w:t>Názov študijného odboru:</w:t>
          </w:r>
        </w:p>
      </w:docPartBody>
    </w:docPart>
    <w:docPart>
      <w:docPartPr>
        <w:name w:val="237F4A71E8EF444FA9BA7CD59D1EDE8D"/>
        <w:category>
          <w:name w:val="Všeobecné"/>
          <w:gallery w:val="placeholder"/>
        </w:category>
        <w:types>
          <w:type w:val="bbPlcHdr"/>
        </w:types>
        <w:behaviors>
          <w:behavior w:val="content"/>
        </w:behaviors>
        <w:guid w:val="{27543660-15E3-4CD0-9776-3756526C570A}"/>
      </w:docPartPr>
      <w:docPartBody>
        <w:p w:rsidR="003417B6" w:rsidRDefault="00F9325B">
          <w:pPr>
            <w:pStyle w:val="237F4A71E8EF444FA9BA7CD59D1EDE8D"/>
          </w:pPr>
          <w:r w:rsidRPr="0061717F">
            <w:t>9.2.9 Aplikovaná informatika</w:t>
          </w:r>
          <w:r w:rsidRPr="0061717F">
            <w:rPr>
              <w:rStyle w:val="Zstupntext"/>
            </w:rPr>
            <w:t xml:space="preserve"> </w:t>
          </w:r>
        </w:p>
      </w:docPartBody>
    </w:docPart>
    <w:docPart>
      <w:docPartPr>
        <w:name w:val="4903A1EDBDE94BA99D39C4A08818385B"/>
        <w:category>
          <w:name w:val="Všeobecné"/>
          <w:gallery w:val="placeholder"/>
        </w:category>
        <w:types>
          <w:type w:val="bbPlcHdr"/>
        </w:types>
        <w:behaviors>
          <w:behavior w:val="content"/>
        </w:behaviors>
        <w:guid w:val="{C0463645-6F42-4452-AA22-973DA619907A}"/>
      </w:docPartPr>
      <w:docPartBody>
        <w:p w:rsidR="003417B6" w:rsidRDefault="00F9325B">
          <w:pPr>
            <w:pStyle w:val="4903A1EDBDE94BA99D39C4A08818385B"/>
          </w:pPr>
          <w:r w:rsidRPr="0061717F">
            <w:t>Školiace pracovisko:</w:t>
          </w:r>
        </w:p>
      </w:docPartBody>
    </w:docPart>
    <w:docPart>
      <w:docPartPr>
        <w:name w:val="058487B95ED24A84BE42305966411134"/>
        <w:category>
          <w:name w:val="Všeobecné"/>
          <w:gallery w:val="placeholder"/>
        </w:category>
        <w:types>
          <w:type w:val="bbPlcHdr"/>
        </w:types>
        <w:behaviors>
          <w:behavior w:val="content"/>
        </w:behaviors>
        <w:guid w:val="{6F798919-6C4A-4C22-968F-7B35413E2A4A}"/>
      </w:docPartPr>
      <w:docPartBody>
        <w:p w:rsidR="003417B6" w:rsidRDefault="00F9325B">
          <w:pPr>
            <w:pStyle w:val="058487B95ED24A84BE42305966411134"/>
          </w:pPr>
          <w:r w:rsidRPr="0061717F">
            <w:t>Ústav informatiky a matematiky</w:t>
          </w:r>
        </w:p>
      </w:docPartBody>
    </w:docPart>
    <w:docPart>
      <w:docPartPr>
        <w:name w:val="A423077DFC79420CB7EC980440AF4C89"/>
        <w:category>
          <w:name w:val="Všeobecné"/>
          <w:gallery w:val="placeholder"/>
        </w:category>
        <w:types>
          <w:type w:val="bbPlcHdr"/>
        </w:types>
        <w:behaviors>
          <w:behavior w:val="content"/>
        </w:behaviors>
        <w:guid w:val="{A4D26FF9-26C9-47EC-8A72-FE4A67CD179D}"/>
      </w:docPartPr>
      <w:docPartBody>
        <w:p w:rsidR="003417B6" w:rsidRDefault="00F9325B">
          <w:pPr>
            <w:pStyle w:val="A423077DFC79420CB7EC980440AF4C89"/>
          </w:pPr>
          <w:r w:rsidRPr="0061717F">
            <w:t>Vedúci záverečnej práce:</w:t>
          </w:r>
        </w:p>
      </w:docPartBody>
    </w:docPart>
    <w:docPart>
      <w:docPartPr>
        <w:name w:val="3512E393C54D4F5A8C82AE0B6B19BEBC"/>
        <w:category>
          <w:name w:val="Všeobecné"/>
          <w:gallery w:val="placeholder"/>
        </w:category>
        <w:types>
          <w:type w:val="bbPlcHdr"/>
        </w:types>
        <w:behaviors>
          <w:behavior w:val="content"/>
        </w:behaviors>
        <w:guid w:val="{2A157A08-3114-4E5F-9F54-7829126BB108}"/>
      </w:docPartPr>
      <w:docPartBody>
        <w:p w:rsidR="003417B6" w:rsidRDefault="00F9325B">
          <w:pPr>
            <w:pStyle w:val="3512E393C54D4F5A8C82AE0B6B19BEBC"/>
          </w:pPr>
          <w:r w:rsidRPr="007938A0">
            <w:rPr>
              <w:color w:val="FF0000"/>
            </w:rPr>
            <w:t>Meno vedúceho</w:t>
          </w:r>
        </w:p>
      </w:docPartBody>
    </w:docPart>
    <w:docPart>
      <w:docPartPr>
        <w:name w:val="F3E11DD289734CBE8A04F87341B47880"/>
        <w:category>
          <w:name w:val="Všeobecné"/>
          <w:gallery w:val="placeholder"/>
        </w:category>
        <w:types>
          <w:type w:val="bbPlcHdr"/>
        </w:types>
        <w:behaviors>
          <w:behavior w:val="content"/>
        </w:behaviors>
        <w:guid w:val="{29FF918F-017E-4F39-A947-7941868F70FB}"/>
      </w:docPartPr>
      <w:docPartBody>
        <w:p w:rsidR="003417B6" w:rsidRDefault="00F9325B">
          <w:pPr>
            <w:pStyle w:val="F3E11DD289734CBE8A04F87341B47880"/>
          </w:pPr>
          <w:r w:rsidRPr="00D52763">
            <w:t>Konzultant ak bol určený</w:t>
          </w:r>
          <w:r w:rsidRPr="001C4183">
            <w:t>:</w:t>
          </w:r>
        </w:p>
      </w:docPartBody>
    </w:docPart>
    <w:docPart>
      <w:docPartPr>
        <w:name w:val="5C5A3BEB92BE4907B7F4E1F252304237"/>
        <w:category>
          <w:name w:val="Všeobecné"/>
          <w:gallery w:val="placeholder"/>
        </w:category>
        <w:types>
          <w:type w:val="bbPlcHdr"/>
        </w:types>
        <w:behaviors>
          <w:behavior w:val="content"/>
        </w:behaviors>
        <w:guid w:val="{3379395D-690B-4D42-A299-86F7AEDF6DB6}"/>
      </w:docPartPr>
      <w:docPartBody>
        <w:p w:rsidR="003417B6" w:rsidRDefault="00F9325B">
          <w:pPr>
            <w:pStyle w:val="5C5A3BEB92BE4907B7F4E1F252304237"/>
          </w:pPr>
          <w:r w:rsidRPr="008C3053">
            <w:rPr>
              <w:rStyle w:val="Zstupntext"/>
            </w:rPr>
            <w:t>Click here to enter text.</w:t>
          </w:r>
        </w:p>
      </w:docPartBody>
    </w:docPart>
    <w:docPart>
      <w:docPartPr>
        <w:name w:val="2D23E197F5944AE0B4AC9853EAAEC111"/>
        <w:category>
          <w:name w:val="Všeobecné"/>
          <w:gallery w:val="placeholder"/>
        </w:category>
        <w:types>
          <w:type w:val="bbPlcHdr"/>
        </w:types>
        <w:behaviors>
          <w:behavior w:val="content"/>
        </w:behaviors>
        <w:guid w:val="{7D7A03E3-9244-4966-AE70-A0EFA00A8FE3}"/>
      </w:docPartPr>
      <w:docPartBody>
        <w:p w:rsidR="003417B6" w:rsidRDefault="00F9325B">
          <w:pPr>
            <w:pStyle w:val="2D23E197F5944AE0B4AC9853EAAEC111"/>
          </w:pPr>
          <w:r>
            <w:rPr>
              <w:rStyle w:val="Nadpis1rovneChar"/>
            </w:rPr>
            <w:t>SÚHRN</w:t>
          </w:r>
        </w:p>
      </w:docPartBody>
    </w:docPart>
    <w:docPart>
      <w:docPartPr>
        <w:name w:val="55831F1C55E94ACDB11A2E70F46E9EAE"/>
        <w:category>
          <w:name w:val="Všeobecné"/>
          <w:gallery w:val="placeholder"/>
        </w:category>
        <w:types>
          <w:type w:val="bbPlcHdr"/>
        </w:types>
        <w:behaviors>
          <w:behavior w:val="content"/>
        </w:behaviors>
        <w:guid w:val="{344A270C-CA86-4484-9222-5A4E5B9A3FEB}"/>
      </w:docPartPr>
      <w:docPartBody>
        <w:p w:rsidR="00ED1FA7" w:rsidRPr="00642CC1" w:rsidRDefault="00F9325B" w:rsidP="00ED1FA7">
          <w:pPr>
            <w:pStyle w:val="Zakladny"/>
          </w:pPr>
          <w:r w:rsidRPr="00642CC1">
            <w:t>SLOVENSKÁ TECHNICKÁ UNIVERZITA V BRATISLAVE</w:t>
          </w:r>
        </w:p>
        <w:p w:rsidR="003417B6" w:rsidRDefault="00F9325B">
          <w:pPr>
            <w:pStyle w:val="55831F1C55E94ACDB11A2E70F46E9EAE"/>
          </w:pPr>
          <w:r w:rsidRPr="00642CC1">
            <w:t>FAKULTA ELEKTROTECHNIKY A</w:t>
          </w:r>
          <w:r>
            <w:t> </w:t>
          </w:r>
          <w:r w:rsidRPr="00642CC1">
            <w:t>INFORMATIKY</w:t>
          </w:r>
        </w:p>
      </w:docPartBody>
    </w:docPart>
    <w:docPart>
      <w:docPartPr>
        <w:name w:val="05E663A948274BEBB953790132B80899"/>
        <w:category>
          <w:name w:val="Všeobecné"/>
          <w:gallery w:val="placeholder"/>
        </w:category>
        <w:types>
          <w:type w:val="bbPlcHdr"/>
        </w:types>
        <w:behaviors>
          <w:behavior w:val="content"/>
        </w:behaviors>
        <w:guid w:val="{A8F2BCD6-DB1F-4696-8168-A49C332BB113}"/>
      </w:docPartPr>
      <w:docPartBody>
        <w:p w:rsidR="003417B6" w:rsidRDefault="00F9325B">
          <w:pPr>
            <w:pStyle w:val="05E663A948274BEBB953790132B80899"/>
          </w:pPr>
          <w:r>
            <w:t>Študijný program</w:t>
          </w:r>
          <w:r w:rsidRPr="008C3053">
            <w:rPr>
              <w:rStyle w:val="Zstupntext"/>
            </w:rPr>
            <w:t xml:space="preserve"> </w:t>
          </w:r>
          <w:r>
            <w:rPr>
              <w:rStyle w:val="Zstupntext"/>
            </w:rPr>
            <w:t>:</w:t>
          </w:r>
        </w:p>
      </w:docPartBody>
    </w:docPart>
    <w:docPart>
      <w:docPartPr>
        <w:name w:val="665F180E7DC84BDF9D570AC77042416B"/>
        <w:category>
          <w:name w:val="Všeobecné"/>
          <w:gallery w:val="placeholder"/>
        </w:category>
        <w:types>
          <w:type w:val="bbPlcHdr"/>
        </w:types>
        <w:behaviors>
          <w:behavior w:val="content"/>
        </w:behaviors>
        <w:guid w:val="{0495D2A8-316C-4124-A3F3-F3C49E601F89}"/>
      </w:docPartPr>
      <w:docPartBody>
        <w:p w:rsidR="003417B6" w:rsidRDefault="00F9325B">
          <w:pPr>
            <w:pStyle w:val="665F180E7DC84BDF9D570AC77042416B"/>
          </w:pPr>
          <w:r w:rsidRPr="0061717F">
            <w:t>Aplikovaná informatika</w:t>
          </w:r>
        </w:p>
      </w:docPartBody>
    </w:docPart>
    <w:docPart>
      <w:docPartPr>
        <w:name w:val="CB6A1F8D73874DCB92EB8EBC369F1BF7"/>
        <w:category>
          <w:name w:val="Všeobecné"/>
          <w:gallery w:val="placeholder"/>
        </w:category>
        <w:types>
          <w:type w:val="bbPlcHdr"/>
        </w:types>
        <w:behaviors>
          <w:behavior w:val="content"/>
        </w:behaviors>
        <w:guid w:val="{782F9074-810F-4295-BAC8-9CD451184187}"/>
      </w:docPartPr>
      <w:docPartBody>
        <w:p w:rsidR="003417B6" w:rsidRDefault="00F9325B">
          <w:pPr>
            <w:pStyle w:val="CB6A1F8D73874DCB92EB8EBC369F1BF7"/>
          </w:pPr>
          <w:r w:rsidRPr="00AC4C7B">
            <w:t>Vyberte typ práce</w:t>
          </w:r>
        </w:p>
      </w:docPartBody>
    </w:docPart>
    <w:docPart>
      <w:docPartPr>
        <w:name w:val="5B74A30F6A0C4D449C76F3A930E0B81D"/>
        <w:category>
          <w:name w:val="Všeobecné"/>
          <w:gallery w:val="placeholder"/>
        </w:category>
        <w:types>
          <w:type w:val="bbPlcHdr"/>
        </w:types>
        <w:behaviors>
          <w:behavior w:val="content"/>
        </w:behaviors>
        <w:guid w:val="{9150A603-1A43-4503-BE99-4875113181D2}"/>
      </w:docPartPr>
      <w:docPartBody>
        <w:p w:rsidR="003417B6" w:rsidRDefault="00F9325B">
          <w:pPr>
            <w:pStyle w:val="5B74A30F6A0C4D449C76F3A930E0B81D"/>
          </w:pPr>
          <w:r w:rsidRPr="00AC4C7B">
            <w:rPr>
              <w:rStyle w:val="Zstupntext"/>
              <w:color w:val="FF0000"/>
            </w:rPr>
            <w:t>Vložte názov práce</w:t>
          </w:r>
          <w:r w:rsidRPr="008C3053">
            <w:rPr>
              <w:rStyle w:val="Zstupntext"/>
            </w:rPr>
            <w:t>.</w:t>
          </w:r>
        </w:p>
      </w:docPartBody>
    </w:docPart>
    <w:docPart>
      <w:docPartPr>
        <w:name w:val="1CABA97F81D84EE4B3F7CC659368E784"/>
        <w:category>
          <w:name w:val="Všeobecné"/>
          <w:gallery w:val="placeholder"/>
        </w:category>
        <w:types>
          <w:type w:val="bbPlcHdr"/>
        </w:types>
        <w:behaviors>
          <w:behavior w:val="content"/>
        </w:behaviors>
        <w:guid w:val="{3BD41786-FE89-4508-BDAF-52C103011C52}"/>
      </w:docPartPr>
      <w:docPartBody>
        <w:p w:rsidR="003417B6" w:rsidRDefault="00F9325B">
          <w:pPr>
            <w:pStyle w:val="1CABA97F81D84EE4B3F7CC659368E784"/>
          </w:pPr>
          <w:r>
            <w:t>Autor:</w:t>
          </w:r>
        </w:p>
      </w:docPartBody>
    </w:docPart>
    <w:docPart>
      <w:docPartPr>
        <w:name w:val="80A066D0604F4103B551D55FE6B33AD7"/>
        <w:category>
          <w:name w:val="Všeobecné"/>
          <w:gallery w:val="placeholder"/>
        </w:category>
        <w:types>
          <w:type w:val="bbPlcHdr"/>
        </w:types>
        <w:behaviors>
          <w:behavior w:val="content"/>
        </w:behaviors>
        <w:guid w:val="{6F78F130-AFAE-4F8B-9957-26E7768B8F51}"/>
      </w:docPartPr>
      <w:docPartBody>
        <w:p w:rsidR="003417B6" w:rsidRDefault="00F9325B">
          <w:pPr>
            <w:pStyle w:val="80A066D0604F4103B551D55FE6B33AD7"/>
          </w:pPr>
          <w:r w:rsidRPr="007938A0">
            <w:rPr>
              <w:color w:val="FF0000"/>
            </w:rPr>
            <w:t>Meno autora</w:t>
          </w:r>
        </w:p>
      </w:docPartBody>
    </w:docPart>
    <w:docPart>
      <w:docPartPr>
        <w:name w:val="4EF21A6CF71049FD808C1F02562C2A95"/>
        <w:category>
          <w:name w:val="Všeobecné"/>
          <w:gallery w:val="placeholder"/>
        </w:category>
        <w:types>
          <w:type w:val="bbPlcHdr"/>
        </w:types>
        <w:behaviors>
          <w:behavior w:val="content"/>
        </w:behaviors>
        <w:guid w:val="{5B37099E-1E7C-4441-AB4A-2BF4CC4B60C8}"/>
      </w:docPartPr>
      <w:docPartBody>
        <w:p w:rsidR="003417B6" w:rsidRDefault="00F9325B">
          <w:pPr>
            <w:pStyle w:val="4EF21A6CF71049FD808C1F02562C2A95"/>
          </w:pPr>
          <w:r w:rsidRPr="0061717F">
            <w:t>Vedúci záverečnej práce:</w:t>
          </w:r>
        </w:p>
      </w:docPartBody>
    </w:docPart>
    <w:docPart>
      <w:docPartPr>
        <w:name w:val="A0BB28A2DB134E6488562FA7F854E519"/>
        <w:category>
          <w:name w:val="Všeobecné"/>
          <w:gallery w:val="placeholder"/>
        </w:category>
        <w:types>
          <w:type w:val="bbPlcHdr"/>
        </w:types>
        <w:behaviors>
          <w:behavior w:val="content"/>
        </w:behaviors>
        <w:guid w:val="{71D313FA-4C10-473C-AB94-83750192DF5F}"/>
      </w:docPartPr>
      <w:docPartBody>
        <w:p w:rsidR="003417B6" w:rsidRDefault="00F9325B">
          <w:pPr>
            <w:pStyle w:val="A0BB28A2DB134E6488562FA7F854E519"/>
          </w:pPr>
          <w:r w:rsidRPr="007938A0">
            <w:rPr>
              <w:color w:val="FF0000"/>
            </w:rPr>
            <w:t>Meno vedúceho</w:t>
          </w:r>
        </w:p>
      </w:docPartBody>
    </w:docPart>
    <w:docPart>
      <w:docPartPr>
        <w:name w:val="6CFCB4010E354D43B91DF47B61CFA783"/>
        <w:category>
          <w:name w:val="Všeobecné"/>
          <w:gallery w:val="placeholder"/>
        </w:category>
        <w:types>
          <w:type w:val="bbPlcHdr"/>
        </w:types>
        <w:behaviors>
          <w:behavior w:val="content"/>
        </w:behaviors>
        <w:guid w:val="{070AC24C-DE26-496B-949C-B4FF213D06CE}"/>
      </w:docPartPr>
      <w:docPartBody>
        <w:p w:rsidR="003417B6" w:rsidRDefault="00F9325B">
          <w:pPr>
            <w:pStyle w:val="6CFCB4010E354D43B91DF47B61CFA783"/>
          </w:pPr>
          <w:r w:rsidRPr="00D52763">
            <w:t>Konzultant ak bol určený</w:t>
          </w:r>
          <w:r w:rsidRPr="001C4183">
            <w:t>:</w:t>
          </w:r>
        </w:p>
      </w:docPartBody>
    </w:docPart>
    <w:docPart>
      <w:docPartPr>
        <w:name w:val="4719B2AD7F2B4FB8BB07415D3D96C792"/>
        <w:category>
          <w:name w:val="Všeobecné"/>
          <w:gallery w:val="placeholder"/>
        </w:category>
        <w:types>
          <w:type w:val="bbPlcHdr"/>
        </w:types>
        <w:behaviors>
          <w:behavior w:val="content"/>
        </w:behaviors>
        <w:guid w:val="{A21A171B-6AF4-4AD6-9A1D-3174A399524D}"/>
      </w:docPartPr>
      <w:docPartBody>
        <w:p w:rsidR="003417B6" w:rsidRDefault="00F9325B">
          <w:pPr>
            <w:pStyle w:val="4719B2AD7F2B4FB8BB07415D3D96C792"/>
          </w:pPr>
          <w:r>
            <w:t>Miesto a rok predloženia práce:</w:t>
          </w:r>
        </w:p>
      </w:docPartBody>
    </w:docPart>
    <w:docPart>
      <w:docPartPr>
        <w:name w:val="B1361C22CCB04B11BACCB6C7C80DAAD6"/>
        <w:category>
          <w:name w:val="Všeobecné"/>
          <w:gallery w:val="placeholder"/>
        </w:category>
        <w:types>
          <w:type w:val="bbPlcHdr"/>
        </w:types>
        <w:behaviors>
          <w:behavior w:val="content"/>
        </w:behaviors>
        <w:guid w:val="{04FD478C-1859-4DD9-A1B7-110C23CA987C}"/>
      </w:docPartPr>
      <w:docPartBody>
        <w:p w:rsidR="003417B6" w:rsidRDefault="00F9325B">
          <w:pPr>
            <w:pStyle w:val="B1361C22CCB04B11BACCB6C7C80DAAD6"/>
          </w:pPr>
          <w:r>
            <w:t xml:space="preserve">Bratislava </w:t>
          </w:r>
          <w:r>
            <w:fldChar w:fldCharType="begin"/>
          </w:r>
          <w:r>
            <w:instrText xml:space="preserve"> TIME \@ "yyyy" </w:instrText>
          </w:r>
          <w:r>
            <w:fldChar w:fldCharType="separate"/>
          </w:r>
          <w:r>
            <w:t>2016</w:t>
          </w:r>
          <w:r>
            <w:fldChar w:fldCharType="end"/>
          </w:r>
        </w:p>
      </w:docPartBody>
    </w:docPart>
    <w:docPart>
      <w:docPartPr>
        <w:name w:val="99B7CDE1AF4D4849BDA7BF8E61A2CD90"/>
        <w:category>
          <w:name w:val="Všeobecné"/>
          <w:gallery w:val="placeholder"/>
        </w:category>
        <w:types>
          <w:type w:val="bbPlcHdr"/>
        </w:types>
        <w:behaviors>
          <w:behavior w:val="content"/>
        </w:behaviors>
        <w:guid w:val="{10DFFE50-CC53-4A1F-B787-34AE456AF8F3}"/>
      </w:docPartPr>
      <w:docPartBody>
        <w:p w:rsidR="003417B6" w:rsidRDefault="00F9325B">
          <w:pPr>
            <w:pStyle w:val="99B7CDE1AF4D4849BDA7BF8E61A2CD90"/>
          </w:pPr>
          <w:r w:rsidRPr="00976E12">
            <w:rPr>
              <w:rStyle w:val="ZakladnyChar"/>
              <w:color w:val="FF0000"/>
            </w:rPr>
            <w:t>Vložte text súhrnu, ktorý obsahuje informáciu o cieľoch práce, jej stručnom obsahu a v závere abstraktu sa charakterizuje splnenie cieľa, výsledky a význam celej práce. Píše sa súvisle ako jeden odsek a jeho rozsah je spravidla 100 až 500 slov</w:t>
          </w:r>
        </w:p>
      </w:docPartBody>
    </w:docPart>
    <w:docPart>
      <w:docPartPr>
        <w:name w:val="746370C9E308437891CB2C084ABFD9B9"/>
        <w:category>
          <w:name w:val="Všeobecné"/>
          <w:gallery w:val="placeholder"/>
        </w:category>
        <w:types>
          <w:type w:val="bbPlcHdr"/>
        </w:types>
        <w:behaviors>
          <w:behavior w:val="content"/>
        </w:behaviors>
        <w:guid w:val="{EE3D2B38-4555-4881-8667-37E07D0FC66B}"/>
      </w:docPartPr>
      <w:docPartBody>
        <w:p w:rsidR="003417B6" w:rsidRDefault="00F9325B">
          <w:pPr>
            <w:pStyle w:val="746370C9E308437891CB2C084ABFD9B9"/>
          </w:pPr>
          <w:r w:rsidRPr="00E66E98">
            <w:t>Kľúčové slová:</w:t>
          </w:r>
          <w:r>
            <w:tab/>
          </w:r>
        </w:p>
      </w:docPartBody>
    </w:docPart>
    <w:docPart>
      <w:docPartPr>
        <w:name w:val="5AD4DEC2717A419585BAE6F979EF4712"/>
        <w:category>
          <w:name w:val="Všeobecné"/>
          <w:gallery w:val="placeholder"/>
        </w:category>
        <w:types>
          <w:type w:val="bbPlcHdr"/>
        </w:types>
        <w:behaviors>
          <w:behavior w:val="content"/>
        </w:behaviors>
        <w:guid w:val="{B767CD8D-3580-46AA-8FE3-319745383FB0}"/>
      </w:docPartPr>
      <w:docPartBody>
        <w:p w:rsidR="003417B6" w:rsidRDefault="00F9325B">
          <w:pPr>
            <w:pStyle w:val="5AD4DEC2717A419585BAE6F979EF4712"/>
          </w:pPr>
          <w:r w:rsidRPr="007938A0">
            <w:rPr>
              <w:color w:val="FF0000"/>
            </w:rPr>
            <w:t>Sem vložte 3 - 5 kľúčových slov</w:t>
          </w:r>
        </w:p>
      </w:docPartBody>
    </w:docPart>
    <w:docPart>
      <w:docPartPr>
        <w:name w:val="2D0DDF4261DA4F2D889C4566225A265D"/>
        <w:category>
          <w:name w:val="Všeobecné"/>
          <w:gallery w:val="placeholder"/>
        </w:category>
        <w:types>
          <w:type w:val="bbPlcHdr"/>
        </w:types>
        <w:behaviors>
          <w:behavior w:val="content"/>
        </w:behaviors>
        <w:guid w:val="{0252DB9C-3FD3-4B92-97E5-7DECCC3EBC0A}"/>
      </w:docPartPr>
      <w:docPartBody>
        <w:p w:rsidR="003417B6" w:rsidRDefault="00F9325B">
          <w:pPr>
            <w:pStyle w:val="2D0DDF4261DA4F2D889C4566225A265D"/>
          </w:pPr>
          <w:r w:rsidRPr="008C3053">
            <w:rPr>
              <w:rStyle w:val="Zstupntext"/>
            </w:rPr>
            <w:t>Click here to enter text.</w:t>
          </w:r>
        </w:p>
      </w:docPartBody>
    </w:docPart>
    <w:docPart>
      <w:docPartPr>
        <w:name w:val="7F7B553E9D8D47449755F637AEA28172"/>
        <w:category>
          <w:name w:val="Všeobecné"/>
          <w:gallery w:val="placeholder"/>
        </w:category>
        <w:types>
          <w:type w:val="bbPlcHdr"/>
        </w:types>
        <w:behaviors>
          <w:behavior w:val="content"/>
        </w:behaviors>
        <w:guid w:val="{E1991B53-AAAE-460D-B67E-2A5601B08541}"/>
      </w:docPartPr>
      <w:docPartBody>
        <w:p w:rsidR="003417B6" w:rsidRDefault="00F9325B">
          <w:pPr>
            <w:pStyle w:val="7F7B553E9D8D47449755F637AEA28172"/>
          </w:pPr>
          <w:r>
            <w:rPr>
              <w:rStyle w:val="Nadpis1rovneChar"/>
            </w:rPr>
            <w:t>ABSTRACT</w:t>
          </w:r>
        </w:p>
      </w:docPartBody>
    </w:docPart>
    <w:docPart>
      <w:docPartPr>
        <w:name w:val="5946E073D7CD4A78A34EC8A99FCF867E"/>
        <w:category>
          <w:name w:val="Všeobecné"/>
          <w:gallery w:val="placeholder"/>
        </w:category>
        <w:types>
          <w:type w:val="bbPlcHdr"/>
        </w:types>
        <w:behaviors>
          <w:behavior w:val="content"/>
        </w:behaviors>
        <w:guid w:val="{55BFCC15-09B9-4C90-9D50-5560AB6A6088}"/>
      </w:docPartPr>
      <w:docPartBody>
        <w:p w:rsidR="00ED1FA7" w:rsidRDefault="00F9325B" w:rsidP="00ED1FA7">
          <w:pPr>
            <w:pStyle w:val="Zakladny"/>
            <w:ind w:left="454" w:firstLine="0"/>
          </w:pPr>
          <w:r>
            <w:t>SLOVAK UNIVERSITY OF TECHNOLOGY IN BRATISLAVA</w:t>
          </w:r>
        </w:p>
        <w:p w:rsidR="003417B6" w:rsidRDefault="00F9325B">
          <w:pPr>
            <w:pStyle w:val="5946E073D7CD4A78A34EC8A99FCF867E"/>
          </w:pPr>
          <w:r>
            <w:t>FACULTY OF ELECTRICAL ENGINEERING AND INFORMA</w:t>
          </w:r>
          <w:r w:rsidRPr="00803E9E">
            <w:t>TION TECHNOLOGY</w:t>
          </w:r>
          <w:r>
            <w:t xml:space="preserve"> </w:t>
          </w:r>
        </w:p>
      </w:docPartBody>
    </w:docPart>
    <w:docPart>
      <w:docPartPr>
        <w:name w:val="DCCA5786B497475F91AE9225D5EE5806"/>
        <w:category>
          <w:name w:val="Všeobecné"/>
          <w:gallery w:val="placeholder"/>
        </w:category>
        <w:types>
          <w:type w:val="bbPlcHdr"/>
        </w:types>
        <w:behaviors>
          <w:behavior w:val="content"/>
        </w:behaviors>
        <w:guid w:val="{4AA7E7C3-3EE7-4FD0-A9F2-D165ED462955}"/>
      </w:docPartPr>
      <w:docPartBody>
        <w:p w:rsidR="003417B6" w:rsidRDefault="00F9325B">
          <w:pPr>
            <w:pStyle w:val="DCCA5786B497475F91AE9225D5EE5806"/>
          </w:pPr>
          <w:r w:rsidRPr="00803E9E">
            <w:t xml:space="preserve">Study Programme: </w:t>
          </w:r>
        </w:p>
      </w:docPartBody>
    </w:docPart>
    <w:docPart>
      <w:docPartPr>
        <w:name w:val="71D21631625F4B33A221BB0E0FB1E6A2"/>
        <w:category>
          <w:name w:val="Všeobecné"/>
          <w:gallery w:val="placeholder"/>
        </w:category>
        <w:types>
          <w:type w:val="bbPlcHdr"/>
        </w:types>
        <w:behaviors>
          <w:behavior w:val="content"/>
        </w:behaviors>
        <w:guid w:val="{42853C35-A251-4BF5-A1AD-DFBDD65713F2}"/>
      </w:docPartPr>
      <w:docPartBody>
        <w:p w:rsidR="003417B6" w:rsidRDefault="00F9325B">
          <w:pPr>
            <w:pStyle w:val="71D21631625F4B33A221BB0E0FB1E6A2"/>
          </w:pPr>
          <w:r w:rsidRPr="0061717F">
            <w:t>Aplikovaná informatika</w:t>
          </w:r>
        </w:p>
      </w:docPartBody>
    </w:docPart>
    <w:docPart>
      <w:docPartPr>
        <w:name w:val="2E76F07431964A5387720EF34FEE8E39"/>
        <w:category>
          <w:name w:val="Všeobecné"/>
          <w:gallery w:val="placeholder"/>
        </w:category>
        <w:types>
          <w:type w:val="bbPlcHdr"/>
        </w:types>
        <w:behaviors>
          <w:behavior w:val="content"/>
        </w:behaviors>
        <w:guid w:val="{90489CBA-862B-4665-A33D-831FA0F6C743}"/>
      </w:docPartPr>
      <w:docPartBody>
        <w:p w:rsidR="003417B6" w:rsidRDefault="00F9325B">
          <w:pPr>
            <w:pStyle w:val="2E76F07431964A5387720EF34FEE8E39"/>
          </w:pPr>
          <w:r w:rsidRPr="00803E9E">
            <w:rPr>
              <w:color w:val="FF0000"/>
            </w:rPr>
            <w:t>Vyberte ty práce</w:t>
          </w:r>
        </w:p>
      </w:docPartBody>
    </w:docPart>
    <w:docPart>
      <w:docPartPr>
        <w:name w:val="1A3C88D7B6E342B7975C2D464DF08204"/>
        <w:category>
          <w:name w:val="Všeobecné"/>
          <w:gallery w:val="placeholder"/>
        </w:category>
        <w:types>
          <w:type w:val="bbPlcHdr"/>
        </w:types>
        <w:behaviors>
          <w:behavior w:val="content"/>
        </w:behaviors>
        <w:guid w:val="{288FC567-F04F-4BE0-9F7E-4A6456959E8F}"/>
      </w:docPartPr>
      <w:docPartBody>
        <w:p w:rsidR="003417B6" w:rsidRDefault="00F9325B">
          <w:pPr>
            <w:pStyle w:val="1A3C88D7B6E342B7975C2D464DF08204"/>
          </w:pPr>
          <w:r w:rsidRPr="00AC4C7B">
            <w:rPr>
              <w:rStyle w:val="Zstupntext"/>
              <w:color w:val="FF0000"/>
            </w:rPr>
            <w:t>Vložte názov práce</w:t>
          </w:r>
          <w:r w:rsidRPr="008C3053">
            <w:rPr>
              <w:rStyle w:val="Zstupntext"/>
            </w:rPr>
            <w:t>.</w:t>
          </w:r>
        </w:p>
      </w:docPartBody>
    </w:docPart>
    <w:docPart>
      <w:docPartPr>
        <w:name w:val="1038A6A79F434353BD8DBE8AE0690F2F"/>
        <w:category>
          <w:name w:val="Všeobecné"/>
          <w:gallery w:val="placeholder"/>
        </w:category>
        <w:types>
          <w:type w:val="bbPlcHdr"/>
        </w:types>
        <w:behaviors>
          <w:behavior w:val="content"/>
        </w:behaviors>
        <w:guid w:val="{8458FC52-D079-43FC-B9E9-77DAD2AF91D7}"/>
      </w:docPartPr>
      <w:docPartBody>
        <w:p w:rsidR="003417B6" w:rsidRDefault="00F9325B">
          <w:pPr>
            <w:pStyle w:val="1038A6A79F434353BD8DBE8AE0690F2F"/>
          </w:pPr>
          <w:r>
            <w:t>Autor:</w:t>
          </w:r>
        </w:p>
      </w:docPartBody>
    </w:docPart>
    <w:docPart>
      <w:docPartPr>
        <w:name w:val="99D97C521ADB4B2EB4747E64A699D1EF"/>
        <w:category>
          <w:name w:val="Všeobecné"/>
          <w:gallery w:val="placeholder"/>
        </w:category>
        <w:types>
          <w:type w:val="bbPlcHdr"/>
        </w:types>
        <w:behaviors>
          <w:behavior w:val="content"/>
        </w:behaviors>
        <w:guid w:val="{441A45BD-690D-4E02-9F2F-52E78E35E6FD}"/>
      </w:docPartPr>
      <w:docPartBody>
        <w:p w:rsidR="003417B6" w:rsidRDefault="00F9325B">
          <w:pPr>
            <w:pStyle w:val="99D97C521ADB4B2EB4747E64A699D1EF"/>
          </w:pPr>
          <w:r w:rsidRPr="007938A0">
            <w:rPr>
              <w:color w:val="FF0000"/>
            </w:rPr>
            <w:t>Meno autora</w:t>
          </w:r>
        </w:p>
      </w:docPartBody>
    </w:docPart>
    <w:docPart>
      <w:docPartPr>
        <w:name w:val="F74FB0C9FE064D79BA9AABA0B4A15582"/>
        <w:category>
          <w:name w:val="Všeobecné"/>
          <w:gallery w:val="placeholder"/>
        </w:category>
        <w:types>
          <w:type w:val="bbPlcHdr"/>
        </w:types>
        <w:behaviors>
          <w:behavior w:val="content"/>
        </w:behaviors>
        <w:guid w:val="{16BF8A02-7BF2-46EB-A721-135CC649D623}"/>
      </w:docPartPr>
      <w:docPartBody>
        <w:p w:rsidR="003417B6" w:rsidRDefault="00F9325B">
          <w:pPr>
            <w:pStyle w:val="F74FB0C9FE064D79BA9AABA0B4A15582"/>
          </w:pPr>
          <w:r w:rsidRPr="00803E9E">
            <w:t>Superviso</w:t>
          </w:r>
          <w:r>
            <w:t>r</w:t>
          </w:r>
          <w:r w:rsidRPr="0061717F">
            <w:t>:</w:t>
          </w:r>
        </w:p>
      </w:docPartBody>
    </w:docPart>
    <w:docPart>
      <w:docPartPr>
        <w:name w:val="721E83480F784906B310F56515FFB6B8"/>
        <w:category>
          <w:name w:val="Všeobecné"/>
          <w:gallery w:val="placeholder"/>
        </w:category>
        <w:types>
          <w:type w:val="bbPlcHdr"/>
        </w:types>
        <w:behaviors>
          <w:behavior w:val="content"/>
        </w:behaviors>
        <w:guid w:val="{84A3863D-57F7-4560-91E3-091C85B04867}"/>
      </w:docPartPr>
      <w:docPartBody>
        <w:p w:rsidR="003417B6" w:rsidRDefault="00F9325B">
          <w:pPr>
            <w:pStyle w:val="721E83480F784906B310F56515FFB6B8"/>
          </w:pPr>
          <w:r w:rsidRPr="007938A0">
            <w:rPr>
              <w:color w:val="FF0000"/>
            </w:rPr>
            <w:t>Meno vedúceho</w:t>
          </w:r>
        </w:p>
      </w:docPartBody>
    </w:docPart>
    <w:docPart>
      <w:docPartPr>
        <w:name w:val="16F9BD26D25F4B188B7A149029E90634"/>
        <w:category>
          <w:name w:val="Všeobecné"/>
          <w:gallery w:val="placeholder"/>
        </w:category>
        <w:types>
          <w:type w:val="bbPlcHdr"/>
        </w:types>
        <w:behaviors>
          <w:behavior w:val="content"/>
        </w:behaviors>
        <w:guid w:val="{94069EAC-5320-48A5-8339-1FE900AD1BDE}"/>
      </w:docPartPr>
      <w:docPartBody>
        <w:p w:rsidR="003417B6" w:rsidRDefault="00F9325B">
          <w:pPr>
            <w:pStyle w:val="16F9BD26D25F4B188B7A149029E90634"/>
          </w:pPr>
          <w:r w:rsidRPr="00803E9E">
            <w:t>Consultant</w:t>
          </w:r>
          <w:r>
            <w:t>:</w:t>
          </w:r>
        </w:p>
      </w:docPartBody>
    </w:docPart>
    <w:docPart>
      <w:docPartPr>
        <w:name w:val="80980EBE9EEA4B7D8347E6C9D21B0F38"/>
        <w:category>
          <w:name w:val="Všeobecné"/>
          <w:gallery w:val="placeholder"/>
        </w:category>
        <w:types>
          <w:type w:val="bbPlcHdr"/>
        </w:types>
        <w:behaviors>
          <w:behavior w:val="content"/>
        </w:behaviors>
        <w:guid w:val="{8B26BBC1-900F-44B4-93EC-D68225417C52}"/>
      </w:docPartPr>
      <w:docPartBody>
        <w:p w:rsidR="003417B6" w:rsidRDefault="00F9325B">
          <w:pPr>
            <w:pStyle w:val="80980EBE9EEA4B7D8347E6C9D21B0F38"/>
          </w:pPr>
          <w:r>
            <w:rPr>
              <w:rStyle w:val="ZakladnyChar"/>
            </w:rPr>
            <w:t>Place and year of submission</w:t>
          </w:r>
          <w:r>
            <w:t>:</w:t>
          </w:r>
        </w:p>
      </w:docPartBody>
    </w:docPart>
    <w:docPart>
      <w:docPartPr>
        <w:name w:val="BDBC99467C3C4F18A609EA24F3F4B8C6"/>
        <w:category>
          <w:name w:val="Všeobecné"/>
          <w:gallery w:val="placeholder"/>
        </w:category>
        <w:types>
          <w:type w:val="bbPlcHdr"/>
        </w:types>
        <w:behaviors>
          <w:behavior w:val="content"/>
        </w:behaviors>
        <w:guid w:val="{6DC408E7-5B25-4349-9BCD-E6B003939488}"/>
      </w:docPartPr>
      <w:docPartBody>
        <w:p w:rsidR="003417B6" w:rsidRDefault="00F9325B">
          <w:pPr>
            <w:pStyle w:val="BDBC99467C3C4F18A609EA24F3F4B8C6"/>
          </w:pPr>
          <w:r>
            <w:t xml:space="preserve">Bratislava </w:t>
          </w:r>
          <w:r>
            <w:fldChar w:fldCharType="begin"/>
          </w:r>
          <w:r>
            <w:instrText xml:space="preserve"> TIME \@ "yyyy" </w:instrText>
          </w:r>
          <w:r>
            <w:fldChar w:fldCharType="separate"/>
          </w:r>
          <w:r>
            <w:t>2016</w:t>
          </w:r>
          <w:r>
            <w:fldChar w:fldCharType="end"/>
          </w:r>
        </w:p>
      </w:docPartBody>
    </w:docPart>
    <w:docPart>
      <w:docPartPr>
        <w:name w:val="B3F60028B7864F768B35A6752DE2D5C6"/>
        <w:category>
          <w:name w:val="Všeobecné"/>
          <w:gallery w:val="placeholder"/>
        </w:category>
        <w:types>
          <w:type w:val="bbPlcHdr"/>
        </w:types>
        <w:behaviors>
          <w:behavior w:val="content"/>
        </w:behaviors>
        <w:guid w:val="{19330522-A5F5-421D-814C-E2D3DFA43EFB}"/>
      </w:docPartPr>
      <w:docPartBody>
        <w:p w:rsidR="003417B6" w:rsidRDefault="00F9325B">
          <w:pPr>
            <w:pStyle w:val="B3F60028B7864F768B35A6752DE2D5C6"/>
          </w:pPr>
          <w:r w:rsidRPr="00976E12">
            <w:rPr>
              <w:rStyle w:val="ZakladnyChar"/>
              <w:color w:val="FF0000"/>
            </w:rPr>
            <w:t>Vložte text súhrnu, ktorý obsahuje informáciu o cieľoch práce, jej stručnom obsahu a v závere abstraktu sa charakterizuje splnenie cieľa, výsledky a význam celej práce. Píše sa súvisle ako jeden odsek a jeho rozsah je spravidla 100 až 500 slov</w:t>
          </w:r>
        </w:p>
      </w:docPartBody>
    </w:docPart>
    <w:docPart>
      <w:docPartPr>
        <w:name w:val="10CE333784264BE1A7C30B4ABB563308"/>
        <w:category>
          <w:name w:val="Všeobecné"/>
          <w:gallery w:val="placeholder"/>
        </w:category>
        <w:types>
          <w:type w:val="bbPlcHdr"/>
        </w:types>
        <w:behaviors>
          <w:behavior w:val="content"/>
        </w:behaviors>
        <w:guid w:val="{DB3CE12E-785C-4A79-AD84-4CE13A66CBBC}"/>
      </w:docPartPr>
      <w:docPartBody>
        <w:p w:rsidR="003417B6" w:rsidRDefault="00F9325B">
          <w:pPr>
            <w:pStyle w:val="10CE333784264BE1A7C30B4ABB563308"/>
          </w:pPr>
          <w:r w:rsidRPr="00E66E98">
            <w:t>K</w:t>
          </w:r>
          <w:r>
            <w:t>ey words</w:t>
          </w:r>
          <w:r w:rsidRPr="00E66E98">
            <w:t>:</w:t>
          </w:r>
          <w:r>
            <w:tab/>
          </w:r>
        </w:p>
      </w:docPartBody>
    </w:docPart>
    <w:docPart>
      <w:docPartPr>
        <w:name w:val="68D7331BE9B24DC3ABA02727A2594338"/>
        <w:category>
          <w:name w:val="Všeobecné"/>
          <w:gallery w:val="placeholder"/>
        </w:category>
        <w:types>
          <w:type w:val="bbPlcHdr"/>
        </w:types>
        <w:behaviors>
          <w:behavior w:val="content"/>
        </w:behaviors>
        <w:guid w:val="{1AE23B78-67A4-4352-8B73-6A01AF5F41F8}"/>
      </w:docPartPr>
      <w:docPartBody>
        <w:p w:rsidR="003417B6" w:rsidRDefault="00F9325B">
          <w:pPr>
            <w:pStyle w:val="68D7331BE9B24DC3ABA02727A2594338"/>
          </w:pPr>
          <w:r w:rsidRPr="007938A0">
            <w:rPr>
              <w:color w:val="FF0000"/>
            </w:rPr>
            <w:t>Sem vložte 3 - 5 kľúčových slov</w:t>
          </w:r>
        </w:p>
      </w:docPartBody>
    </w:docPart>
    <w:docPart>
      <w:docPartPr>
        <w:name w:val="C86D44CA0788450F90F95C95E57D6FAC"/>
        <w:category>
          <w:name w:val="Všeobecné"/>
          <w:gallery w:val="placeholder"/>
        </w:category>
        <w:types>
          <w:type w:val="bbPlcHdr"/>
        </w:types>
        <w:behaviors>
          <w:behavior w:val="content"/>
        </w:behaviors>
        <w:guid w:val="{71C10ABC-B50D-4086-8F91-D537B2AB9CBB}"/>
      </w:docPartPr>
      <w:docPartBody>
        <w:p w:rsidR="003417B6" w:rsidRDefault="00F9325B">
          <w:pPr>
            <w:pStyle w:val="C86D44CA0788450F90F95C95E57D6FAC"/>
          </w:pPr>
          <w:r>
            <w:rPr>
              <w:rStyle w:val="Nadpis1rovneChar"/>
            </w:rPr>
            <w:t>Vyhlásenie autora</w:t>
          </w:r>
        </w:p>
      </w:docPartBody>
    </w:docPart>
    <w:docPart>
      <w:docPartPr>
        <w:name w:val="7196A09486D242679BAB0A2D14F3927D"/>
        <w:category>
          <w:name w:val="Všeobecné"/>
          <w:gallery w:val="placeholder"/>
        </w:category>
        <w:types>
          <w:type w:val="bbPlcHdr"/>
        </w:types>
        <w:behaviors>
          <w:behavior w:val="content"/>
        </w:behaviors>
        <w:guid w:val="{113FE74E-2B66-4D1B-8997-9C59DEF76240}"/>
      </w:docPartPr>
      <w:docPartBody>
        <w:p w:rsidR="003417B6" w:rsidRDefault="00F9325B">
          <w:pPr>
            <w:pStyle w:val="7196A09486D242679BAB0A2D14F3927D"/>
          </w:pPr>
          <w:r w:rsidRPr="005A315A">
            <w:rPr>
              <w:color w:val="FF0000"/>
            </w:rPr>
            <w:t>Vyberte</w:t>
          </w:r>
        </w:p>
      </w:docPartBody>
    </w:docPart>
    <w:docPart>
      <w:docPartPr>
        <w:name w:val="CA4FC94593264AED95EB1A90A6B90B2B"/>
        <w:category>
          <w:name w:val="Všeobecné"/>
          <w:gallery w:val="placeholder"/>
        </w:category>
        <w:types>
          <w:type w:val="bbPlcHdr"/>
        </w:types>
        <w:behaviors>
          <w:behavior w:val="content"/>
        </w:behaviors>
        <w:guid w:val="{D689A3C3-3411-4AD8-BCC9-E54C35C1F1E4}"/>
      </w:docPartPr>
      <w:docPartBody>
        <w:p w:rsidR="003417B6" w:rsidRDefault="00F9325B">
          <w:pPr>
            <w:pStyle w:val="CA4FC94593264AED95EB1A90A6B90B2B"/>
          </w:pPr>
          <w:r w:rsidRPr="005A315A">
            <w:rPr>
              <w:color w:val="FF0000"/>
            </w:rPr>
            <w:t>Vložte Vaše meno</w:t>
          </w:r>
        </w:p>
      </w:docPartBody>
    </w:docPart>
    <w:docPart>
      <w:docPartPr>
        <w:name w:val="3FCC019483C54637AD7E87E8265BC93A"/>
        <w:category>
          <w:name w:val="Všeobecné"/>
          <w:gallery w:val="placeholder"/>
        </w:category>
        <w:types>
          <w:type w:val="bbPlcHdr"/>
        </w:types>
        <w:behaviors>
          <w:behavior w:val="content"/>
        </w:behaviors>
        <w:guid w:val="{EA70D8B2-A966-4BD7-81AC-4B5A75FCE10D}"/>
      </w:docPartPr>
      <w:docPartBody>
        <w:p w:rsidR="003417B6" w:rsidRDefault="00F9325B">
          <w:pPr>
            <w:pStyle w:val="3FCC019483C54637AD7E87E8265BC93A"/>
          </w:pPr>
          <w:r>
            <w:t xml:space="preserve">čestne vyhlasujem, že som </w:t>
          </w:r>
        </w:p>
      </w:docPartBody>
    </w:docPart>
    <w:docPart>
      <w:docPartPr>
        <w:name w:val="F4961848B8F64F48B9143812137F86FE"/>
        <w:category>
          <w:name w:val="Všeobecné"/>
          <w:gallery w:val="placeholder"/>
        </w:category>
        <w:types>
          <w:type w:val="bbPlcHdr"/>
        </w:types>
        <w:behaviors>
          <w:behavior w:val="content"/>
        </w:behaviors>
        <w:guid w:val="{5154615C-65E7-4540-B95F-30F8A1584216}"/>
      </w:docPartPr>
      <w:docPartBody>
        <w:p w:rsidR="003417B6" w:rsidRDefault="00F9325B">
          <w:pPr>
            <w:pStyle w:val="F4961848B8F64F48B9143812137F86FE"/>
          </w:pPr>
          <w:r w:rsidRPr="00AC4C7B">
            <w:rPr>
              <w:color w:val="FF0000"/>
            </w:rPr>
            <w:t>Vyberte typ práce</w:t>
          </w:r>
        </w:p>
      </w:docPartBody>
    </w:docPart>
    <w:docPart>
      <w:docPartPr>
        <w:name w:val="52FEA2669C3E4D1D97CBD652299D9495"/>
        <w:category>
          <w:name w:val="Všeobecné"/>
          <w:gallery w:val="placeholder"/>
        </w:category>
        <w:types>
          <w:type w:val="bbPlcHdr"/>
        </w:types>
        <w:behaviors>
          <w:behavior w:val="content"/>
        </w:behaviors>
        <w:guid w:val="{8C48DC61-22D7-470A-A59E-42970B300218}"/>
      </w:docPartPr>
      <w:docPartBody>
        <w:p w:rsidR="003417B6" w:rsidRDefault="00F9325B">
          <w:pPr>
            <w:pStyle w:val="52FEA2669C3E4D1D97CBD652299D9495"/>
          </w:pPr>
          <w:r w:rsidRPr="005A315A">
            <w:rPr>
              <w:rStyle w:val="ZakladnyChar"/>
              <w:color w:val="FF0000"/>
            </w:rPr>
            <w:t>Vložte názov práce</w:t>
          </w:r>
        </w:p>
      </w:docPartBody>
    </w:docPart>
    <w:docPart>
      <w:docPartPr>
        <w:name w:val="9E96A695867E43AEA0C0536AAD9608B8"/>
        <w:category>
          <w:name w:val="Všeobecné"/>
          <w:gallery w:val="placeholder"/>
        </w:category>
        <w:types>
          <w:type w:val="bbPlcHdr"/>
        </w:types>
        <w:behaviors>
          <w:behavior w:val="content"/>
        </w:behaviors>
        <w:guid w:val="{A3B9CDBC-55FA-4250-9B77-0992BCB63AD0}"/>
      </w:docPartPr>
      <w:docPartBody>
        <w:p w:rsidR="003417B6" w:rsidRDefault="00F9325B">
          <w:pPr>
            <w:pStyle w:val="9E96A695867E43AEA0C0536AAD9608B8"/>
          </w:pPr>
          <w:r w:rsidRPr="005A315A">
            <w:rPr>
              <w:rStyle w:val="ZakladnyChar"/>
              <w:color w:val="FF0000"/>
            </w:rPr>
            <w:t>Vyberte</w:t>
          </w:r>
        </w:p>
      </w:docPartBody>
    </w:docPart>
    <w:docPart>
      <w:docPartPr>
        <w:name w:val="D876B85FF9FA4F4199B68C7968EE2F8E"/>
        <w:category>
          <w:name w:val="Všeobecné"/>
          <w:gallery w:val="placeholder"/>
        </w:category>
        <w:types>
          <w:type w:val="bbPlcHdr"/>
        </w:types>
        <w:behaviors>
          <w:behavior w:val="content"/>
        </w:behaviors>
        <w:guid w:val="{405605B1-8CCE-4033-90E1-5EF56A8FD358}"/>
      </w:docPartPr>
      <w:docPartBody>
        <w:p w:rsidR="003417B6" w:rsidRDefault="00F9325B">
          <w:pPr>
            <w:pStyle w:val="D876B85FF9FA4F4199B68C7968EE2F8E"/>
          </w:pPr>
          <w:r>
            <w:t>na základe poznatkov získaných počas štúdia a informácií z dostupnej literatúry uvedenej v práci.</w:t>
          </w:r>
        </w:p>
      </w:docPartBody>
    </w:docPart>
    <w:docPart>
      <w:docPartPr>
        <w:name w:val="1ABE37542B754C69B8B8FEA47DFE184F"/>
        <w:category>
          <w:name w:val="Všeobecné"/>
          <w:gallery w:val="placeholder"/>
        </w:category>
        <w:types>
          <w:type w:val="bbPlcHdr"/>
        </w:types>
        <w:behaviors>
          <w:behavior w:val="content"/>
        </w:behaviors>
        <w:guid w:val="{B46ACFFF-CFA6-42D5-ADA8-06DB165F88CC}"/>
      </w:docPartPr>
      <w:docPartBody>
        <w:p w:rsidR="003417B6" w:rsidRDefault="00F9325B">
          <w:pPr>
            <w:pStyle w:val="1ABE37542B754C69B8B8FEA47DFE184F"/>
          </w:pPr>
          <w:r>
            <w:t xml:space="preserve">Uvedenú prácu som </w:t>
          </w:r>
        </w:p>
      </w:docPartBody>
    </w:docPart>
    <w:docPart>
      <w:docPartPr>
        <w:name w:val="E5688555171B4E019F4801A8F98025C3"/>
        <w:category>
          <w:name w:val="Všeobecné"/>
          <w:gallery w:val="placeholder"/>
        </w:category>
        <w:types>
          <w:type w:val="bbPlcHdr"/>
        </w:types>
        <w:behaviors>
          <w:behavior w:val="content"/>
        </w:behaviors>
        <w:guid w:val="{E8450FE6-E03D-49AE-9A83-0C4FCB58BD7B}"/>
      </w:docPartPr>
      <w:docPartBody>
        <w:p w:rsidR="003417B6" w:rsidRDefault="00F9325B">
          <w:pPr>
            <w:pStyle w:val="E5688555171B4E019F4801A8F98025C3"/>
          </w:pPr>
          <w:r w:rsidRPr="005A315A">
            <w:rPr>
              <w:rStyle w:val="ZakladnyChar"/>
              <w:color w:val="FF0000"/>
            </w:rPr>
            <w:t>Vyberte</w:t>
          </w:r>
        </w:p>
      </w:docPartBody>
    </w:docPart>
    <w:docPart>
      <w:docPartPr>
        <w:name w:val="EB1E4108388D4D9D997623F808572E2B"/>
        <w:category>
          <w:name w:val="Všeobecné"/>
          <w:gallery w:val="placeholder"/>
        </w:category>
        <w:types>
          <w:type w:val="bbPlcHdr"/>
        </w:types>
        <w:behaviors>
          <w:behavior w:val="content"/>
        </w:behaviors>
        <w:guid w:val="{B18FB83B-A114-4B54-8A37-110683BAF4BF}"/>
      </w:docPartPr>
      <w:docPartBody>
        <w:p w:rsidR="003417B6" w:rsidRDefault="00F9325B">
          <w:pPr>
            <w:pStyle w:val="EB1E4108388D4D9D997623F808572E2B"/>
          </w:pPr>
          <w:r w:rsidRPr="005A315A">
            <w:t>pod vedením</w:t>
          </w:r>
          <w:r>
            <w:rPr>
              <w:rFonts w:ascii="Arial" w:hAnsi="Arial" w:cs="Arial"/>
              <w:szCs w:val="20"/>
            </w:rPr>
            <w:t xml:space="preserve"> </w:t>
          </w:r>
        </w:p>
      </w:docPartBody>
    </w:docPart>
    <w:docPart>
      <w:docPartPr>
        <w:name w:val="7978C002CD6D45C8842F8267C0FBE44E"/>
        <w:category>
          <w:name w:val="Všeobecné"/>
          <w:gallery w:val="placeholder"/>
        </w:category>
        <w:types>
          <w:type w:val="bbPlcHdr"/>
        </w:types>
        <w:behaviors>
          <w:behavior w:val="content"/>
        </w:behaviors>
        <w:guid w:val="{0AD3C2A6-75DC-4521-8B6E-5068E07CBA5F}"/>
      </w:docPartPr>
      <w:docPartBody>
        <w:p w:rsidR="003417B6" w:rsidRDefault="00F9325B">
          <w:pPr>
            <w:pStyle w:val="7978C002CD6D45C8842F8267C0FBE44E"/>
          </w:pPr>
          <w:r w:rsidRPr="005A315A">
            <w:rPr>
              <w:rStyle w:val="ZakladnyChar"/>
              <w:color w:val="FF0000"/>
            </w:rPr>
            <w:t>Vložte meno vedúceho práce</w:t>
          </w:r>
        </w:p>
      </w:docPartBody>
    </w:docPart>
    <w:docPart>
      <w:docPartPr>
        <w:name w:val="9C1421D62C284FFB8108FBA7AAAD4FC1"/>
        <w:category>
          <w:name w:val="Všeobecné"/>
          <w:gallery w:val="placeholder"/>
        </w:category>
        <w:types>
          <w:type w:val="bbPlcHdr"/>
        </w:types>
        <w:behaviors>
          <w:behavior w:val="content"/>
        </w:behaviors>
        <w:guid w:val="{959135D9-9ED1-48AC-9280-6509A6E95716}"/>
      </w:docPartPr>
      <w:docPartBody>
        <w:p w:rsidR="003417B6" w:rsidRDefault="00F9325B">
          <w:pPr>
            <w:pStyle w:val="9C1421D62C284FFB8108FBA7AAAD4FC1"/>
          </w:pPr>
          <w:r>
            <w:rPr>
              <w:rStyle w:val="ZakladnyChar"/>
            </w:rPr>
            <w:t>V </w:t>
          </w:r>
          <w:r w:rsidRPr="000A1115">
            <w:rPr>
              <w:rStyle w:val="ZakladnyChar"/>
            </w:rPr>
            <w:t>Bratislave</w:t>
          </w:r>
          <w:r>
            <w:rPr>
              <w:rStyle w:val="ZakladnyChar"/>
            </w:rPr>
            <w:t xml:space="preserve"> dňa </w:t>
          </w:r>
        </w:p>
      </w:docPartBody>
    </w:docPart>
    <w:docPart>
      <w:docPartPr>
        <w:name w:val="041692C0A1A741598412B1200EFBB404"/>
        <w:category>
          <w:name w:val="Všeobecné"/>
          <w:gallery w:val="placeholder"/>
        </w:category>
        <w:types>
          <w:type w:val="bbPlcHdr"/>
        </w:types>
        <w:behaviors>
          <w:behavior w:val="content"/>
        </w:behaviors>
        <w:guid w:val="{966F52DA-E3C0-45D5-A01D-28D8BC7C9D20}"/>
      </w:docPartPr>
      <w:docPartBody>
        <w:p w:rsidR="00ED1FA7" w:rsidRDefault="00F9325B" w:rsidP="00ED1FA7">
          <w:pPr>
            <w:pStyle w:val="Zakladny"/>
            <w:rPr>
              <w:rStyle w:val="ZakladnyChar"/>
            </w:rPr>
          </w:pPr>
          <w:r>
            <w:rPr>
              <w:rStyle w:val="ZakladnyChar"/>
            </w:rPr>
            <w:t>..................................................</w:t>
          </w:r>
        </w:p>
        <w:p w:rsidR="003417B6" w:rsidRDefault="00F9325B">
          <w:pPr>
            <w:pStyle w:val="041692C0A1A741598412B1200EFBB404"/>
          </w:pPr>
          <w:r>
            <w:rPr>
              <w:rStyle w:val="ZakladnyChar"/>
            </w:rPr>
            <w:t>podpis autora</w:t>
          </w:r>
        </w:p>
      </w:docPartBody>
    </w:docPart>
    <w:docPart>
      <w:docPartPr>
        <w:name w:val="25701C954D2E4A278B7B430125AEE2C1"/>
        <w:category>
          <w:name w:val="Všeobecné"/>
          <w:gallery w:val="placeholder"/>
        </w:category>
        <w:types>
          <w:type w:val="bbPlcHdr"/>
        </w:types>
        <w:behaviors>
          <w:behavior w:val="content"/>
        </w:behaviors>
        <w:guid w:val="{9D36257B-9197-48D6-996C-8C363C772077}"/>
      </w:docPartPr>
      <w:docPartBody>
        <w:p w:rsidR="003417B6" w:rsidRDefault="00F9325B">
          <w:pPr>
            <w:pStyle w:val="25701C954D2E4A278B7B430125AEE2C1"/>
          </w:pPr>
          <w:r w:rsidRPr="000A1115">
            <w:rPr>
              <w:rStyle w:val="Nadpis1rovneChar"/>
            </w:rPr>
            <w:t>Poďakovanie</w:t>
          </w:r>
        </w:p>
      </w:docPartBody>
    </w:docPart>
    <w:docPart>
      <w:docPartPr>
        <w:name w:val="66CC51C29F5344CE92667C498F8846EC"/>
        <w:category>
          <w:name w:val="Všeobecné"/>
          <w:gallery w:val="placeholder"/>
        </w:category>
        <w:types>
          <w:type w:val="bbPlcHdr"/>
        </w:types>
        <w:behaviors>
          <w:behavior w:val="content"/>
        </w:behaviors>
        <w:guid w:val="{16FCD727-6C5F-4725-B1FF-6ADC91FE5586}"/>
      </w:docPartPr>
      <w:docPartBody>
        <w:p w:rsidR="003417B6" w:rsidRDefault="00F9325B">
          <w:pPr>
            <w:pStyle w:val="66CC51C29F5344CE92667C498F8846EC"/>
          </w:pPr>
          <w:r w:rsidRPr="007938A0">
            <w:rPr>
              <w:color w:val="FF0000"/>
            </w:rPr>
            <w:t>Sem môžete vložiť ďakovný text. Spravidla sa ďakuje vedúcemu práce, prípadne konzultantovi. Poďakovanie nie je povinná súčasť práce.</w:t>
          </w:r>
        </w:p>
      </w:docPartBody>
    </w:docPart>
    <w:docPart>
      <w:docPartPr>
        <w:name w:val="1AAD740F838E47919F70A8E03E2DEE5E"/>
        <w:category>
          <w:name w:val="Všeobecné"/>
          <w:gallery w:val="placeholder"/>
        </w:category>
        <w:types>
          <w:type w:val="bbPlcHdr"/>
        </w:types>
        <w:behaviors>
          <w:behavior w:val="content"/>
        </w:behaviors>
        <w:guid w:val="{071A36D6-8C5B-4E45-923B-E89A21542D4E}"/>
      </w:docPartPr>
      <w:docPartBody>
        <w:p w:rsidR="003417B6" w:rsidRDefault="00F9325B">
          <w:pPr>
            <w:pStyle w:val="1AAD740F838E47919F70A8E03E2DEE5E"/>
          </w:pPr>
          <w:r w:rsidRPr="00D004AE">
            <w:rPr>
              <w:rStyle w:val="Nadpis1rovneChar"/>
            </w:rPr>
            <w:t>Obsah</w:t>
          </w:r>
        </w:p>
      </w:docPartBody>
    </w:docPart>
    <w:docPart>
      <w:docPartPr>
        <w:name w:val="5C0B2CFDEC384E7A8A79F794D65DC4CC"/>
        <w:category>
          <w:name w:val="Všeobecné"/>
          <w:gallery w:val="placeholder"/>
        </w:category>
        <w:types>
          <w:type w:val="bbPlcHdr"/>
        </w:types>
        <w:behaviors>
          <w:behavior w:val="content"/>
        </w:behaviors>
        <w:guid w:val="{5B836DD2-392B-4E77-8C32-72E8402D6B2D}"/>
      </w:docPartPr>
      <w:docPartBody>
        <w:p w:rsidR="003417B6" w:rsidRDefault="00F9325B">
          <w:pPr>
            <w:pStyle w:val="5C0B2CFDEC384E7A8A79F794D65DC4CC"/>
          </w:pPr>
          <w:r w:rsidRPr="00C87A2B">
            <w:rPr>
              <w:rStyle w:val="NadpisneslovanChar"/>
            </w:rPr>
            <w:t>Úvod</w:t>
          </w:r>
          <w:r>
            <w:rPr>
              <w:rStyle w:val="NadpisneslovanChar"/>
            </w:rPr>
            <w:tab/>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64C000" w:usb3="00000000" w:csb0="00000001"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0B06C8"/>
    <w:multiLevelType w:val="multilevel"/>
    <w:tmpl w:val="D04CA010"/>
    <w:lvl w:ilvl="0">
      <w:start w:val="1"/>
      <w:numFmt w:val="decimal"/>
      <w:pStyle w:val="Nadpis1rovne"/>
      <w:lvlText w:val="%1"/>
      <w:lvlJc w:val="left"/>
      <w:pPr>
        <w:ind w:left="340" w:hanging="340"/>
      </w:pPr>
      <w:rPr>
        <w:rFonts w:hint="default"/>
      </w:rPr>
    </w:lvl>
    <w:lvl w:ilvl="1">
      <w:start w:val="1"/>
      <w:numFmt w:val="decimal"/>
      <w:lvlRestart w:val="0"/>
      <w:pStyle w:val="Nadpis2urovne"/>
      <w:lvlText w:val="%1.%2"/>
      <w:lvlJc w:val="left"/>
      <w:pPr>
        <w:ind w:left="340" w:hanging="340"/>
      </w:pPr>
      <w:rPr>
        <w:rFonts w:hint="default"/>
      </w:rPr>
    </w:lvl>
    <w:lvl w:ilvl="2">
      <w:start w:val="1"/>
      <w:numFmt w:val="decimal"/>
      <w:pStyle w:val="Nadpis3urovne"/>
      <w:lvlText w:val="%1.%2.%3"/>
      <w:lvlJc w:val="left"/>
      <w:pPr>
        <w:ind w:left="340" w:hanging="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25B"/>
    <w:rsid w:val="00086CD0"/>
    <w:rsid w:val="000B6EA0"/>
    <w:rsid w:val="00146ADD"/>
    <w:rsid w:val="001B48D0"/>
    <w:rsid w:val="00247B62"/>
    <w:rsid w:val="002F5DA5"/>
    <w:rsid w:val="00327983"/>
    <w:rsid w:val="003417B6"/>
    <w:rsid w:val="00542DE9"/>
    <w:rsid w:val="00565E89"/>
    <w:rsid w:val="008464F4"/>
    <w:rsid w:val="00853AC8"/>
    <w:rsid w:val="00890A14"/>
    <w:rsid w:val="008B5AFA"/>
    <w:rsid w:val="008D3C3E"/>
    <w:rsid w:val="00936F83"/>
    <w:rsid w:val="00AA33BB"/>
    <w:rsid w:val="00BF0452"/>
    <w:rsid w:val="00CA585C"/>
    <w:rsid w:val="00D05362"/>
    <w:rsid w:val="00D12A46"/>
    <w:rsid w:val="00D724B8"/>
    <w:rsid w:val="00D94F6A"/>
    <w:rsid w:val="00E41684"/>
    <w:rsid w:val="00E645A3"/>
    <w:rsid w:val="00ED1FA7"/>
    <w:rsid w:val="00F9325B"/>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BC65AAB69FF147A19B1E204D18735CAA">
    <w:name w:val="BC65AAB69FF147A19B1E204D18735CAA"/>
  </w:style>
  <w:style w:type="paragraph" w:customStyle="1" w:styleId="6872D7B21BA140628289241BDBEFA172">
    <w:name w:val="6872D7B21BA140628289241BDBEFA172"/>
  </w:style>
  <w:style w:type="character" w:styleId="Zstupntext">
    <w:name w:val="Placeholder Text"/>
    <w:basedOn w:val="Predvolenpsmoodseku"/>
    <w:uiPriority w:val="99"/>
    <w:semiHidden/>
    <w:rPr>
      <w:color w:val="808080"/>
    </w:rPr>
  </w:style>
  <w:style w:type="paragraph" w:customStyle="1" w:styleId="9270CE8484A54B2B944695F3E7D35792">
    <w:name w:val="9270CE8484A54B2B944695F3E7D35792"/>
  </w:style>
  <w:style w:type="paragraph" w:customStyle="1" w:styleId="0902F7379F01440EB6F60943A219A18E">
    <w:name w:val="0902F7379F01440EB6F60943A219A18E"/>
  </w:style>
  <w:style w:type="paragraph" w:customStyle="1" w:styleId="79449BB56C844B28990D31A11372EFA9">
    <w:name w:val="79449BB56C844B28990D31A11372EFA9"/>
  </w:style>
  <w:style w:type="paragraph" w:customStyle="1" w:styleId="AA303A68BF2B4C679FA6954F0193C0B2">
    <w:name w:val="AA303A68BF2B4C679FA6954F0193C0B2"/>
  </w:style>
  <w:style w:type="paragraph" w:customStyle="1" w:styleId="69E3474314144CE6B8EC6C49C690096B">
    <w:name w:val="69E3474314144CE6B8EC6C49C690096B"/>
  </w:style>
  <w:style w:type="paragraph" w:customStyle="1" w:styleId="237F4A71E8EF444FA9BA7CD59D1EDE8D">
    <w:name w:val="237F4A71E8EF444FA9BA7CD59D1EDE8D"/>
  </w:style>
  <w:style w:type="paragraph" w:customStyle="1" w:styleId="4903A1EDBDE94BA99D39C4A08818385B">
    <w:name w:val="4903A1EDBDE94BA99D39C4A08818385B"/>
  </w:style>
  <w:style w:type="paragraph" w:customStyle="1" w:styleId="058487B95ED24A84BE42305966411134">
    <w:name w:val="058487B95ED24A84BE42305966411134"/>
  </w:style>
  <w:style w:type="paragraph" w:customStyle="1" w:styleId="A423077DFC79420CB7EC980440AF4C89">
    <w:name w:val="A423077DFC79420CB7EC980440AF4C89"/>
  </w:style>
  <w:style w:type="paragraph" w:customStyle="1" w:styleId="3512E393C54D4F5A8C82AE0B6B19BEBC">
    <w:name w:val="3512E393C54D4F5A8C82AE0B6B19BEBC"/>
  </w:style>
  <w:style w:type="paragraph" w:customStyle="1" w:styleId="F3E11DD289734CBE8A04F87341B47880">
    <w:name w:val="F3E11DD289734CBE8A04F87341B47880"/>
  </w:style>
  <w:style w:type="paragraph" w:customStyle="1" w:styleId="EB8EA039E1D4410E9ECD8002874133F0">
    <w:name w:val="EB8EA039E1D4410E9ECD8002874133F0"/>
  </w:style>
  <w:style w:type="paragraph" w:customStyle="1" w:styleId="5C5A3BEB92BE4907B7F4E1F252304237">
    <w:name w:val="5C5A3BEB92BE4907B7F4E1F252304237"/>
  </w:style>
  <w:style w:type="paragraph" w:customStyle="1" w:styleId="Nadpis1rovne">
    <w:name w:val="Nadpis 1.úrovne"/>
    <w:next w:val="Normlny"/>
    <w:link w:val="Nadpis1rovneChar"/>
    <w:autoRedefine/>
    <w:qFormat/>
    <w:pPr>
      <w:keepNext/>
      <w:keepLines/>
      <w:pageBreakBefore/>
      <w:numPr>
        <w:numId w:val="1"/>
      </w:numPr>
      <w:spacing w:after="320" w:line="240" w:lineRule="auto"/>
      <w:ind w:left="2133" w:hanging="1425"/>
    </w:pPr>
    <w:rPr>
      <w:rFonts w:ascii="Times New Roman" w:eastAsiaTheme="minorHAnsi" w:hAnsi="Times New Roman" w:cs="Times New Roman"/>
      <w:b/>
      <w:sz w:val="44"/>
      <w:szCs w:val="32"/>
      <w:lang w:eastAsia="en-US"/>
    </w:rPr>
  </w:style>
  <w:style w:type="character" w:customStyle="1" w:styleId="Nadpis1rovneChar">
    <w:name w:val="Nadpis 1.úrovne Char"/>
    <w:basedOn w:val="Predvolenpsmoodseku"/>
    <w:link w:val="Nadpis1rovne"/>
    <w:rPr>
      <w:rFonts w:ascii="Times New Roman" w:eastAsiaTheme="minorHAnsi" w:hAnsi="Times New Roman" w:cs="Times New Roman"/>
      <w:b/>
      <w:sz w:val="44"/>
      <w:szCs w:val="32"/>
      <w:lang w:eastAsia="en-US"/>
    </w:rPr>
  </w:style>
  <w:style w:type="paragraph" w:customStyle="1" w:styleId="Nadpis2urovne">
    <w:name w:val="Nadpis 2.urovne"/>
    <w:next w:val="Normlny"/>
    <w:autoRedefine/>
    <w:qFormat/>
    <w:pPr>
      <w:keepNext/>
      <w:keepLines/>
      <w:numPr>
        <w:ilvl w:val="1"/>
        <w:numId w:val="1"/>
      </w:numPr>
      <w:spacing w:before="320" w:after="280" w:line="240" w:lineRule="auto"/>
    </w:pPr>
    <w:rPr>
      <w:rFonts w:ascii="Times New Roman" w:eastAsiaTheme="minorHAnsi" w:hAnsi="Times New Roman" w:cs="Times New Roman"/>
      <w:b/>
      <w:sz w:val="32"/>
      <w:szCs w:val="32"/>
      <w:lang w:eastAsia="en-US"/>
    </w:rPr>
  </w:style>
  <w:style w:type="paragraph" w:customStyle="1" w:styleId="Nadpis3urovne">
    <w:name w:val="Nadpis 3.urovne"/>
    <w:next w:val="Normlny"/>
    <w:qFormat/>
    <w:pPr>
      <w:keepNext/>
      <w:keepLines/>
      <w:numPr>
        <w:ilvl w:val="2"/>
        <w:numId w:val="1"/>
      </w:numPr>
      <w:spacing w:before="280" w:after="280" w:line="240" w:lineRule="auto"/>
    </w:pPr>
    <w:rPr>
      <w:rFonts w:ascii="Times New Roman" w:eastAsiaTheme="minorHAnsi" w:hAnsi="Times New Roman" w:cs="Times New Roman"/>
      <w:b/>
      <w:sz w:val="28"/>
      <w:szCs w:val="32"/>
      <w:lang w:eastAsia="en-US"/>
    </w:rPr>
  </w:style>
  <w:style w:type="paragraph" w:customStyle="1" w:styleId="80726F95D4E64259AD9E0014F522D7A4">
    <w:name w:val="80726F95D4E64259AD9E0014F522D7A4"/>
  </w:style>
  <w:style w:type="paragraph" w:customStyle="1" w:styleId="2D23E197F5944AE0B4AC9853EAAEC111">
    <w:name w:val="2D23E197F5944AE0B4AC9853EAAEC111"/>
  </w:style>
  <w:style w:type="paragraph" w:customStyle="1" w:styleId="Zakladny">
    <w:name w:val="Zakladny"/>
    <w:link w:val="ZakladnyChar"/>
    <w:autoRedefine/>
    <w:qFormat/>
    <w:pPr>
      <w:spacing w:after="0" w:line="360" w:lineRule="auto"/>
      <w:ind w:firstLine="454"/>
      <w:jc w:val="both"/>
    </w:pPr>
    <w:rPr>
      <w:rFonts w:ascii="Times New Roman" w:eastAsiaTheme="minorHAnsi" w:hAnsi="Times New Roman" w:cs="Times New Roman"/>
      <w:sz w:val="24"/>
      <w:szCs w:val="32"/>
      <w:lang w:eastAsia="en-US"/>
    </w:rPr>
  </w:style>
  <w:style w:type="character" w:customStyle="1" w:styleId="ZakladnyChar">
    <w:name w:val="Zakladny Char"/>
    <w:basedOn w:val="Predvolenpsmoodseku"/>
    <w:link w:val="Zakladny"/>
    <w:rPr>
      <w:rFonts w:ascii="Times New Roman" w:eastAsiaTheme="minorHAnsi" w:hAnsi="Times New Roman" w:cs="Times New Roman"/>
      <w:sz w:val="24"/>
      <w:szCs w:val="32"/>
      <w:lang w:eastAsia="en-US"/>
    </w:rPr>
  </w:style>
  <w:style w:type="paragraph" w:customStyle="1" w:styleId="55831F1C55E94ACDB11A2E70F46E9EAE">
    <w:name w:val="55831F1C55E94ACDB11A2E70F46E9EAE"/>
  </w:style>
  <w:style w:type="paragraph" w:customStyle="1" w:styleId="05E663A948274BEBB953790132B80899">
    <w:name w:val="05E663A948274BEBB953790132B80899"/>
  </w:style>
  <w:style w:type="paragraph" w:customStyle="1" w:styleId="665F180E7DC84BDF9D570AC77042416B">
    <w:name w:val="665F180E7DC84BDF9D570AC77042416B"/>
  </w:style>
  <w:style w:type="paragraph" w:customStyle="1" w:styleId="CB6A1F8D73874DCB92EB8EBC369F1BF7">
    <w:name w:val="CB6A1F8D73874DCB92EB8EBC369F1BF7"/>
  </w:style>
  <w:style w:type="paragraph" w:customStyle="1" w:styleId="5B74A30F6A0C4D449C76F3A930E0B81D">
    <w:name w:val="5B74A30F6A0C4D449C76F3A930E0B81D"/>
  </w:style>
  <w:style w:type="paragraph" w:customStyle="1" w:styleId="1CABA97F81D84EE4B3F7CC659368E784">
    <w:name w:val="1CABA97F81D84EE4B3F7CC659368E784"/>
  </w:style>
  <w:style w:type="paragraph" w:customStyle="1" w:styleId="80A066D0604F4103B551D55FE6B33AD7">
    <w:name w:val="80A066D0604F4103B551D55FE6B33AD7"/>
  </w:style>
  <w:style w:type="paragraph" w:customStyle="1" w:styleId="4EF21A6CF71049FD808C1F02562C2A95">
    <w:name w:val="4EF21A6CF71049FD808C1F02562C2A95"/>
  </w:style>
  <w:style w:type="paragraph" w:customStyle="1" w:styleId="A0BB28A2DB134E6488562FA7F854E519">
    <w:name w:val="A0BB28A2DB134E6488562FA7F854E519"/>
  </w:style>
  <w:style w:type="paragraph" w:customStyle="1" w:styleId="6CFCB4010E354D43B91DF47B61CFA783">
    <w:name w:val="6CFCB4010E354D43B91DF47B61CFA783"/>
  </w:style>
  <w:style w:type="paragraph" w:customStyle="1" w:styleId="A684D5628FCD4C64BDC6DEA2C8ED647A">
    <w:name w:val="A684D5628FCD4C64BDC6DEA2C8ED647A"/>
  </w:style>
  <w:style w:type="paragraph" w:customStyle="1" w:styleId="4719B2AD7F2B4FB8BB07415D3D96C792">
    <w:name w:val="4719B2AD7F2B4FB8BB07415D3D96C792"/>
  </w:style>
  <w:style w:type="paragraph" w:customStyle="1" w:styleId="B1361C22CCB04B11BACCB6C7C80DAAD6">
    <w:name w:val="B1361C22CCB04B11BACCB6C7C80DAAD6"/>
  </w:style>
  <w:style w:type="paragraph" w:customStyle="1" w:styleId="99B7CDE1AF4D4849BDA7BF8E61A2CD90">
    <w:name w:val="99B7CDE1AF4D4849BDA7BF8E61A2CD90"/>
  </w:style>
  <w:style w:type="paragraph" w:customStyle="1" w:styleId="746370C9E308437891CB2C084ABFD9B9">
    <w:name w:val="746370C9E308437891CB2C084ABFD9B9"/>
  </w:style>
  <w:style w:type="paragraph" w:customStyle="1" w:styleId="5AD4DEC2717A419585BAE6F979EF4712">
    <w:name w:val="5AD4DEC2717A419585BAE6F979EF4712"/>
  </w:style>
  <w:style w:type="paragraph" w:customStyle="1" w:styleId="2D0DDF4261DA4F2D889C4566225A265D">
    <w:name w:val="2D0DDF4261DA4F2D889C4566225A265D"/>
  </w:style>
  <w:style w:type="paragraph" w:customStyle="1" w:styleId="7F7B553E9D8D47449755F637AEA28172">
    <w:name w:val="7F7B553E9D8D47449755F637AEA28172"/>
  </w:style>
  <w:style w:type="paragraph" w:customStyle="1" w:styleId="5946E073D7CD4A78A34EC8A99FCF867E">
    <w:name w:val="5946E073D7CD4A78A34EC8A99FCF867E"/>
  </w:style>
  <w:style w:type="paragraph" w:customStyle="1" w:styleId="DCCA5786B497475F91AE9225D5EE5806">
    <w:name w:val="DCCA5786B497475F91AE9225D5EE5806"/>
  </w:style>
  <w:style w:type="paragraph" w:customStyle="1" w:styleId="71D21631625F4B33A221BB0E0FB1E6A2">
    <w:name w:val="71D21631625F4B33A221BB0E0FB1E6A2"/>
  </w:style>
  <w:style w:type="paragraph" w:customStyle="1" w:styleId="2E76F07431964A5387720EF34FEE8E39">
    <w:name w:val="2E76F07431964A5387720EF34FEE8E39"/>
  </w:style>
  <w:style w:type="paragraph" w:customStyle="1" w:styleId="1A3C88D7B6E342B7975C2D464DF08204">
    <w:name w:val="1A3C88D7B6E342B7975C2D464DF08204"/>
  </w:style>
  <w:style w:type="paragraph" w:customStyle="1" w:styleId="1038A6A79F434353BD8DBE8AE0690F2F">
    <w:name w:val="1038A6A79F434353BD8DBE8AE0690F2F"/>
  </w:style>
  <w:style w:type="paragraph" w:customStyle="1" w:styleId="99D97C521ADB4B2EB4747E64A699D1EF">
    <w:name w:val="99D97C521ADB4B2EB4747E64A699D1EF"/>
  </w:style>
  <w:style w:type="paragraph" w:customStyle="1" w:styleId="F74FB0C9FE064D79BA9AABA0B4A15582">
    <w:name w:val="F74FB0C9FE064D79BA9AABA0B4A15582"/>
  </w:style>
  <w:style w:type="paragraph" w:customStyle="1" w:styleId="721E83480F784906B310F56515FFB6B8">
    <w:name w:val="721E83480F784906B310F56515FFB6B8"/>
  </w:style>
  <w:style w:type="paragraph" w:customStyle="1" w:styleId="16F9BD26D25F4B188B7A149029E90634">
    <w:name w:val="16F9BD26D25F4B188B7A149029E90634"/>
  </w:style>
  <w:style w:type="paragraph" w:customStyle="1" w:styleId="D749910C321A49EE8E20AEF67D791C06">
    <w:name w:val="D749910C321A49EE8E20AEF67D791C06"/>
  </w:style>
  <w:style w:type="paragraph" w:customStyle="1" w:styleId="80980EBE9EEA4B7D8347E6C9D21B0F38">
    <w:name w:val="80980EBE9EEA4B7D8347E6C9D21B0F38"/>
  </w:style>
  <w:style w:type="paragraph" w:customStyle="1" w:styleId="BDBC99467C3C4F18A609EA24F3F4B8C6">
    <w:name w:val="BDBC99467C3C4F18A609EA24F3F4B8C6"/>
  </w:style>
  <w:style w:type="paragraph" w:customStyle="1" w:styleId="B3F60028B7864F768B35A6752DE2D5C6">
    <w:name w:val="B3F60028B7864F768B35A6752DE2D5C6"/>
  </w:style>
  <w:style w:type="paragraph" w:customStyle="1" w:styleId="10CE333784264BE1A7C30B4ABB563308">
    <w:name w:val="10CE333784264BE1A7C30B4ABB563308"/>
  </w:style>
  <w:style w:type="paragraph" w:customStyle="1" w:styleId="68D7331BE9B24DC3ABA02727A2594338">
    <w:name w:val="68D7331BE9B24DC3ABA02727A2594338"/>
  </w:style>
  <w:style w:type="paragraph" w:customStyle="1" w:styleId="C86D44CA0788450F90F95C95E57D6FAC">
    <w:name w:val="C86D44CA0788450F90F95C95E57D6FAC"/>
  </w:style>
  <w:style w:type="paragraph" w:customStyle="1" w:styleId="7196A09486D242679BAB0A2D14F3927D">
    <w:name w:val="7196A09486D242679BAB0A2D14F3927D"/>
  </w:style>
  <w:style w:type="paragraph" w:customStyle="1" w:styleId="CA4FC94593264AED95EB1A90A6B90B2B">
    <w:name w:val="CA4FC94593264AED95EB1A90A6B90B2B"/>
  </w:style>
  <w:style w:type="paragraph" w:customStyle="1" w:styleId="3FCC019483C54637AD7E87E8265BC93A">
    <w:name w:val="3FCC019483C54637AD7E87E8265BC93A"/>
  </w:style>
  <w:style w:type="paragraph" w:customStyle="1" w:styleId="F4961848B8F64F48B9143812137F86FE">
    <w:name w:val="F4961848B8F64F48B9143812137F86FE"/>
  </w:style>
  <w:style w:type="paragraph" w:customStyle="1" w:styleId="52FEA2669C3E4D1D97CBD652299D9495">
    <w:name w:val="52FEA2669C3E4D1D97CBD652299D9495"/>
  </w:style>
  <w:style w:type="paragraph" w:customStyle="1" w:styleId="9E96A695867E43AEA0C0536AAD9608B8">
    <w:name w:val="9E96A695867E43AEA0C0536AAD9608B8"/>
  </w:style>
  <w:style w:type="paragraph" w:customStyle="1" w:styleId="D876B85FF9FA4F4199B68C7968EE2F8E">
    <w:name w:val="D876B85FF9FA4F4199B68C7968EE2F8E"/>
  </w:style>
  <w:style w:type="paragraph" w:customStyle="1" w:styleId="1ABE37542B754C69B8B8FEA47DFE184F">
    <w:name w:val="1ABE37542B754C69B8B8FEA47DFE184F"/>
  </w:style>
  <w:style w:type="paragraph" w:customStyle="1" w:styleId="E5688555171B4E019F4801A8F98025C3">
    <w:name w:val="E5688555171B4E019F4801A8F98025C3"/>
  </w:style>
  <w:style w:type="paragraph" w:customStyle="1" w:styleId="EB1E4108388D4D9D997623F808572E2B">
    <w:name w:val="EB1E4108388D4D9D997623F808572E2B"/>
  </w:style>
  <w:style w:type="paragraph" w:customStyle="1" w:styleId="7978C002CD6D45C8842F8267C0FBE44E">
    <w:name w:val="7978C002CD6D45C8842F8267C0FBE44E"/>
  </w:style>
  <w:style w:type="paragraph" w:customStyle="1" w:styleId="9C1421D62C284FFB8108FBA7AAAD4FC1">
    <w:name w:val="9C1421D62C284FFB8108FBA7AAAD4FC1"/>
  </w:style>
  <w:style w:type="paragraph" w:customStyle="1" w:styleId="041692C0A1A741598412B1200EFBB404">
    <w:name w:val="041692C0A1A741598412B1200EFBB404"/>
  </w:style>
  <w:style w:type="paragraph" w:customStyle="1" w:styleId="25701C954D2E4A278B7B430125AEE2C1">
    <w:name w:val="25701C954D2E4A278B7B430125AEE2C1"/>
  </w:style>
  <w:style w:type="paragraph" w:customStyle="1" w:styleId="66CC51C29F5344CE92667C498F8846EC">
    <w:name w:val="66CC51C29F5344CE92667C498F8846EC"/>
  </w:style>
  <w:style w:type="paragraph" w:customStyle="1" w:styleId="1AAD740F838E47919F70A8E03E2DEE5E">
    <w:name w:val="1AAD740F838E47919F70A8E03E2DEE5E"/>
  </w:style>
  <w:style w:type="paragraph" w:customStyle="1" w:styleId="0639F3826156415BB1A9B06E1703353D">
    <w:name w:val="0639F3826156415BB1A9B06E1703353D"/>
  </w:style>
  <w:style w:type="paragraph" w:customStyle="1" w:styleId="3CC971FA9A04435D8A3B676CF00C5F5D">
    <w:name w:val="3CC971FA9A04435D8A3B676CF00C5F5D"/>
  </w:style>
  <w:style w:type="paragraph" w:customStyle="1" w:styleId="A33D98FFFBBE4D119F43C8FC2516BC80">
    <w:name w:val="A33D98FFFBBE4D119F43C8FC2516BC80"/>
  </w:style>
  <w:style w:type="paragraph" w:customStyle="1" w:styleId="Nadpisneslovan">
    <w:name w:val="Nadpis nečíslovaný"/>
    <w:basedOn w:val="Normlny"/>
    <w:next w:val="Normlny"/>
    <w:link w:val="NadpisneslovanChar"/>
    <w:qFormat/>
    <w:pPr>
      <w:keepNext/>
      <w:keepLines/>
      <w:pageBreakBefore/>
      <w:spacing w:after="320" w:line="240" w:lineRule="auto"/>
    </w:pPr>
    <w:rPr>
      <w:rFonts w:ascii="Times New Roman" w:eastAsiaTheme="minorHAnsi" w:hAnsi="Times New Roman" w:cs="Times New Roman"/>
      <w:b/>
      <w:sz w:val="44"/>
      <w:szCs w:val="32"/>
      <w:lang w:eastAsia="en-US"/>
    </w:rPr>
  </w:style>
  <w:style w:type="character" w:customStyle="1" w:styleId="NadpisneslovanChar">
    <w:name w:val="Nadpis nečíslovaný Char"/>
    <w:basedOn w:val="Predvolenpsmoodseku"/>
    <w:link w:val="Nadpisneslovan"/>
    <w:rPr>
      <w:rFonts w:ascii="Times New Roman" w:eastAsiaTheme="minorHAnsi" w:hAnsi="Times New Roman" w:cs="Times New Roman"/>
      <w:b/>
      <w:sz w:val="44"/>
      <w:szCs w:val="32"/>
      <w:lang w:eastAsia="en-US"/>
    </w:rPr>
  </w:style>
  <w:style w:type="paragraph" w:customStyle="1" w:styleId="5C0B2CFDEC384E7A8A79F794D65DC4CC">
    <w:name w:val="5C0B2CFDEC384E7A8A79F794D65DC4CC"/>
  </w:style>
  <w:style w:type="paragraph" w:customStyle="1" w:styleId="4984FC93B91440498B4341EEBA509CBF">
    <w:name w:val="4984FC93B91440498B4341EEBA509CBF"/>
  </w:style>
  <w:style w:type="paragraph" w:customStyle="1" w:styleId="70048F1614B442E89EEAAD3B13190722">
    <w:name w:val="70048F1614B442E89EEAAD3B131907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ISO690Nmerical.XSL" StyleName="ISO 690 – Číselný odkaz" Version="1987">
  <b:Source>
    <b:Tag>Ron16</b:Tag>
    <b:SourceType>DocumentFromInternetSite</b:SourceType>
    <b:Guid>{2D48052A-FF4F-4F53-9FDA-0386DE874CC8}</b:Guid>
    <b:Author>
      <b:Author>
        <b:NameList>
          <b:Person>
            <b:Last>Azuma</b:Last>
            <b:First>Ronald</b:First>
            <b:Middle>T.</b:Middle>
          </b:Person>
        </b:NameList>
      </b:Author>
    </b:Author>
    <b:Title>A Survey of Augmented Reality</b:Title>
    <b:YearAccessed>2016</b:YearAccessed>
    <b:MonthAccessed>Október</b:MonthAccessed>
    <b:DayAccessed>25</b:DayAccessed>
    <b:URL>http://www.cs.unc.edu/~azuma/ARpresence.pdf</b:URL>
    <b:RefOrder>1</b:RefOrder>
  </b:Source>
  <b:Source>
    <b:Tag>Aug</b:Tag>
    <b:SourceType>DocumentFromInternetSite</b:SourceType>
    <b:Guid>{C2B681E7-1C36-4D03-8347-84D32DC63870}</b:Guid>
    <b:Title>Augmented Reality as a Medium for Cartography</b:Title>
    <b:URL>http://www.icg.tugraz.at/publications/pdf/ARForCartography</b:URL>
    <b:YearAccessed>2016</b:YearAccessed>
    <b:MonthAccessed>Október</b:MonthAccessed>
    <b:DayAccessed>25</b:DayAccessed>
    <b:RefOrder>2</b:RefOrder>
  </b:Source>
  <b:Source>
    <b:Tag>Wha16</b:Tag>
    <b:SourceType>InternetSite</b:SourceType>
    <b:Guid>{30BE5CDB-3DC4-41CB-9F1D-1B2F11098ADA}</b:Guid>
    <b:Title>What is Virtual Reality?</b:Title>
    <b:YearAccessed>2016</b:YearAccessed>
    <b:MonthAccessed>November</b:MonthAccessed>
    <b:DayAccessed>4</b:DayAccessed>
    <b:URL>http://www.vrs.org.uk/virtual-reality/what-is-virtual-reality.html</b:URL>
    <b:RefOrder>3</b:RefOrder>
  </b:Source>
  <b:Source>
    <b:Tag>Vir16</b:Tag>
    <b:SourceType>InternetSite</b:SourceType>
    <b:Guid>{A56696A3-9CBD-4D5A-9FF0-E805C728D4A1}</b:Guid>
    <b:Title>Virtual Reality vs. Augmented Reality</b:Title>
    <b:YearAccessed>2016</b:YearAccessed>
    <b:MonthAccessed>November</b:MonthAccessed>
    <b:DayAccessed>4</b:DayAccessed>
    <b:URL>http://www.augment.com/blog/virtual-reality-vs-augmented-reality/</b:URL>
    <b:RefOrder>4</b:RefOrder>
  </b:Source>
  <b:Source>
    <b:Tag>Les11</b:Tag>
    <b:SourceType>Book</b:SourceType>
    <b:Guid>{4D84C6E5-07AD-4E0D-94A9-ED82E3F56263}</b:Guid>
    <b:Title>Professional augmented reality browsers for smartphones</b:Title>
    <b:Year>2011</b:Year>
    <b:StandardNumber>ISBN 978-1-1199-9281-3</b:StandardNumber>
    <b:Author>
      <b:Author>
        <b:NameList>
          <b:Person>
            <b:Last>Madden</b:Last>
            <b:First>Lester</b:First>
          </b:Person>
        </b:NameList>
      </b:Author>
    </b:Author>
    <b:RefOrder>5</b:RefOrder>
  </b:Source>
  <b:Source>
    <b:Tag>Vla12</b:Tag>
    <b:SourceType>Book</b:SourceType>
    <b:Guid>{53453BF6-378E-4457-BB9F-93783E2C09E4}</b:Guid>
    <b:Author>
      <b:Author>
        <b:NameList>
          <b:Person>
            <b:Last>Geroimenko</b:Last>
            <b:First>Vladimir</b:First>
          </b:Person>
        </b:NameList>
      </b:Author>
    </b:Author>
    <b:Title>Augmented Reality Technology and Art: The Analysis and Visualization of Evolving Conceptual Models</b:Title>
    <b:Year>2012</b:Year>
    <b:StandardNumber>ISBN: 978-0-7695-4771-8</b:StandardNumber>
    <b:RefOrder>6</b:RefOrder>
  </b:Source>
  <b:Source>
    <b:Tag>And16</b:Tag>
    <b:SourceType>DocumentFromInternetSite</b:SourceType>
    <b:Guid>{D8E15A48-3597-4C71-B8D4-37803E01842C}</b:Guid>
    <b:Title>Bringing Augmented Reality to Mobile</b:Title>
    <b:Author>
      <b:Author>
        <b:NameList>
          <b:Person>
            <b:Last>Henrysson</b:Last>
            <b:First>Anders</b:First>
          </b:Person>
        </b:NameList>
      </b:Author>
    </b:Author>
    <b:YearAccessed>2016</b:YearAccessed>
    <b:MonthAccessed>November</b:MonthAccessed>
    <b:DayAccessed>28</b:DayAccessed>
    <b:URL>http://liu.diva-portal.org/smash/get/diva2:16967/FULLTEXT01.pdf</b:URL>
    <b:RefOrder>7</b:RefOrder>
  </b:Source>
  <b:Source>
    <b:Tag>Thi17</b:Tag>
    <b:SourceType>InternetSite</b:SourceType>
    <b:Guid>{7186B86C-6D14-4BA8-BE06-38792ECEF492}</b:Guid>
    <b:Title>Thinkmobiles </b:Title>
    <b:InternetSiteTitle>Thinkmobiles </b:InternetSiteTitle>
    <b:Year>2017</b:Year>
    <b:Month>Január</b:Month>
    <b:Day>20</b:Day>
    <b:YearAccessed>2017</b:YearAccessed>
    <b:MonthAccessed>Marec</b:MonthAccessed>
    <b:DayAccessed>24</b:DayAccessed>
    <b:URL>https://thinkmobiles.com/blog/best-ar-sdk-review/</b:URL>
    <b:Author>
      <b:Author>
        <b:NameList>
          <b:Person>
            <b:Last>Team</b:Last>
            <b:First>Thinkmobiles</b:First>
          </b:Person>
        </b:NameList>
      </b:Author>
    </b:Author>
    <b:RefOrder>8</b:RefOrder>
  </b:Source>
  <b:Source>
    <b:Tag>Vuf17</b:Tag>
    <b:SourceType>InternetSite</b:SourceType>
    <b:Guid>{DD6B33DE-3E15-41DD-88E6-3FC04BC0C829}</b:Guid>
    <b:Author>
      <b:Author>
        <b:NameList>
          <b:Person>
            <b:Last>Vuforia</b:Last>
          </b:Person>
        </b:NameList>
      </b:Author>
    </b:Author>
    <b:Title>Vuforia</b:Title>
    <b:InternetSiteTitle>Vuforia</b:InternetSiteTitle>
    <b:YearAccessed>2017</b:YearAccessed>
    <b:MonthAccessed>Marec</b:MonthAccessed>
    <b:DayAccessed>24</b:DayAccessed>
    <b:URL>https://library.vuforia.com/articles/Solution/Natural-Features-and-Ratings</b:URL>
    <b:RefOrder>9</b:RefOrder>
  </b:Source>
</b:Sources>
</file>

<file path=customXml/itemProps1.xml><?xml version="1.0" encoding="utf-8"?>
<ds:datastoreItem xmlns:ds="http://schemas.openxmlformats.org/officeDocument/2006/customXml" ds:itemID="{75EDBFD0-BBAC-4566-9C67-CE4E0F2888F6}">
  <ds:schemaRefs>
    <ds:schemaRef ds:uri="http://schemas.microsoft.com/office/2006/customDocumentInformationPanel"/>
  </ds:schemaRefs>
</ds:datastoreItem>
</file>

<file path=customXml/itemProps2.xml><?xml version="1.0" encoding="utf-8"?>
<ds:datastoreItem xmlns:ds="http://schemas.openxmlformats.org/officeDocument/2006/customXml" ds:itemID="{A7F7B577-8030-4DCD-97BF-5ADBEB4A4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sablonaZP.dotx</Template>
  <TotalTime>6267</TotalTime>
  <Pages>64</Pages>
  <Words>11381</Words>
  <Characters>66358</Characters>
  <Application>Microsoft Office Word</Application>
  <DocSecurity>0</DocSecurity>
  <Lines>1746</Lines>
  <Paragraphs>1064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kaivt fei stu</Company>
  <LinksUpToDate>false</LinksUpToDate>
  <CharactersWithSpaces>76675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Lepko</dc:creator>
  <cp:lastModifiedBy>Martin Lepko</cp:lastModifiedBy>
  <cp:revision>40</cp:revision>
  <cp:lastPrinted>2017-04-10T20:57:00Z</cp:lastPrinted>
  <dcterms:created xsi:type="dcterms:W3CDTF">2016-12-16T19:20:00Z</dcterms:created>
  <dcterms:modified xsi:type="dcterms:W3CDTF">2017-04-26T22:08:00Z</dcterms:modified>
</cp:coreProperties>
</file>